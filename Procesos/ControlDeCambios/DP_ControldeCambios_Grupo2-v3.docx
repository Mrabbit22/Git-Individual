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3D22" w:rsidR="00F42A99" w:rsidP="2C82E443" w:rsidRDefault="00F42A99" w14:paraId="672A6659" w14:textId="77777777"/>
    <w:p w:rsidR="2C82E443" w:rsidP="2C82E443" w:rsidRDefault="2C82E443" w14:paraId="05D68EDB" w14:textId="73CFA4B7">
      <w:bookmarkStart w:name="_Toc157487448" w:id="0"/>
      <w:bookmarkStart w:name="_Toc167013477" w:id="1"/>
    </w:p>
    <w:p w:rsidRPr="000325D2" w:rsidR="00F42A99" w:rsidP="001061FB" w:rsidRDefault="00F42A99" w14:paraId="0A37501D" w14:textId="77777777">
      <w:pPr>
        <w:rPr>
          <w:lang w:val="es-ES_tradnl"/>
        </w:rPr>
      </w:pPr>
    </w:p>
    <w:p w:rsidRPr="000325D2" w:rsidR="00F42A99" w:rsidP="001061FB" w:rsidRDefault="00F42A99" w14:paraId="5DAB6C7B" w14:textId="77777777">
      <w:pPr>
        <w:rPr>
          <w:lang w:val="es-ES_tradnl"/>
        </w:rPr>
      </w:pPr>
    </w:p>
    <w:p w:rsidRPr="000325D2" w:rsidR="00F42A99" w:rsidP="001061FB" w:rsidRDefault="00F42A99" w14:paraId="02EB378F" w14:textId="77777777">
      <w:pPr>
        <w:rPr>
          <w:sz w:val="52"/>
          <w:szCs w:val="52"/>
          <w:lang w:val="es-ES_tradnl"/>
        </w:rPr>
      </w:pPr>
    </w:p>
    <w:p w:rsidRPr="000325D2" w:rsidR="00F42A99" w:rsidP="412069D9" w:rsidRDefault="00F42A99" w14:paraId="6A05A809" w14:textId="245216BA">
      <w:pPr>
        <w:rPr>
          <w:sz w:val="52"/>
          <w:szCs w:val="52"/>
          <w:lang w:val="es-ES"/>
        </w:rPr>
      </w:pPr>
    </w:p>
    <w:p w:rsidRPr="000325D2" w:rsidR="00F42A99" w:rsidP="001061FB" w:rsidRDefault="00F42A99" w14:paraId="5A39BBE3" w14:textId="77777777">
      <w:pPr>
        <w:rPr>
          <w:sz w:val="52"/>
          <w:szCs w:val="52"/>
          <w:lang w:val="es-ES_tradnl"/>
        </w:rPr>
      </w:pPr>
    </w:p>
    <w:p w:rsidRPr="000325D2" w:rsidR="00F42A99" w:rsidP="00F42A99" w:rsidRDefault="00F512EB" w14:paraId="3BD3AE95" w14:textId="77777777">
      <w:pPr>
        <w:jc w:val="center"/>
        <w:rPr>
          <w:sz w:val="72"/>
          <w:szCs w:val="72"/>
          <w:lang w:val="es-ES_tradnl"/>
        </w:rPr>
      </w:pPr>
      <w:r w:rsidRPr="3577FD9D">
        <w:rPr>
          <w:sz w:val="72"/>
          <w:szCs w:val="72"/>
        </w:rPr>
        <w:t>Ingeniería de Software</w:t>
      </w:r>
    </w:p>
    <w:p w:rsidRPr="00F512EB" w:rsidR="00F42A99" w:rsidP="00F42A99" w:rsidRDefault="00F42A99" w14:paraId="41C8F396" w14:textId="77777777">
      <w:pPr>
        <w:jc w:val="center"/>
        <w:rPr>
          <w:sz w:val="52"/>
          <w:szCs w:val="52"/>
          <w:lang w:val="es-ES_tradnl"/>
        </w:rPr>
      </w:pPr>
    </w:p>
    <w:p w:rsidRPr="00F512EB" w:rsidR="0049326E" w:rsidP="00F42A99" w:rsidRDefault="0049326E" w14:paraId="72A3D3EC" w14:textId="77777777">
      <w:pPr>
        <w:jc w:val="center"/>
        <w:rPr>
          <w:sz w:val="52"/>
          <w:szCs w:val="52"/>
          <w:lang w:val="es-ES_tradnl"/>
        </w:rPr>
      </w:pPr>
    </w:p>
    <w:p w:rsidRPr="00F512EB" w:rsidR="00F42A99" w:rsidP="3577FD9D" w:rsidRDefault="00F512EB" w14:paraId="6FE51C30" w14:textId="77777777">
      <w:pPr>
        <w:jc w:val="center"/>
        <w:rPr>
          <w:b/>
          <w:bCs/>
          <w:sz w:val="56"/>
          <w:szCs w:val="56"/>
          <w:lang w:val="es-ES_tradnl"/>
        </w:rPr>
      </w:pPr>
      <w:r w:rsidRPr="3577FD9D">
        <w:rPr>
          <w:b/>
          <w:bCs/>
          <w:sz w:val="56"/>
          <w:szCs w:val="56"/>
        </w:rPr>
        <w:t>Gestión de la Configuración (CM)</w:t>
      </w:r>
    </w:p>
    <w:p w:rsidRPr="000325D2" w:rsidR="00F42A99" w:rsidP="3577FD9D" w:rsidRDefault="00F512EB" w14:paraId="3943C1B5" w14:textId="77777777">
      <w:pPr>
        <w:jc w:val="center"/>
        <w:rPr>
          <w:b/>
          <w:bCs/>
          <w:i/>
          <w:iCs/>
          <w:sz w:val="40"/>
          <w:szCs w:val="40"/>
          <w:lang w:val="es-ES_tradnl"/>
        </w:rPr>
      </w:pPr>
      <w:r w:rsidRPr="3577FD9D">
        <w:rPr>
          <w:b/>
          <w:bCs/>
          <w:i/>
          <w:iCs/>
          <w:sz w:val="40"/>
          <w:szCs w:val="40"/>
        </w:rPr>
        <w:t>Definición de un Proceso de Control del Cambio</w:t>
      </w:r>
    </w:p>
    <w:p w:rsidRPr="000325D2" w:rsidR="00F42A99" w:rsidP="00F512EB" w:rsidRDefault="00F512EB" w14:paraId="0D0B940D"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0E27B00A" w14:textId="77777777">
      <w:pPr>
        <w:rPr>
          <w:sz w:val="32"/>
          <w:szCs w:val="32"/>
          <w:lang w:val="es-ES_tradnl"/>
        </w:rPr>
      </w:pPr>
    </w:p>
    <w:p w:rsidRPr="000325D2" w:rsidR="0049326E" w:rsidP="00F42A99" w:rsidRDefault="0049326E" w14:paraId="60061E4C" w14:textId="77777777">
      <w:pPr>
        <w:rPr>
          <w:sz w:val="32"/>
          <w:szCs w:val="32"/>
          <w:lang w:val="es-ES_tradnl"/>
        </w:rPr>
      </w:pPr>
    </w:p>
    <w:p w:rsidRPr="000325D2" w:rsidR="0049326E" w:rsidP="00F42A99" w:rsidRDefault="0049326E" w14:paraId="44EAFD9C" w14:textId="77777777">
      <w:pPr>
        <w:rPr>
          <w:sz w:val="32"/>
          <w:szCs w:val="32"/>
          <w:lang w:val="es-ES_tradnl"/>
        </w:rPr>
      </w:pPr>
    </w:p>
    <w:p w:rsidRPr="000325D2" w:rsidR="0049326E" w:rsidP="00F42A99" w:rsidRDefault="0049326E" w14:paraId="4B94D5A5" w14:textId="77777777">
      <w:pPr>
        <w:rPr>
          <w:sz w:val="32"/>
          <w:szCs w:val="32"/>
          <w:lang w:val="es-ES_tradnl"/>
        </w:rPr>
      </w:pPr>
    </w:p>
    <w:p w:rsidRPr="000325D2" w:rsidR="0049326E" w:rsidP="00F42A99" w:rsidRDefault="0049326E" w14:paraId="3DEEC669" w14:textId="77777777">
      <w:pPr>
        <w:rPr>
          <w:sz w:val="32"/>
          <w:szCs w:val="32"/>
          <w:lang w:val="es-ES_tradnl"/>
        </w:rPr>
      </w:pPr>
    </w:p>
    <w:p w:rsidRPr="000325D2" w:rsidR="0049326E" w:rsidP="00F42A99" w:rsidRDefault="0049326E" w14:paraId="3656B9AB" w14:textId="77777777">
      <w:pPr>
        <w:rPr>
          <w:sz w:val="32"/>
          <w:szCs w:val="32"/>
          <w:lang w:val="es-ES_tradnl"/>
        </w:rPr>
      </w:pPr>
    </w:p>
    <w:p w:rsidRPr="000325D2" w:rsidR="0049326E" w:rsidP="00F42A99" w:rsidRDefault="0049326E" w14:paraId="45FB0818" w14:textId="77777777">
      <w:pPr>
        <w:rPr>
          <w:sz w:val="32"/>
          <w:szCs w:val="32"/>
          <w:lang w:val="es-ES_tradnl"/>
        </w:rPr>
      </w:pPr>
    </w:p>
    <w:p w:rsidRPr="000325D2" w:rsidR="00F42A99" w:rsidP="7A8AB059" w:rsidRDefault="00F42A99" w14:paraId="33BDBCC5" w14:textId="499E7B86">
      <w:pPr>
        <w:rPr>
          <w:sz w:val="32"/>
          <w:szCs w:val="32"/>
        </w:rPr>
      </w:pPr>
      <w:r w:rsidRPr="3577FD9D">
        <w:rPr>
          <w:sz w:val="32"/>
          <w:szCs w:val="32"/>
        </w:rPr>
        <w:t>MIEMBROS DEL GRUPO</w:t>
      </w:r>
      <w:r w:rsidRPr="3577FD9D" w:rsidR="00F70832">
        <w:rPr>
          <w:sz w:val="32"/>
          <w:szCs w:val="32"/>
        </w:rPr>
        <w:t xml:space="preserve"> </w:t>
      </w:r>
      <w:r w:rsidRPr="3577FD9D" w:rsidR="00BC4099">
        <w:rPr>
          <w:sz w:val="32"/>
          <w:szCs w:val="32"/>
        </w:rPr>
        <w:t>(L11:00</w:t>
      </w:r>
      <w:r w:rsidRPr="3577FD9D" w:rsidR="00F512EB">
        <w:rPr>
          <w:sz w:val="32"/>
          <w:szCs w:val="32"/>
        </w:rPr>
        <w:t>7.1.</w:t>
      </w:r>
      <w:r w:rsidRPr="3577FD9D" w:rsidR="7E79FF87">
        <w:rPr>
          <w:sz w:val="32"/>
          <w:szCs w:val="32"/>
        </w:rPr>
        <w:t>N</w:t>
      </w:r>
      <w:r w:rsidRPr="3577FD9D" w:rsidR="00F512EB">
        <w:rPr>
          <w:sz w:val="32"/>
          <w:szCs w:val="32"/>
        </w:rPr>
        <w:t>)</w:t>
      </w:r>
      <w:r w:rsidRPr="3577FD9D" w:rsidR="003036AA">
        <w:rPr>
          <w:sz w:val="32"/>
          <w:szCs w:val="32"/>
        </w:rPr>
        <w:t>:</w:t>
      </w:r>
    </w:p>
    <w:p w:rsidR="63DD1938" w:rsidP="7A8AB059" w:rsidRDefault="63DD1938" w14:paraId="2B648628" w14:textId="52AB3BB4">
      <w:pPr>
        <w:numPr>
          <w:ilvl w:val="0"/>
          <w:numId w:val="30"/>
        </w:numPr>
        <w:spacing w:line="259" w:lineRule="auto"/>
      </w:pPr>
      <w:r w:rsidRPr="3577FD9D">
        <w:rPr>
          <w:sz w:val="32"/>
          <w:szCs w:val="32"/>
        </w:rPr>
        <w:t>Lucas Díaz</w:t>
      </w:r>
      <w:r w:rsidRPr="3577FD9D" w:rsidR="46B6CA1F">
        <w:rPr>
          <w:sz w:val="32"/>
          <w:szCs w:val="32"/>
        </w:rPr>
        <w:t xml:space="preserve"> Castrillo</w:t>
      </w:r>
    </w:p>
    <w:p w:rsidR="63DD1938" w:rsidP="7A8AB059" w:rsidRDefault="63DD1938" w14:paraId="6D7EA27A" w14:textId="2258DDBE">
      <w:pPr>
        <w:numPr>
          <w:ilvl w:val="0"/>
          <w:numId w:val="30"/>
        </w:numPr>
        <w:spacing w:line="259" w:lineRule="auto"/>
      </w:pPr>
      <w:r w:rsidRPr="3577FD9D">
        <w:rPr>
          <w:sz w:val="32"/>
          <w:szCs w:val="32"/>
        </w:rPr>
        <w:t>Sergio Couselo</w:t>
      </w:r>
      <w:r w:rsidRPr="3577FD9D" w:rsidR="08D6CCC8">
        <w:rPr>
          <w:sz w:val="32"/>
          <w:szCs w:val="32"/>
        </w:rPr>
        <w:t xml:space="preserve"> Blanco</w:t>
      </w:r>
    </w:p>
    <w:p w:rsidR="63DD1938" w:rsidP="7A8AB059" w:rsidRDefault="63DD1938" w14:paraId="170A3EED" w14:textId="19803F0E">
      <w:pPr>
        <w:numPr>
          <w:ilvl w:val="0"/>
          <w:numId w:val="30"/>
        </w:numPr>
        <w:spacing w:line="259" w:lineRule="auto"/>
      </w:pPr>
      <w:r w:rsidRPr="3577FD9D">
        <w:rPr>
          <w:sz w:val="32"/>
          <w:szCs w:val="32"/>
        </w:rPr>
        <w:t>David Corral</w:t>
      </w:r>
      <w:r w:rsidRPr="3577FD9D" w:rsidR="6DD7116C">
        <w:rPr>
          <w:sz w:val="32"/>
          <w:szCs w:val="32"/>
        </w:rPr>
        <w:t xml:space="preserve"> Pazos</w:t>
      </w:r>
    </w:p>
    <w:p w:rsidR="63DD1938" w:rsidP="7A8AB059" w:rsidRDefault="63DD1938" w14:paraId="2F574311" w14:textId="1B1563EE">
      <w:pPr>
        <w:numPr>
          <w:ilvl w:val="0"/>
          <w:numId w:val="30"/>
        </w:numPr>
        <w:spacing w:line="259" w:lineRule="auto"/>
      </w:pPr>
      <w:r w:rsidRPr="3577FD9D">
        <w:rPr>
          <w:sz w:val="32"/>
          <w:szCs w:val="32"/>
        </w:rPr>
        <w:t>Brais Lence</w:t>
      </w:r>
      <w:r w:rsidRPr="3577FD9D" w:rsidR="5F6FE5D4">
        <w:rPr>
          <w:sz w:val="32"/>
          <w:szCs w:val="32"/>
        </w:rPr>
        <w:t xml:space="preserve"> Martínez</w:t>
      </w:r>
    </w:p>
    <w:p w:rsidR="73AD522C" w:rsidP="7A8AB059" w:rsidRDefault="73AD522C" w14:paraId="6F5A7D7A" w14:textId="19E9C7AB">
      <w:pPr>
        <w:numPr>
          <w:ilvl w:val="0"/>
          <w:numId w:val="30"/>
        </w:numPr>
        <w:spacing w:line="259" w:lineRule="auto"/>
        <w:rPr>
          <w:sz w:val="32"/>
          <w:szCs w:val="32"/>
        </w:rPr>
      </w:pPr>
      <w:r w:rsidRPr="3577FD9D">
        <w:rPr>
          <w:sz w:val="32"/>
          <w:szCs w:val="32"/>
        </w:rPr>
        <w:t>Pablo Fern</w:t>
      </w:r>
      <w:r w:rsidRPr="3577FD9D" w:rsidR="2883AF3E">
        <w:rPr>
          <w:sz w:val="32"/>
          <w:szCs w:val="32"/>
        </w:rPr>
        <w:t>á</w:t>
      </w:r>
      <w:r w:rsidRPr="3577FD9D">
        <w:rPr>
          <w:sz w:val="32"/>
          <w:szCs w:val="32"/>
        </w:rPr>
        <w:t>ndez</w:t>
      </w:r>
      <w:r w:rsidRPr="3577FD9D" w:rsidR="64160C21">
        <w:rPr>
          <w:sz w:val="32"/>
          <w:szCs w:val="32"/>
        </w:rPr>
        <w:t xml:space="preserve"> Martínez</w:t>
      </w:r>
    </w:p>
    <w:p w:rsidRPr="00F512EB" w:rsidR="003036AA" w:rsidP="7A8AB059" w:rsidRDefault="00F42A99" w14:paraId="1692B506" w14:textId="30F09D97">
      <w:pPr>
        <w:rPr>
          <w:sz w:val="32"/>
          <w:szCs w:val="32"/>
        </w:rPr>
      </w:pPr>
      <w:r w:rsidRPr="3577FD9D">
        <w:rPr>
          <w:sz w:val="32"/>
          <w:szCs w:val="32"/>
        </w:rPr>
        <w:t>FECHA DE ENTREGA:</w:t>
      </w:r>
      <w:r w:rsidRPr="3577FD9D" w:rsidR="00F512EB">
        <w:rPr>
          <w:sz w:val="32"/>
          <w:szCs w:val="32"/>
        </w:rPr>
        <w:t xml:space="preserve"> </w:t>
      </w:r>
      <w:r w:rsidRPr="3577FD9D" w:rsidR="515B238B">
        <w:rPr>
          <w:sz w:val="32"/>
          <w:szCs w:val="32"/>
        </w:rPr>
        <w:t>18</w:t>
      </w:r>
      <w:r w:rsidRPr="3577FD9D" w:rsidR="00F512EB">
        <w:rPr>
          <w:sz w:val="32"/>
          <w:szCs w:val="32"/>
        </w:rPr>
        <w:t>/</w:t>
      </w:r>
      <w:r w:rsidRPr="3577FD9D" w:rsidR="791BC368">
        <w:rPr>
          <w:sz w:val="32"/>
          <w:szCs w:val="32"/>
        </w:rPr>
        <w:t>1</w:t>
      </w:r>
      <w:r w:rsidRPr="3577FD9D" w:rsidR="00F512EB">
        <w:rPr>
          <w:sz w:val="32"/>
          <w:szCs w:val="32"/>
        </w:rPr>
        <w:t>/20</w:t>
      </w:r>
      <w:r w:rsidRPr="3577FD9D" w:rsidR="7850613A">
        <w:rPr>
          <w:sz w:val="32"/>
          <w:szCs w:val="32"/>
        </w:rPr>
        <w:t>24</w:t>
      </w:r>
    </w:p>
    <w:p w:rsidRPr="000325D2" w:rsidR="00F70832" w:rsidP="003036AA" w:rsidRDefault="00F70832" w14:paraId="049F31CB" w14:textId="77777777">
      <w:pPr>
        <w:rPr>
          <w:sz w:val="32"/>
          <w:szCs w:val="32"/>
          <w:lang w:val="es-ES_tradnl"/>
        </w:rPr>
      </w:pPr>
    </w:p>
    <w:p w:rsidRPr="000325D2" w:rsidR="00F70832" w:rsidP="00F70832" w:rsidRDefault="00F70832" w14:paraId="53128261" w14:textId="77777777">
      <w:pPr>
        <w:tabs>
          <w:tab w:val="left" w:pos="7050"/>
        </w:tabs>
        <w:rPr>
          <w:sz w:val="32"/>
          <w:szCs w:val="32"/>
          <w:lang w:val="es-ES_tradnl"/>
        </w:rPr>
      </w:pPr>
      <w:r w:rsidRPr="000325D2">
        <w:rPr>
          <w:sz w:val="32"/>
          <w:szCs w:val="32"/>
          <w:lang w:val="es-ES_tradnl"/>
        </w:rPr>
        <w:tab/>
      </w:r>
    </w:p>
    <w:p w:rsidRPr="00F63D22" w:rsidR="003036AA" w:rsidP="003036AA" w:rsidRDefault="003036AA" w14:paraId="29D6B04F" w14:textId="77777777">
      <w:pPr>
        <w:pStyle w:val="TtulodeDocumento"/>
        <w:rPr>
          <w:lang w:val="es-ES_tradnl"/>
        </w:rPr>
      </w:pPr>
      <w:r>
        <w:t xml:space="preserve"> </w:t>
      </w:r>
      <w:r>
        <w:br w:type="page"/>
      </w:r>
      <w:bookmarkEnd w:id="0"/>
      <w:bookmarkEnd w:id="1"/>
    </w:p>
    <w:p w:rsidRPr="00F63D22" w:rsidR="003036AA" w:rsidP="003036AA" w:rsidRDefault="003036AA" w14:paraId="62486C05" w14:textId="77777777">
      <w:pPr>
        <w:rPr>
          <w:lang w:val="es-ES_tradnl"/>
        </w:rPr>
      </w:pPr>
    </w:p>
    <w:p w:rsidRPr="00F63D22" w:rsidR="003036AA" w:rsidP="003036AA" w:rsidRDefault="003036AA" w14:paraId="4101652C" w14:textId="77777777">
      <w:pPr>
        <w:rPr>
          <w:lang w:val="es-ES_tradnl"/>
        </w:rPr>
      </w:pPr>
    </w:p>
    <w:p w:rsidRPr="00F63D22" w:rsidR="003036AA" w:rsidP="003036AA" w:rsidRDefault="003036AA" w14:paraId="4B99056E" w14:textId="77777777">
      <w:pPr>
        <w:rPr>
          <w:lang w:val="es-ES_tradnl"/>
        </w:rPr>
      </w:pPr>
    </w:p>
    <w:p w:rsidRPr="00F63D22" w:rsidR="003036AA" w:rsidP="003036AA" w:rsidRDefault="003036AA" w14:paraId="1299C43A" w14:textId="77777777">
      <w:pPr>
        <w:rPr>
          <w:lang w:val="es-ES_tradnl"/>
        </w:rPr>
      </w:pPr>
    </w:p>
    <w:p w:rsidRPr="00F63D22" w:rsidR="003036AA" w:rsidP="003036AA" w:rsidRDefault="003036AA" w14:paraId="4DDBEF00" w14:textId="77777777">
      <w:pPr>
        <w:rPr>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w:rsidRPr="00F63D22" w:rsidR="003036AA" w:rsidTr="3577FD9D" w14:paraId="55B0A165" w14:textId="77777777">
        <w:trPr>
          <w:jc w:val="center"/>
        </w:trPr>
        <w:tc>
          <w:tcPr>
            <w:tcW w:w="8644" w:type="dxa"/>
            <w:gridSpan w:val="3"/>
            <w:tcBorders>
              <w:bottom w:val="single" w:color="auto" w:sz="4" w:space="0"/>
            </w:tcBorders>
            <w:shd w:val="clear" w:color="auto" w:fill="999999"/>
          </w:tcPr>
          <w:p w:rsidRPr="00F63D22" w:rsidR="003036AA" w:rsidP="3577FD9D" w:rsidRDefault="003036AA" w14:paraId="53BE5B93" w14:textId="77777777">
            <w:pPr>
              <w:jc w:val="center"/>
              <w:rPr>
                <w:b/>
                <w:bCs/>
                <w:sz w:val="20"/>
                <w:szCs w:val="20"/>
                <w:lang w:val="es-ES_tradnl"/>
              </w:rPr>
            </w:pPr>
            <w:r w:rsidRPr="3577FD9D">
              <w:rPr>
                <w:b/>
                <w:bCs/>
                <w:sz w:val="20"/>
                <w:szCs w:val="20"/>
              </w:rPr>
              <w:t>CONTROL DE VERSIONES</w:t>
            </w:r>
          </w:p>
        </w:tc>
      </w:tr>
      <w:tr w:rsidRPr="00F63D22" w:rsidR="003036AA" w:rsidTr="3577FD9D" w14:paraId="5DC86822" w14:textId="77777777">
        <w:trPr>
          <w:jc w:val="center"/>
        </w:trPr>
        <w:tc>
          <w:tcPr>
            <w:tcW w:w="1270" w:type="dxa"/>
            <w:shd w:val="clear" w:color="auto" w:fill="C0C0C0"/>
          </w:tcPr>
          <w:p w:rsidRPr="00F63D22" w:rsidR="003036AA" w:rsidP="3577FD9D" w:rsidRDefault="002E2E8A" w14:paraId="4A3D906F" w14:textId="77777777">
            <w:pPr>
              <w:rPr>
                <w:b/>
                <w:bCs/>
                <w:sz w:val="20"/>
                <w:szCs w:val="20"/>
                <w:lang w:val="es-ES_tradnl"/>
              </w:rPr>
            </w:pPr>
            <w:r w:rsidRPr="3577FD9D">
              <w:rPr>
                <w:b/>
                <w:bCs/>
                <w:sz w:val="20"/>
                <w:szCs w:val="20"/>
              </w:rPr>
              <w:t>VERSION</w:t>
            </w:r>
          </w:p>
        </w:tc>
        <w:tc>
          <w:tcPr>
            <w:tcW w:w="1056" w:type="dxa"/>
            <w:shd w:val="clear" w:color="auto" w:fill="C0C0C0"/>
          </w:tcPr>
          <w:p w:rsidRPr="00F63D22" w:rsidR="003036AA" w:rsidP="3577FD9D" w:rsidRDefault="003036AA" w14:paraId="31CCF302" w14:textId="77777777">
            <w:pPr>
              <w:rPr>
                <w:b/>
                <w:bCs/>
                <w:sz w:val="20"/>
                <w:szCs w:val="20"/>
                <w:lang w:val="es-ES_tradnl"/>
              </w:rPr>
            </w:pPr>
            <w:r w:rsidRPr="3577FD9D">
              <w:rPr>
                <w:b/>
                <w:bCs/>
                <w:sz w:val="20"/>
                <w:szCs w:val="20"/>
              </w:rPr>
              <w:t>FECHA</w:t>
            </w:r>
          </w:p>
        </w:tc>
        <w:tc>
          <w:tcPr>
            <w:tcW w:w="6318" w:type="dxa"/>
            <w:shd w:val="clear" w:color="auto" w:fill="C0C0C0"/>
          </w:tcPr>
          <w:p w:rsidRPr="00F63D22" w:rsidR="003036AA" w:rsidP="3577FD9D" w:rsidRDefault="003036AA" w14:paraId="12243081" w14:textId="77777777">
            <w:pPr>
              <w:rPr>
                <w:b/>
                <w:bCs/>
                <w:sz w:val="20"/>
                <w:szCs w:val="20"/>
                <w:lang w:val="es-ES_tradnl"/>
              </w:rPr>
            </w:pPr>
            <w:r w:rsidRPr="3577FD9D">
              <w:rPr>
                <w:b/>
                <w:bCs/>
                <w:sz w:val="20"/>
                <w:szCs w:val="20"/>
              </w:rPr>
              <w:t>DESCRIPCIÓN DEL CAMBIO</w:t>
            </w:r>
          </w:p>
        </w:tc>
      </w:tr>
      <w:tr w:rsidRPr="00F63D22" w:rsidR="003036AA" w:rsidTr="3577FD9D" w14:paraId="4B3AA50C" w14:textId="77777777">
        <w:trPr>
          <w:trHeight w:val="465"/>
          <w:jc w:val="center"/>
        </w:trPr>
        <w:tc>
          <w:tcPr>
            <w:tcW w:w="1270" w:type="dxa"/>
            <w:vAlign w:val="center"/>
          </w:tcPr>
          <w:p w:rsidRPr="00F63D22" w:rsidR="003036AA" w:rsidP="00C517EA" w:rsidRDefault="003036AA" w14:paraId="2ED06E6E" w14:textId="77777777">
            <w:pPr>
              <w:jc w:val="center"/>
              <w:rPr>
                <w:sz w:val="20"/>
                <w:szCs w:val="20"/>
                <w:lang w:val="es-ES_tradnl"/>
              </w:rPr>
            </w:pPr>
            <w:r w:rsidRPr="3577FD9D">
              <w:rPr>
                <w:sz w:val="20"/>
                <w:szCs w:val="20"/>
              </w:rPr>
              <w:t>1</w:t>
            </w:r>
            <w:r w:rsidRPr="3577FD9D" w:rsidR="00927E3D">
              <w:rPr>
                <w:sz w:val="20"/>
                <w:szCs w:val="20"/>
              </w:rPr>
              <w:t>.0</w:t>
            </w:r>
          </w:p>
        </w:tc>
        <w:tc>
          <w:tcPr>
            <w:tcW w:w="1056" w:type="dxa"/>
            <w:vAlign w:val="center"/>
          </w:tcPr>
          <w:p w:rsidRPr="00F63D22" w:rsidR="003036AA" w:rsidP="7A8AB059" w:rsidRDefault="1BE98387" w14:paraId="3461D779" w14:textId="5AF98ACE">
            <w:pPr>
              <w:jc w:val="center"/>
              <w:rPr>
                <w:sz w:val="20"/>
                <w:szCs w:val="20"/>
              </w:rPr>
            </w:pPr>
            <w:r w:rsidRPr="3577FD9D">
              <w:rPr>
                <w:sz w:val="20"/>
                <w:szCs w:val="20"/>
              </w:rPr>
              <w:t>29/01/24</w:t>
            </w:r>
          </w:p>
        </w:tc>
        <w:tc>
          <w:tcPr>
            <w:tcW w:w="6318" w:type="dxa"/>
            <w:vAlign w:val="center"/>
          </w:tcPr>
          <w:p w:rsidRPr="00F63D22" w:rsidR="003036AA" w:rsidP="7A8AB059" w:rsidRDefault="60FA20A6" w14:paraId="3CF2D8B6" w14:textId="7DBEC2B0">
            <w:pPr>
              <w:rPr>
                <w:sz w:val="20"/>
                <w:szCs w:val="20"/>
              </w:rPr>
            </w:pPr>
            <w:r w:rsidRPr="3577FD9D">
              <w:rPr>
                <w:sz w:val="20"/>
                <w:szCs w:val="20"/>
              </w:rPr>
              <w:t>Versión base</w:t>
            </w:r>
          </w:p>
        </w:tc>
      </w:tr>
      <w:tr w:rsidRPr="00F63D22" w:rsidR="003036AA" w:rsidTr="3577FD9D" w14:paraId="0FB78278" w14:textId="77777777">
        <w:trPr>
          <w:trHeight w:val="465"/>
          <w:jc w:val="center"/>
        </w:trPr>
        <w:tc>
          <w:tcPr>
            <w:tcW w:w="1270" w:type="dxa"/>
            <w:vAlign w:val="center"/>
          </w:tcPr>
          <w:p w:rsidRPr="00F63D22" w:rsidR="003036AA" w:rsidP="00C517EA" w:rsidRDefault="008E29B9" w14:paraId="1FC39945" w14:textId="4E67804F">
            <w:pPr>
              <w:jc w:val="center"/>
              <w:rPr>
                <w:sz w:val="20"/>
                <w:szCs w:val="20"/>
                <w:lang w:val="es-ES_tradnl"/>
              </w:rPr>
            </w:pPr>
            <w:r w:rsidRPr="3577FD9D">
              <w:rPr>
                <w:sz w:val="20"/>
                <w:szCs w:val="20"/>
              </w:rPr>
              <w:t>2.0</w:t>
            </w:r>
          </w:p>
        </w:tc>
        <w:tc>
          <w:tcPr>
            <w:tcW w:w="1056" w:type="dxa"/>
            <w:vAlign w:val="center"/>
          </w:tcPr>
          <w:p w:rsidRPr="00F63D22" w:rsidR="003036AA" w:rsidP="00C517EA" w:rsidRDefault="008E29B9" w14:paraId="0562CB0E" w14:textId="77E4EAF1">
            <w:pPr>
              <w:jc w:val="center"/>
              <w:rPr>
                <w:sz w:val="20"/>
                <w:szCs w:val="20"/>
                <w:lang w:val="es-ES_tradnl"/>
              </w:rPr>
            </w:pPr>
            <w:r w:rsidRPr="3577FD9D">
              <w:rPr>
                <w:sz w:val="20"/>
                <w:szCs w:val="20"/>
              </w:rPr>
              <w:t>13/02/24</w:t>
            </w:r>
          </w:p>
        </w:tc>
        <w:tc>
          <w:tcPr>
            <w:tcW w:w="6318" w:type="dxa"/>
            <w:vAlign w:val="center"/>
          </w:tcPr>
          <w:p w:rsidRPr="00F63D22" w:rsidR="003036AA" w:rsidP="00C517EA" w:rsidRDefault="008E29B9" w14:paraId="34CE0A41" w14:textId="1424C51E">
            <w:pPr>
              <w:rPr>
                <w:sz w:val="20"/>
                <w:szCs w:val="20"/>
                <w:lang w:val="es-ES_tradnl"/>
              </w:rPr>
            </w:pPr>
            <w:r w:rsidRPr="3577FD9D">
              <w:rPr>
                <w:sz w:val="20"/>
                <w:szCs w:val="20"/>
              </w:rPr>
              <w:t>Versión final con las modificaciones implementadas</w:t>
            </w:r>
          </w:p>
        </w:tc>
      </w:tr>
      <w:tr w:rsidRPr="00F63D22" w:rsidR="003036AA" w:rsidTr="3577FD9D" w14:paraId="62EBF3C5" w14:textId="77777777">
        <w:trPr>
          <w:trHeight w:val="465"/>
          <w:jc w:val="center"/>
        </w:trPr>
        <w:tc>
          <w:tcPr>
            <w:tcW w:w="1270" w:type="dxa"/>
            <w:vAlign w:val="center"/>
          </w:tcPr>
          <w:p w:rsidRPr="00F63D22" w:rsidR="003036AA" w:rsidP="00C517EA" w:rsidRDefault="5BABE9FE" w14:paraId="6D98A12B" w14:textId="0741852F">
            <w:pPr>
              <w:jc w:val="center"/>
              <w:rPr>
                <w:sz w:val="20"/>
                <w:szCs w:val="20"/>
                <w:lang w:val="es-ES_tradnl"/>
              </w:rPr>
            </w:pPr>
            <w:r w:rsidRPr="3577FD9D">
              <w:rPr>
                <w:sz w:val="20"/>
                <w:szCs w:val="20"/>
              </w:rPr>
              <w:t>3.0</w:t>
            </w:r>
          </w:p>
        </w:tc>
        <w:tc>
          <w:tcPr>
            <w:tcW w:w="1056" w:type="dxa"/>
            <w:vAlign w:val="center"/>
          </w:tcPr>
          <w:p w:rsidRPr="00F63D22" w:rsidR="003036AA" w:rsidP="00C517EA" w:rsidRDefault="5BABE9FE" w14:paraId="2946DB82" w14:textId="1838EBFE">
            <w:pPr>
              <w:jc w:val="center"/>
              <w:rPr>
                <w:sz w:val="20"/>
                <w:szCs w:val="20"/>
                <w:lang w:val="es-ES_tradnl"/>
              </w:rPr>
            </w:pPr>
            <w:r w:rsidRPr="3577FD9D">
              <w:rPr>
                <w:sz w:val="20"/>
                <w:szCs w:val="20"/>
              </w:rPr>
              <w:t>25/02/24</w:t>
            </w:r>
          </w:p>
        </w:tc>
        <w:tc>
          <w:tcPr>
            <w:tcW w:w="6318" w:type="dxa"/>
            <w:vAlign w:val="center"/>
          </w:tcPr>
          <w:p w:rsidRPr="00F63D22" w:rsidR="003036AA" w:rsidP="00C517EA" w:rsidRDefault="5BABE9FE" w14:paraId="5997CC1D" w14:textId="4D3CF545">
            <w:pPr>
              <w:rPr>
                <w:sz w:val="20"/>
                <w:szCs w:val="20"/>
                <w:lang w:val="es-ES_tradnl"/>
              </w:rPr>
            </w:pPr>
            <w:r w:rsidRPr="3577FD9D">
              <w:rPr>
                <w:sz w:val="20"/>
                <w:szCs w:val="20"/>
              </w:rPr>
              <w:t>Versión donde se indica el repositorio git, las etiquetas del estado del proyecto, Poker Scrum</w:t>
            </w:r>
            <w:r w:rsidRPr="3577FD9D" w:rsidR="1B70D640">
              <w:rPr>
                <w:sz w:val="20"/>
                <w:szCs w:val="20"/>
              </w:rPr>
              <w:t xml:space="preserve"> </w:t>
            </w:r>
          </w:p>
        </w:tc>
      </w:tr>
      <w:tr w:rsidRPr="00F63D22" w:rsidR="003036AA" w:rsidTr="3577FD9D" w14:paraId="110FFD37" w14:textId="77777777">
        <w:trPr>
          <w:trHeight w:val="465"/>
          <w:jc w:val="center"/>
        </w:trPr>
        <w:tc>
          <w:tcPr>
            <w:tcW w:w="1270" w:type="dxa"/>
            <w:vAlign w:val="center"/>
          </w:tcPr>
          <w:p w:rsidRPr="00F63D22" w:rsidR="003036AA" w:rsidP="00C517EA" w:rsidRDefault="003036AA" w14:paraId="6B699379" w14:textId="77777777">
            <w:pPr>
              <w:jc w:val="center"/>
              <w:rPr>
                <w:sz w:val="20"/>
                <w:szCs w:val="20"/>
                <w:lang w:val="es-ES_tradnl"/>
              </w:rPr>
            </w:pPr>
          </w:p>
        </w:tc>
        <w:tc>
          <w:tcPr>
            <w:tcW w:w="1056" w:type="dxa"/>
            <w:vAlign w:val="center"/>
          </w:tcPr>
          <w:p w:rsidRPr="00F63D22" w:rsidR="003036AA" w:rsidP="00C517EA" w:rsidRDefault="003036AA" w14:paraId="3FE9F23F" w14:textId="77777777">
            <w:pPr>
              <w:jc w:val="center"/>
              <w:rPr>
                <w:sz w:val="20"/>
                <w:szCs w:val="20"/>
                <w:lang w:val="es-ES_tradnl"/>
              </w:rPr>
            </w:pPr>
          </w:p>
        </w:tc>
        <w:tc>
          <w:tcPr>
            <w:tcW w:w="6318" w:type="dxa"/>
            <w:vAlign w:val="center"/>
          </w:tcPr>
          <w:p w:rsidRPr="00F63D22" w:rsidR="003036AA" w:rsidP="00C517EA" w:rsidRDefault="003036AA" w14:paraId="1F72F646" w14:textId="77777777">
            <w:pPr>
              <w:rPr>
                <w:sz w:val="20"/>
                <w:szCs w:val="20"/>
                <w:lang w:val="es-ES_tradnl"/>
              </w:rPr>
            </w:pPr>
          </w:p>
        </w:tc>
      </w:tr>
      <w:tr w:rsidRPr="00F63D22" w:rsidR="003036AA" w:rsidTr="3577FD9D" w14:paraId="08CE6F91" w14:textId="77777777">
        <w:trPr>
          <w:trHeight w:val="465"/>
          <w:jc w:val="center"/>
        </w:trPr>
        <w:tc>
          <w:tcPr>
            <w:tcW w:w="1270" w:type="dxa"/>
            <w:vAlign w:val="center"/>
          </w:tcPr>
          <w:p w:rsidRPr="00F63D22" w:rsidR="003036AA" w:rsidP="00C517EA" w:rsidRDefault="003036AA" w14:paraId="61CDCEAD" w14:textId="77777777">
            <w:pPr>
              <w:jc w:val="center"/>
              <w:rPr>
                <w:sz w:val="20"/>
                <w:szCs w:val="20"/>
                <w:lang w:val="es-ES_tradnl"/>
              </w:rPr>
            </w:pPr>
          </w:p>
        </w:tc>
        <w:tc>
          <w:tcPr>
            <w:tcW w:w="1056" w:type="dxa"/>
            <w:vAlign w:val="center"/>
          </w:tcPr>
          <w:p w:rsidRPr="00F63D22" w:rsidR="003036AA" w:rsidP="00C517EA" w:rsidRDefault="003036AA" w14:paraId="6BB9E253" w14:textId="77777777">
            <w:pPr>
              <w:jc w:val="center"/>
              <w:rPr>
                <w:sz w:val="20"/>
                <w:szCs w:val="20"/>
                <w:lang w:val="es-ES_tradnl"/>
              </w:rPr>
            </w:pPr>
          </w:p>
        </w:tc>
        <w:tc>
          <w:tcPr>
            <w:tcW w:w="6318" w:type="dxa"/>
            <w:vAlign w:val="center"/>
          </w:tcPr>
          <w:p w:rsidRPr="00F63D22" w:rsidR="003036AA" w:rsidP="00C517EA" w:rsidRDefault="003036AA" w14:paraId="23DE523C" w14:textId="77777777">
            <w:pPr>
              <w:rPr>
                <w:sz w:val="20"/>
                <w:szCs w:val="20"/>
                <w:lang w:val="es-ES_tradnl"/>
              </w:rPr>
            </w:pPr>
          </w:p>
        </w:tc>
      </w:tr>
      <w:tr w:rsidRPr="00F63D22" w:rsidR="003036AA" w:rsidTr="3577FD9D" w14:paraId="52E56223" w14:textId="77777777">
        <w:trPr>
          <w:trHeight w:val="465"/>
          <w:jc w:val="center"/>
        </w:trPr>
        <w:tc>
          <w:tcPr>
            <w:tcW w:w="1270" w:type="dxa"/>
            <w:vAlign w:val="center"/>
          </w:tcPr>
          <w:p w:rsidRPr="00F63D22" w:rsidR="003036AA" w:rsidP="00C517EA" w:rsidRDefault="003036AA" w14:paraId="07547A01" w14:textId="77777777">
            <w:pPr>
              <w:jc w:val="center"/>
              <w:rPr>
                <w:sz w:val="20"/>
                <w:szCs w:val="20"/>
                <w:lang w:val="es-ES_tradnl"/>
              </w:rPr>
            </w:pPr>
          </w:p>
        </w:tc>
        <w:tc>
          <w:tcPr>
            <w:tcW w:w="1056" w:type="dxa"/>
            <w:vAlign w:val="center"/>
          </w:tcPr>
          <w:p w:rsidRPr="00F63D22" w:rsidR="003036AA" w:rsidP="00C517EA" w:rsidRDefault="003036AA" w14:paraId="5043CB0F" w14:textId="77777777">
            <w:pPr>
              <w:jc w:val="center"/>
              <w:rPr>
                <w:sz w:val="20"/>
                <w:szCs w:val="20"/>
                <w:lang w:val="es-ES_tradnl"/>
              </w:rPr>
            </w:pPr>
          </w:p>
        </w:tc>
        <w:tc>
          <w:tcPr>
            <w:tcW w:w="6318" w:type="dxa"/>
            <w:vAlign w:val="center"/>
          </w:tcPr>
          <w:p w:rsidRPr="00F63D22" w:rsidR="003036AA" w:rsidP="00C517EA" w:rsidRDefault="003036AA" w14:paraId="07459315" w14:textId="77777777">
            <w:pPr>
              <w:rPr>
                <w:sz w:val="20"/>
                <w:szCs w:val="20"/>
                <w:lang w:val="es-ES_tradnl"/>
              </w:rPr>
            </w:pPr>
          </w:p>
        </w:tc>
      </w:tr>
    </w:tbl>
    <w:p w:rsidR="00F63D22" w:rsidP="003036AA" w:rsidRDefault="00F63D22" w14:paraId="6537F28F" w14:textId="77777777">
      <w:pPr>
        <w:rPr>
          <w:lang w:val="es-ES_tradnl"/>
        </w:rPr>
      </w:pPr>
    </w:p>
    <w:p w:rsidR="002E2E8A" w:rsidP="003036AA" w:rsidRDefault="002E2E8A" w14:paraId="6DFB9E20" w14:textId="77777777">
      <w:pPr>
        <w:rPr>
          <w:lang w:val="es-ES_tradnl"/>
        </w:rPr>
      </w:pPr>
    </w:p>
    <w:p w:rsidR="002E2E8A" w:rsidP="003036AA" w:rsidRDefault="002E2E8A" w14:paraId="70DF9E56" w14:textId="77777777">
      <w:pPr>
        <w:rPr>
          <w:lang w:val="es-ES_tradnl"/>
        </w:rPr>
      </w:pPr>
    </w:p>
    <w:p w:rsidR="002E2E8A" w:rsidP="003036AA" w:rsidRDefault="002E2E8A" w14:paraId="44E871BC" w14:textId="77777777">
      <w:pPr>
        <w:rPr>
          <w:lang w:val="es-ES_tradnl"/>
        </w:rPr>
      </w:pPr>
    </w:p>
    <w:p w:rsidR="002E2E8A" w:rsidP="003036AA" w:rsidRDefault="002E2E8A" w14:paraId="144A5D23" w14:textId="77777777">
      <w:pPr>
        <w:rPr>
          <w:lang w:val="es-ES_tradnl"/>
        </w:rPr>
      </w:pPr>
    </w:p>
    <w:p w:rsidRPr="00F63D22" w:rsidR="002E2E8A" w:rsidP="003036AA" w:rsidRDefault="002E2E8A" w14:paraId="738610EB" w14:textId="77777777">
      <w:pPr>
        <w:rPr>
          <w:lang w:val="es-ES_tradnl"/>
        </w:rPr>
        <w:sectPr w:rsidRPr="00F63D22" w:rsidR="002E2E8A" w:rsidSect="00124DA6">
          <w:headerReference w:type="default" r:id="rId8"/>
          <w:footerReference w:type="default" r:id="rId9"/>
          <w:headerReference w:type="first" r:id="rId10"/>
          <w:footerReference w:type="first" r:id="rId11"/>
          <w:pgSz w:w="11906" w:h="16838" w:orient="portrait"/>
          <w:pgMar w:top="1270" w:right="1701" w:bottom="1417" w:left="1701" w:header="708" w:footer="708" w:gutter="0"/>
          <w:pgNumType w:start="0"/>
          <w:cols w:space="708"/>
          <w:titlePg/>
          <w:docGrid w:linePitch="360"/>
        </w:sectPr>
      </w:pPr>
    </w:p>
    <w:p w:rsidRPr="00F63D22" w:rsidR="001061FB" w:rsidP="003036AA" w:rsidRDefault="001061FB" w14:paraId="637805D2" w14:textId="77777777">
      <w:pPr>
        <w:rPr>
          <w:lang w:val="es-ES_tradnl"/>
        </w:rPr>
      </w:pPr>
    </w:p>
    <w:p w:rsidRPr="00F63D22" w:rsidR="001061FB" w:rsidP="001061FB" w:rsidRDefault="001061FB" w14:paraId="463F29E8" w14:textId="77777777">
      <w:pPr>
        <w:rPr>
          <w:lang w:val="es-ES_tradnl"/>
        </w:rPr>
      </w:pPr>
    </w:p>
    <w:p w:rsidRPr="00F63D22" w:rsidR="00211400" w:rsidP="3577FD9D" w:rsidRDefault="001061FB" w14:paraId="018D1C8F" w14:textId="77777777">
      <w:pPr>
        <w:rPr>
          <w:b/>
          <w:bCs/>
          <w:sz w:val="28"/>
          <w:szCs w:val="28"/>
          <w:lang w:val="es-ES_tradnl"/>
        </w:rPr>
      </w:pPr>
      <w:r w:rsidRPr="3577FD9D">
        <w:rPr>
          <w:b/>
          <w:bCs/>
          <w:sz w:val="28"/>
          <w:szCs w:val="28"/>
        </w:rPr>
        <w:t>ÍNDICE</w:t>
      </w:r>
    </w:p>
    <w:p w:rsidRPr="00F63D22" w:rsidR="00211400" w:rsidP="001061FB" w:rsidRDefault="00211400" w14:paraId="3B7B4B86" w14:textId="77777777">
      <w:pPr>
        <w:rPr>
          <w:lang w:val="es-ES_tradnl"/>
        </w:rPr>
      </w:pPr>
    </w:p>
    <w:p w:rsidRPr="00F63D22" w:rsidR="003036AA" w:rsidP="001061FB" w:rsidRDefault="003036AA" w14:paraId="3A0FF5F2" w14:textId="77777777">
      <w:pPr>
        <w:rPr>
          <w:lang w:val="es-ES_tradnl"/>
        </w:rPr>
      </w:pPr>
    </w:p>
    <w:p w:rsidRPr="00F63D22" w:rsidR="003036AA" w:rsidP="001061FB" w:rsidRDefault="003036AA" w14:paraId="5630AD66" w14:textId="77777777">
      <w:pPr>
        <w:rPr>
          <w:lang w:val="es-ES_tradnl"/>
        </w:rPr>
      </w:pPr>
    </w:p>
    <w:p w:rsidRPr="0081101D" w:rsidR="004D546D" w:rsidP="3577FD9D" w:rsidRDefault="3577FD9D" w14:paraId="069A2E96" w14:textId="48BC1195">
      <w:pPr>
        <w:pStyle w:val="Tboadecontidos1"/>
        <w:tabs>
          <w:tab w:val="clear" w:pos="8494"/>
          <w:tab w:val="left" w:pos="480"/>
          <w:tab w:val="right" w:leader="dot" w:pos="8490"/>
        </w:tabs>
        <w:rPr>
          <w:rFonts w:ascii="Calibri" w:hAnsi="Calibri"/>
          <w:b w:val="0"/>
          <w:bCs w:val="0"/>
          <w:smallCaps w:val="0"/>
          <w:noProof/>
          <w:sz w:val="22"/>
          <w:szCs w:val="22"/>
          <w:lang w:eastAsia="es-ES" w:bidi="ar-SA"/>
        </w:rPr>
      </w:pPr>
      <w:r>
        <w:fldChar w:fldCharType="begin"/>
      </w:r>
      <w:r w:rsidR="5BDFC1DA">
        <w:instrText>TOC \o "1-3" \h \z \u</w:instrText>
      </w:r>
      <w:r>
        <w:fldChar w:fldCharType="separate"/>
      </w:r>
      <w:hyperlink w:anchor="_Toc1155972538">
        <w:r w:rsidRPr="3577FD9D">
          <w:rPr>
            <w:rStyle w:val="Hiperligazn"/>
          </w:rPr>
          <w:t>1</w:t>
        </w:r>
        <w:r w:rsidR="5BDFC1DA">
          <w:tab/>
        </w:r>
        <w:r w:rsidRPr="3577FD9D">
          <w:rPr>
            <w:rStyle w:val="Hiperligazn"/>
          </w:rPr>
          <w:t>Información sobre la práctica a realizar</w:t>
        </w:r>
        <w:r w:rsidR="5BDFC1DA">
          <w:tab/>
        </w:r>
        <w:r w:rsidR="5BDFC1DA">
          <w:fldChar w:fldCharType="begin"/>
        </w:r>
        <w:r w:rsidR="5BDFC1DA">
          <w:instrText>PAGEREF _Toc1155972538 \h</w:instrText>
        </w:r>
        <w:r w:rsidR="5BDFC1DA">
          <w:fldChar w:fldCharType="separate"/>
        </w:r>
        <w:r w:rsidRPr="3577FD9D">
          <w:rPr>
            <w:rStyle w:val="Hiperligazn"/>
          </w:rPr>
          <w:t>4</w:t>
        </w:r>
        <w:r w:rsidR="5BDFC1DA">
          <w:fldChar w:fldCharType="end"/>
        </w:r>
      </w:hyperlink>
    </w:p>
    <w:p w:rsidRPr="0081101D" w:rsidR="004D546D" w:rsidP="3577FD9D" w:rsidRDefault="00DD0855" w14:paraId="32BC862E" w14:textId="25E7E105">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514313480">
        <w:r w:rsidRPr="3577FD9D" w:rsidR="3577FD9D">
          <w:rPr>
            <w:rStyle w:val="Hiperligazn"/>
          </w:rPr>
          <w:t>1.1</w:t>
        </w:r>
        <w:r>
          <w:tab/>
        </w:r>
        <w:r w:rsidRPr="3577FD9D" w:rsidR="3577FD9D">
          <w:rPr>
            <w:rStyle w:val="Hiperligazn"/>
          </w:rPr>
          <w:t>Descripción de la práctica</w:t>
        </w:r>
        <w:r>
          <w:tab/>
        </w:r>
        <w:r>
          <w:fldChar w:fldCharType="begin"/>
        </w:r>
        <w:r>
          <w:instrText>PAGEREF _Toc514313480 \h</w:instrText>
        </w:r>
        <w:r>
          <w:fldChar w:fldCharType="separate"/>
        </w:r>
        <w:r w:rsidRPr="3577FD9D" w:rsidR="3577FD9D">
          <w:rPr>
            <w:rStyle w:val="Hiperligazn"/>
          </w:rPr>
          <w:t>4</w:t>
        </w:r>
        <w:r>
          <w:fldChar w:fldCharType="end"/>
        </w:r>
      </w:hyperlink>
    </w:p>
    <w:p w:rsidRPr="0081101D" w:rsidR="004D546D" w:rsidP="3577FD9D" w:rsidRDefault="00DD0855" w14:paraId="5FE86535" w14:textId="525C1AD5">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899322190">
        <w:r w:rsidRPr="3577FD9D" w:rsidR="3577FD9D">
          <w:rPr>
            <w:rStyle w:val="Hiperligazn"/>
          </w:rPr>
          <w:t>1.2</w:t>
        </w:r>
        <w:r>
          <w:tab/>
        </w:r>
        <w:r w:rsidRPr="3577FD9D" w:rsidR="3577FD9D">
          <w:rPr>
            <w:rStyle w:val="Hiperligazn"/>
          </w:rPr>
          <w:t>Descripción del grupo de trabajo</w:t>
        </w:r>
        <w:r>
          <w:tab/>
        </w:r>
        <w:r>
          <w:fldChar w:fldCharType="begin"/>
        </w:r>
        <w:r>
          <w:instrText>PAGEREF _Toc1899322190 \h</w:instrText>
        </w:r>
        <w:r>
          <w:fldChar w:fldCharType="separate"/>
        </w:r>
        <w:r w:rsidRPr="3577FD9D" w:rsidR="3577FD9D">
          <w:rPr>
            <w:rStyle w:val="Hiperligazn"/>
          </w:rPr>
          <w:t>4</w:t>
        </w:r>
        <w:r>
          <w:fldChar w:fldCharType="end"/>
        </w:r>
      </w:hyperlink>
    </w:p>
    <w:p w:rsidRPr="0081101D" w:rsidR="004D546D" w:rsidP="3577FD9D" w:rsidRDefault="00DD0855" w14:paraId="4CC08D79" w14:textId="3D03F725">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130652335">
        <w:r w:rsidRPr="3577FD9D" w:rsidR="3577FD9D">
          <w:rPr>
            <w:rStyle w:val="Hiperligazn"/>
          </w:rPr>
          <w:t>1.3</w:t>
        </w:r>
        <w:r>
          <w:tab/>
        </w:r>
        <w:r w:rsidRPr="3577FD9D" w:rsidR="3577FD9D">
          <w:rPr>
            <w:rStyle w:val="Hiperligazn"/>
          </w:rPr>
          <w:t>Seguimiento de la práctica</w:t>
        </w:r>
        <w:r>
          <w:tab/>
        </w:r>
        <w:r>
          <w:fldChar w:fldCharType="begin"/>
        </w:r>
        <w:r>
          <w:instrText>PAGEREF _Toc1130652335 \h</w:instrText>
        </w:r>
        <w:r>
          <w:fldChar w:fldCharType="separate"/>
        </w:r>
        <w:r w:rsidRPr="3577FD9D" w:rsidR="3577FD9D">
          <w:rPr>
            <w:rStyle w:val="Hiperligazn"/>
          </w:rPr>
          <w:t>4</w:t>
        </w:r>
        <w:r>
          <w:fldChar w:fldCharType="end"/>
        </w:r>
      </w:hyperlink>
    </w:p>
    <w:p w:rsidRPr="0081101D" w:rsidR="004D546D" w:rsidP="3577FD9D" w:rsidRDefault="00DD0855" w14:paraId="7E387BF7" w14:textId="5877B196">
      <w:pPr>
        <w:pStyle w:val="Tboadecontidos1"/>
        <w:tabs>
          <w:tab w:val="clear" w:pos="8494"/>
          <w:tab w:val="left" w:pos="480"/>
          <w:tab w:val="right" w:leader="dot" w:pos="8490"/>
        </w:tabs>
        <w:rPr>
          <w:rFonts w:ascii="Calibri" w:hAnsi="Calibri"/>
          <w:b w:val="0"/>
          <w:bCs w:val="0"/>
          <w:smallCaps w:val="0"/>
          <w:noProof/>
          <w:sz w:val="22"/>
          <w:szCs w:val="22"/>
          <w:lang w:eastAsia="es-ES" w:bidi="ar-SA"/>
        </w:rPr>
      </w:pPr>
      <w:hyperlink w:anchor="_Toc1276180915">
        <w:r w:rsidRPr="3577FD9D" w:rsidR="3577FD9D">
          <w:rPr>
            <w:rStyle w:val="Hiperligazn"/>
          </w:rPr>
          <w:t>2</w:t>
        </w:r>
        <w:r>
          <w:tab/>
        </w:r>
        <w:r w:rsidRPr="3577FD9D" w:rsidR="3577FD9D">
          <w:rPr>
            <w:rStyle w:val="Hiperligazn"/>
          </w:rPr>
          <w:t>DOCUMENTACIÓN DE LA PRÁCTICA</w:t>
        </w:r>
        <w:r>
          <w:tab/>
        </w:r>
        <w:r>
          <w:fldChar w:fldCharType="begin"/>
        </w:r>
        <w:r>
          <w:instrText>PAGEREF _Toc1276180915 \h</w:instrText>
        </w:r>
        <w:r>
          <w:fldChar w:fldCharType="separate"/>
        </w:r>
        <w:r w:rsidRPr="3577FD9D" w:rsidR="3577FD9D">
          <w:rPr>
            <w:rStyle w:val="Hiperligazn"/>
          </w:rPr>
          <w:t>4</w:t>
        </w:r>
        <w:r>
          <w:fldChar w:fldCharType="end"/>
        </w:r>
      </w:hyperlink>
    </w:p>
    <w:p w:rsidRPr="0081101D" w:rsidR="004D546D" w:rsidP="3577FD9D" w:rsidRDefault="00DD0855" w14:paraId="3D02604C" w14:textId="5CC0ABEA">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449160972">
        <w:r w:rsidRPr="3577FD9D" w:rsidR="3577FD9D">
          <w:rPr>
            <w:rStyle w:val="Hiperligazn"/>
          </w:rPr>
          <w:t>2.1</w:t>
        </w:r>
        <w:r>
          <w:tab/>
        </w:r>
        <w:r w:rsidRPr="3577FD9D" w:rsidR="3577FD9D">
          <w:rPr>
            <w:rStyle w:val="Hiperligazn"/>
          </w:rPr>
          <w:t>Descripción del proceso de control de cambios</w:t>
        </w:r>
        <w:r>
          <w:tab/>
        </w:r>
        <w:r>
          <w:fldChar w:fldCharType="begin"/>
        </w:r>
        <w:r>
          <w:instrText>PAGEREF _Toc449160972 \h</w:instrText>
        </w:r>
        <w:r>
          <w:fldChar w:fldCharType="separate"/>
        </w:r>
        <w:r w:rsidRPr="3577FD9D" w:rsidR="3577FD9D">
          <w:rPr>
            <w:rStyle w:val="Hiperligazn"/>
          </w:rPr>
          <w:t>5</w:t>
        </w:r>
        <w:r>
          <w:fldChar w:fldCharType="end"/>
        </w:r>
      </w:hyperlink>
    </w:p>
    <w:p w:rsidRPr="0081101D" w:rsidR="004D546D" w:rsidP="3577FD9D" w:rsidRDefault="00DD0855" w14:paraId="3205F92F" w14:textId="3C920D4F">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801635261">
        <w:r w:rsidRPr="3577FD9D" w:rsidR="3577FD9D">
          <w:rPr>
            <w:rStyle w:val="Hiperligazn"/>
          </w:rPr>
          <w:t>2.2</w:t>
        </w:r>
        <w:r>
          <w:tab/>
        </w:r>
        <w:r w:rsidRPr="3577FD9D" w:rsidR="3577FD9D">
          <w:rPr>
            <w:rStyle w:val="Hiperligazn"/>
          </w:rPr>
          <w:t>Repositorio de Git</w:t>
        </w:r>
        <w:r>
          <w:tab/>
        </w:r>
        <w:r>
          <w:fldChar w:fldCharType="begin"/>
        </w:r>
        <w:r>
          <w:instrText>PAGEREF _Toc1801635261 \h</w:instrText>
        </w:r>
        <w:r>
          <w:fldChar w:fldCharType="separate"/>
        </w:r>
        <w:r w:rsidRPr="3577FD9D" w:rsidR="3577FD9D">
          <w:rPr>
            <w:rStyle w:val="Hiperligazn"/>
          </w:rPr>
          <w:t>5</w:t>
        </w:r>
        <w:r>
          <w:fldChar w:fldCharType="end"/>
        </w:r>
      </w:hyperlink>
    </w:p>
    <w:p w:rsidRPr="0081101D" w:rsidR="004D546D" w:rsidP="3577FD9D" w:rsidRDefault="00DD0855" w14:paraId="04FC694B" w14:textId="213211B9">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555694895">
        <w:r w:rsidRPr="3577FD9D" w:rsidR="3577FD9D">
          <w:rPr>
            <w:rStyle w:val="Hiperligazn"/>
          </w:rPr>
          <w:t>2.3</w:t>
        </w:r>
        <w:r>
          <w:tab/>
        </w:r>
        <w:r w:rsidRPr="3577FD9D" w:rsidR="3577FD9D">
          <w:rPr>
            <w:rStyle w:val="Hiperligazn"/>
          </w:rPr>
          <w:t>Autorización de Cambios de Git</w:t>
        </w:r>
        <w:r>
          <w:tab/>
        </w:r>
        <w:r>
          <w:fldChar w:fldCharType="begin"/>
        </w:r>
        <w:r>
          <w:instrText>PAGEREF _Toc555694895 \h</w:instrText>
        </w:r>
        <w:r>
          <w:fldChar w:fldCharType="separate"/>
        </w:r>
        <w:r w:rsidRPr="3577FD9D" w:rsidR="3577FD9D">
          <w:rPr>
            <w:rStyle w:val="Hiperligazn"/>
          </w:rPr>
          <w:t>5</w:t>
        </w:r>
        <w:r>
          <w:fldChar w:fldCharType="end"/>
        </w:r>
      </w:hyperlink>
    </w:p>
    <w:p w:rsidRPr="0081101D" w:rsidR="004D546D" w:rsidP="3577FD9D" w:rsidRDefault="00DD0855" w14:paraId="7AF19D8B" w14:textId="2B89A16F">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662074123">
        <w:r w:rsidRPr="3577FD9D" w:rsidR="3577FD9D">
          <w:rPr>
            <w:rStyle w:val="Hiperligazn"/>
          </w:rPr>
          <w:t>2.4</w:t>
        </w:r>
        <w:r>
          <w:tab/>
        </w:r>
        <w:r w:rsidRPr="3577FD9D" w:rsidR="3577FD9D">
          <w:rPr>
            <w:rStyle w:val="Hiperligazn"/>
          </w:rPr>
          <w:t>Metodología Póker Scrum</w:t>
        </w:r>
        <w:r>
          <w:tab/>
        </w:r>
        <w:r>
          <w:fldChar w:fldCharType="begin"/>
        </w:r>
        <w:r>
          <w:instrText>PAGEREF _Toc662074123 \h</w:instrText>
        </w:r>
        <w:r>
          <w:fldChar w:fldCharType="separate"/>
        </w:r>
        <w:r w:rsidRPr="3577FD9D" w:rsidR="3577FD9D">
          <w:rPr>
            <w:rStyle w:val="Hiperligazn"/>
          </w:rPr>
          <w:t>5</w:t>
        </w:r>
        <w:r>
          <w:fldChar w:fldCharType="end"/>
        </w:r>
      </w:hyperlink>
    </w:p>
    <w:p w:rsidRPr="0081101D" w:rsidR="004D546D" w:rsidP="3577FD9D" w:rsidRDefault="00DD0855" w14:paraId="3A3DF237" w14:textId="02E1B8D4">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367574847">
        <w:r w:rsidRPr="3577FD9D" w:rsidR="3577FD9D">
          <w:rPr>
            <w:rStyle w:val="Hiperligazn"/>
          </w:rPr>
          <w:t>2.5</w:t>
        </w:r>
        <w:r>
          <w:tab/>
        </w:r>
        <w:r w:rsidRPr="3577FD9D" w:rsidR="3577FD9D">
          <w:rPr>
            <w:rStyle w:val="Hiperligazn"/>
          </w:rPr>
          <w:t>Diagrama de actividades</w:t>
        </w:r>
        <w:r>
          <w:tab/>
        </w:r>
        <w:r>
          <w:fldChar w:fldCharType="begin"/>
        </w:r>
        <w:r>
          <w:instrText>PAGEREF _Toc1367574847 \h</w:instrText>
        </w:r>
        <w:r>
          <w:fldChar w:fldCharType="separate"/>
        </w:r>
        <w:r w:rsidRPr="3577FD9D" w:rsidR="3577FD9D">
          <w:rPr>
            <w:rStyle w:val="Hiperligazn"/>
          </w:rPr>
          <w:t>6</w:t>
        </w:r>
        <w:r>
          <w:fldChar w:fldCharType="end"/>
        </w:r>
      </w:hyperlink>
    </w:p>
    <w:p w:rsidRPr="0081101D" w:rsidR="004D546D" w:rsidP="3577FD9D" w:rsidRDefault="00DD0855" w14:paraId="63F7BAF3" w14:textId="61241814">
      <w:pPr>
        <w:pStyle w:val="Tboadecontidos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413621619">
        <w:r w:rsidRPr="3577FD9D" w:rsidR="3577FD9D">
          <w:rPr>
            <w:rStyle w:val="Hiperligazn"/>
          </w:rPr>
          <w:t>2.6</w:t>
        </w:r>
        <w:r>
          <w:tab/>
        </w:r>
        <w:r w:rsidRPr="3577FD9D" w:rsidR="3577FD9D">
          <w:rPr>
            <w:rStyle w:val="Hiperligazn"/>
          </w:rPr>
          <w:t>Definición de Actividades</w:t>
        </w:r>
        <w:r>
          <w:tab/>
        </w:r>
        <w:r>
          <w:fldChar w:fldCharType="begin"/>
        </w:r>
        <w:r>
          <w:instrText>PAGEREF _Toc1413621619 \h</w:instrText>
        </w:r>
        <w:r>
          <w:fldChar w:fldCharType="separate"/>
        </w:r>
        <w:r w:rsidRPr="3577FD9D" w:rsidR="3577FD9D">
          <w:rPr>
            <w:rStyle w:val="Hiperligazn"/>
          </w:rPr>
          <w:t>6</w:t>
        </w:r>
        <w:r>
          <w:fldChar w:fldCharType="end"/>
        </w:r>
      </w:hyperlink>
    </w:p>
    <w:p w:rsidRPr="0081101D" w:rsidR="004D546D" w:rsidP="3577FD9D" w:rsidRDefault="00DD0855" w14:paraId="221611A7" w14:textId="094AA1FB">
      <w:pPr>
        <w:pStyle w:val="Tboadecontidos3"/>
        <w:tabs>
          <w:tab w:val="left" w:pos="1200"/>
          <w:tab w:val="right" w:leader="dot" w:pos="8490"/>
        </w:tabs>
        <w:rPr>
          <w:rFonts w:ascii="Calibri" w:hAnsi="Calibri"/>
          <w:b w:val="0"/>
          <w:bCs w:val="0"/>
          <w:smallCaps w:val="0"/>
          <w:noProof/>
          <w:sz w:val="22"/>
          <w:szCs w:val="22"/>
          <w:lang w:eastAsia="es-ES" w:bidi="ar-SA"/>
        </w:rPr>
      </w:pPr>
      <w:hyperlink w:anchor="_Toc89568574">
        <w:r w:rsidRPr="3577FD9D" w:rsidR="3577FD9D">
          <w:rPr>
            <w:rStyle w:val="Hiperligazn"/>
          </w:rPr>
          <w:t>2.6.1</w:t>
        </w:r>
        <w:r>
          <w:tab/>
        </w:r>
        <w:r w:rsidRPr="3577FD9D" w:rsidR="3577FD9D">
          <w:rPr>
            <w:rStyle w:val="Hiperligazn"/>
          </w:rPr>
          <w:t>Petición de cambio</w:t>
        </w:r>
        <w:r>
          <w:tab/>
        </w:r>
        <w:r>
          <w:fldChar w:fldCharType="begin"/>
        </w:r>
        <w:r>
          <w:instrText>PAGEREF _Toc89568574 \h</w:instrText>
        </w:r>
        <w:r>
          <w:fldChar w:fldCharType="separate"/>
        </w:r>
        <w:r w:rsidRPr="3577FD9D" w:rsidR="3577FD9D">
          <w:rPr>
            <w:rStyle w:val="Hiperligazn"/>
          </w:rPr>
          <w:t>6</w:t>
        </w:r>
        <w:r>
          <w:fldChar w:fldCharType="end"/>
        </w:r>
      </w:hyperlink>
    </w:p>
    <w:p w:rsidRPr="0081101D" w:rsidR="004D546D" w:rsidP="3577FD9D" w:rsidRDefault="00DD0855" w14:paraId="01EBACF4" w14:textId="75AABDCD">
      <w:pPr>
        <w:pStyle w:val="Tboadecontidos3"/>
        <w:tabs>
          <w:tab w:val="left" w:pos="1200"/>
          <w:tab w:val="right" w:leader="dot" w:pos="8490"/>
        </w:tabs>
        <w:rPr>
          <w:rFonts w:ascii="Calibri" w:hAnsi="Calibri"/>
          <w:b w:val="0"/>
          <w:bCs w:val="0"/>
          <w:smallCaps w:val="0"/>
          <w:noProof/>
          <w:sz w:val="22"/>
          <w:szCs w:val="22"/>
          <w:lang w:eastAsia="es-ES" w:bidi="ar-SA"/>
        </w:rPr>
      </w:pPr>
      <w:hyperlink w:anchor="_Toc1324961449">
        <w:r w:rsidRPr="3577FD9D" w:rsidR="3577FD9D">
          <w:rPr>
            <w:rStyle w:val="Hiperligazn"/>
          </w:rPr>
          <w:t>2.6.2</w:t>
        </w:r>
        <w:r>
          <w:tab/>
        </w:r>
        <w:r w:rsidRPr="3577FD9D" w:rsidR="3577FD9D">
          <w:rPr>
            <w:rStyle w:val="Hiperligazn"/>
          </w:rPr>
          <w:t>Registro</w:t>
        </w:r>
        <w:r>
          <w:tab/>
        </w:r>
        <w:r>
          <w:fldChar w:fldCharType="begin"/>
        </w:r>
        <w:r>
          <w:instrText>PAGEREF _Toc1324961449 \h</w:instrText>
        </w:r>
        <w:r>
          <w:fldChar w:fldCharType="separate"/>
        </w:r>
        <w:r w:rsidRPr="3577FD9D" w:rsidR="3577FD9D">
          <w:rPr>
            <w:rStyle w:val="Hiperligazn"/>
          </w:rPr>
          <w:t>7</w:t>
        </w:r>
        <w:r>
          <w:fldChar w:fldCharType="end"/>
        </w:r>
      </w:hyperlink>
    </w:p>
    <w:p w:rsidRPr="0081101D" w:rsidR="004D546D" w:rsidP="3577FD9D" w:rsidRDefault="00DD0855" w14:paraId="0CCC11C3" w14:textId="3CEF145A">
      <w:pPr>
        <w:pStyle w:val="Tboadecontidos3"/>
        <w:tabs>
          <w:tab w:val="left" w:pos="1200"/>
          <w:tab w:val="right" w:leader="dot" w:pos="8490"/>
        </w:tabs>
        <w:rPr>
          <w:rFonts w:ascii="Calibri" w:hAnsi="Calibri"/>
          <w:b w:val="0"/>
          <w:bCs w:val="0"/>
          <w:smallCaps w:val="0"/>
          <w:noProof/>
          <w:sz w:val="22"/>
          <w:szCs w:val="22"/>
          <w:lang w:eastAsia="es-ES" w:bidi="ar-SA"/>
        </w:rPr>
      </w:pPr>
      <w:hyperlink w:anchor="_Toc873456062">
        <w:r w:rsidRPr="3577FD9D" w:rsidR="3577FD9D">
          <w:rPr>
            <w:rStyle w:val="Hiperligazn"/>
          </w:rPr>
          <w:t>2.6.3</w:t>
        </w:r>
        <w:r>
          <w:tab/>
        </w:r>
        <w:r w:rsidRPr="3577FD9D" w:rsidR="3577FD9D">
          <w:rPr>
            <w:rStyle w:val="Hiperligazn"/>
          </w:rPr>
          <w:t>Aceptación</w:t>
        </w:r>
        <w:r>
          <w:tab/>
        </w:r>
        <w:r>
          <w:fldChar w:fldCharType="begin"/>
        </w:r>
        <w:r>
          <w:instrText>PAGEREF _Toc873456062 \h</w:instrText>
        </w:r>
        <w:r>
          <w:fldChar w:fldCharType="separate"/>
        </w:r>
        <w:r w:rsidRPr="3577FD9D" w:rsidR="3577FD9D">
          <w:rPr>
            <w:rStyle w:val="Hiperligazn"/>
          </w:rPr>
          <w:t>7</w:t>
        </w:r>
        <w:r>
          <w:fldChar w:fldCharType="end"/>
        </w:r>
      </w:hyperlink>
    </w:p>
    <w:p w:rsidRPr="0081101D" w:rsidR="004D546D" w:rsidP="3577FD9D" w:rsidRDefault="00DD0855" w14:paraId="35ABE584" w14:textId="6A176113">
      <w:pPr>
        <w:pStyle w:val="Tboadecontidos3"/>
        <w:tabs>
          <w:tab w:val="left" w:pos="1200"/>
          <w:tab w:val="right" w:leader="dot" w:pos="8490"/>
        </w:tabs>
        <w:rPr>
          <w:rFonts w:ascii="Calibri" w:hAnsi="Calibri"/>
          <w:b w:val="0"/>
          <w:bCs w:val="0"/>
          <w:smallCaps w:val="0"/>
          <w:noProof/>
          <w:sz w:val="22"/>
          <w:szCs w:val="22"/>
          <w:lang w:eastAsia="es-ES" w:bidi="ar-SA"/>
        </w:rPr>
      </w:pPr>
      <w:hyperlink w:anchor="_Toc487371049">
        <w:r w:rsidRPr="3577FD9D" w:rsidR="3577FD9D">
          <w:rPr>
            <w:rStyle w:val="Hiperligazn"/>
          </w:rPr>
          <w:t>2.6.4</w:t>
        </w:r>
        <w:r>
          <w:tab/>
        </w:r>
        <w:r w:rsidRPr="3577FD9D" w:rsidR="3577FD9D">
          <w:rPr>
            <w:rStyle w:val="Hiperligazn"/>
          </w:rPr>
          <w:t>Clasificación</w:t>
        </w:r>
        <w:r>
          <w:tab/>
        </w:r>
        <w:r>
          <w:fldChar w:fldCharType="begin"/>
        </w:r>
        <w:r>
          <w:instrText>PAGEREF _Toc487371049 \h</w:instrText>
        </w:r>
        <w:r>
          <w:fldChar w:fldCharType="separate"/>
        </w:r>
        <w:r w:rsidRPr="3577FD9D" w:rsidR="3577FD9D">
          <w:rPr>
            <w:rStyle w:val="Hiperligazn"/>
          </w:rPr>
          <w:t>7</w:t>
        </w:r>
        <w:r>
          <w:fldChar w:fldCharType="end"/>
        </w:r>
      </w:hyperlink>
    </w:p>
    <w:p w:rsidR="5BDFC1DA" w:rsidP="3577FD9D" w:rsidRDefault="00DD0855" w14:paraId="2FDC6C50" w14:textId="0C7907AD">
      <w:pPr>
        <w:pStyle w:val="Tboadecontidos3"/>
        <w:tabs>
          <w:tab w:val="left" w:pos="1200"/>
          <w:tab w:val="right" w:leader="dot" w:pos="8490"/>
        </w:tabs>
      </w:pPr>
      <w:hyperlink w:anchor="_Toc552678715">
        <w:r w:rsidRPr="3577FD9D" w:rsidR="3577FD9D">
          <w:rPr>
            <w:rStyle w:val="Hiperligazn"/>
          </w:rPr>
          <w:t>2.6.5</w:t>
        </w:r>
        <w:r>
          <w:tab/>
        </w:r>
        <w:r w:rsidRPr="3577FD9D" w:rsidR="3577FD9D">
          <w:rPr>
            <w:rStyle w:val="Hiperligazn"/>
          </w:rPr>
          <w:t>Aprobación y planificación</w:t>
        </w:r>
        <w:r>
          <w:tab/>
        </w:r>
        <w:r>
          <w:fldChar w:fldCharType="begin"/>
        </w:r>
        <w:r>
          <w:instrText>PAGEREF _Toc552678715 \h</w:instrText>
        </w:r>
        <w:r>
          <w:fldChar w:fldCharType="separate"/>
        </w:r>
        <w:r w:rsidRPr="3577FD9D" w:rsidR="3577FD9D">
          <w:rPr>
            <w:rStyle w:val="Hiperligazn"/>
          </w:rPr>
          <w:t>8</w:t>
        </w:r>
        <w:r>
          <w:fldChar w:fldCharType="end"/>
        </w:r>
      </w:hyperlink>
    </w:p>
    <w:p w:rsidR="5BDFC1DA" w:rsidP="5BDFC1DA" w:rsidRDefault="00DD0855" w14:paraId="7553BBA3" w14:textId="035F858C">
      <w:pPr>
        <w:pStyle w:val="Tboadecontidos3"/>
        <w:tabs>
          <w:tab w:val="left" w:pos="1200"/>
          <w:tab w:val="right" w:leader="dot" w:pos="8490"/>
        </w:tabs>
      </w:pPr>
      <w:hyperlink w:anchor="_Toc508220543">
        <w:r w:rsidRPr="3577FD9D" w:rsidR="3577FD9D">
          <w:rPr>
            <w:rStyle w:val="Hiperligazn"/>
          </w:rPr>
          <w:t>2.6.6</w:t>
        </w:r>
        <w:r>
          <w:tab/>
        </w:r>
        <w:r w:rsidRPr="3577FD9D" w:rsidR="3577FD9D">
          <w:rPr>
            <w:rStyle w:val="Hiperligazn"/>
          </w:rPr>
          <w:t>Roll out</w:t>
        </w:r>
        <w:r>
          <w:tab/>
        </w:r>
        <w:r>
          <w:fldChar w:fldCharType="begin"/>
        </w:r>
        <w:r>
          <w:instrText>PAGEREF _Toc508220543 \h</w:instrText>
        </w:r>
        <w:r>
          <w:fldChar w:fldCharType="separate"/>
        </w:r>
        <w:r w:rsidRPr="3577FD9D" w:rsidR="3577FD9D">
          <w:rPr>
            <w:rStyle w:val="Hiperligazn"/>
          </w:rPr>
          <w:t>8</w:t>
        </w:r>
        <w:r>
          <w:fldChar w:fldCharType="end"/>
        </w:r>
      </w:hyperlink>
    </w:p>
    <w:p w:rsidR="5BDFC1DA" w:rsidP="5BDFC1DA" w:rsidRDefault="00DD0855" w14:paraId="66CAD2D5" w14:textId="74772BDA">
      <w:pPr>
        <w:pStyle w:val="Tboadecontidos3"/>
        <w:tabs>
          <w:tab w:val="left" w:pos="1200"/>
          <w:tab w:val="right" w:leader="dot" w:pos="8490"/>
        </w:tabs>
      </w:pPr>
      <w:hyperlink w:anchor="_Toc2102182161">
        <w:r w:rsidRPr="3577FD9D" w:rsidR="3577FD9D">
          <w:rPr>
            <w:rStyle w:val="Hiperligazn"/>
          </w:rPr>
          <w:t>2.6.7</w:t>
        </w:r>
        <w:r>
          <w:tab/>
        </w:r>
        <w:r w:rsidRPr="3577FD9D" w:rsidR="3577FD9D">
          <w:rPr>
            <w:rStyle w:val="Hiperligazn"/>
          </w:rPr>
          <w:t>Back out</w:t>
        </w:r>
        <w:r>
          <w:tab/>
        </w:r>
        <w:r>
          <w:fldChar w:fldCharType="begin"/>
        </w:r>
        <w:r>
          <w:instrText>PAGEREF _Toc2102182161 \h</w:instrText>
        </w:r>
        <w:r>
          <w:fldChar w:fldCharType="separate"/>
        </w:r>
        <w:r w:rsidRPr="3577FD9D" w:rsidR="3577FD9D">
          <w:rPr>
            <w:rStyle w:val="Hiperligazn"/>
          </w:rPr>
          <w:t>8</w:t>
        </w:r>
        <w:r>
          <w:fldChar w:fldCharType="end"/>
        </w:r>
      </w:hyperlink>
    </w:p>
    <w:p w:rsidR="5BDFC1DA" w:rsidP="5BDFC1DA" w:rsidRDefault="00DD0855" w14:paraId="1304CA81" w14:textId="7F415312">
      <w:pPr>
        <w:pStyle w:val="Tboadecontidos3"/>
        <w:tabs>
          <w:tab w:val="left" w:pos="1200"/>
          <w:tab w:val="right" w:leader="dot" w:pos="8490"/>
        </w:tabs>
      </w:pPr>
      <w:hyperlink w:anchor="_Toc248390586">
        <w:r w:rsidRPr="3577FD9D" w:rsidR="3577FD9D">
          <w:rPr>
            <w:rStyle w:val="Hiperligazn"/>
          </w:rPr>
          <w:t>2.6.8</w:t>
        </w:r>
        <w:r>
          <w:tab/>
        </w:r>
        <w:r w:rsidRPr="3577FD9D" w:rsidR="3577FD9D">
          <w:rPr>
            <w:rStyle w:val="Hiperligazn"/>
          </w:rPr>
          <w:t>Cierre</w:t>
        </w:r>
        <w:r>
          <w:tab/>
        </w:r>
        <w:r>
          <w:fldChar w:fldCharType="begin"/>
        </w:r>
        <w:r>
          <w:instrText>PAGEREF _Toc248390586 \h</w:instrText>
        </w:r>
        <w:r>
          <w:fldChar w:fldCharType="separate"/>
        </w:r>
        <w:r w:rsidRPr="3577FD9D" w:rsidR="3577FD9D">
          <w:rPr>
            <w:rStyle w:val="Hiperligazn"/>
          </w:rPr>
          <w:t>9</w:t>
        </w:r>
        <w:r>
          <w:fldChar w:fldCharType="end"/>
        </w:r>
      </w:hyperlink>
    </w:p>
    <w:p w:rsidR="5BDFC1DA" w:rsidP="3577FD9D" w:rsidRDefault="00DD0855" w14:paraId="196FBFD7" w14:textId="2B5FDCF2">
      <w:pPr>
        <w:pStyle w:val="Tboadecontidos2"/>
        <w:tabs>
          <w:tab w:val="clear" w:pos="709"/>
          <w:tab w:val="clear" w:pos="8494"/>
          <w:tab w:val="left" w:pos="720"/>
          <w:tab w:val="right" w:leader="dot" w:pos="8490"/>
        </w:tabs>
      </w:pPr>
      <w:hyperlink w:anchor="_Toc884885791">
        <w:r w:rsidRPr="3577FD9D" w:rsidR="3577FD9D">
          <w:rPr>
            <w:rStyle w:val="Hiperligazn"/>
          </w:rPr>
          <w:t>2.7</w:t>
        </w:r>
        <w:r>
          <w:tab/>
        </w:r>
        <w:r w:rsidRPr="3577FD9D" w:rsidR="3577FD9D">
          <w:rPr>
            <w:rStyle w:val="Hiperligazn"/>
          </w:rPr>
          <w:t>Plantillas del proceso</w:t>
        </w:r>
        <w:r>
          <w:tab/>
        </w:r>
        <w:r>
          <w:fldChar w:fldCharType="begin"/>
        </w:r>
        <w:r>
          <w:instrText>PAGEREF _Toc884885791 \h</w:instrText>
        </w:r>
        <w:r>
          <w:fldChar w:fldCharType="separate"/>
        </w:r>
        <w:r w:rsidRPr="3577FD9D" w:rsidR="3577FD9D">
          <w:rPr>
            <w:rStyle w:val="Hiperligazn"/>
          </w:rPr>
          <w:t>9</w:t>
        </w:r>
        <w:r>
          <w:fldChar w:fldCharType="end"/>
        </w:r>
      </w:hyperlink>
    </w:p>
    <w:p w:rsidR="5BDFC1DA" w:rsidP="3577FD9D" w:rsidRDefault="00DD0855" w14:paraId="6766F83C" w14:textId="311B0CD8">
      <w:pPr>
        <w:pStyle w:val="Tboadecontidos3"/>
        <w:tabs>
          <w:tab w:val="left" w:pos="1200"/>
          <w:tab w:val="right" w:leader="dot" w:pos="8490"/>
        </w:tabs>
      </w:pPr>
      <w:hyperlink w:anchor="_Toc552439517">
        <w:r w:rsidRPr="3577FD9D" w:rsidR="3577FD9D">
          <w:rPr>
            <w:rStyle w:val="Hiperligazn"/>
          </w:rPr>
          <w:t>2.7.1</w:t>
        </w:r>
        <w:r>
          <w:tab/>
        </w:r>
        <w:r w:rsidRPr="3577FD9D" w:rsidR="3577FD9D">
          <w:rPr>
            <w:rStyle w:val="Hiperligazn"/>
          </w:rPr>
          <w:t>Plantilla A - Petición de Cambios</w:t>
        </w:r>
        <w:r>
          <w:tab/>
        </w:r>
        <w:r>
          <w:fldChar w:fldCharType="begin"/>
        </w:r>
        <w:r>
          <w:instrText>PAGEREF _Toc552439517 \h</w:instrText>
        </w:r>
        <w:r>
          <w:fldChar w:fldCharType="separate"/>
        </w:r>
        <w:r w:rsidRPr="3577FD9D" w:rsidR="3577FD9D">
          <w:rPr>
            <w:rStyle w:val="Hiperligazn"/>
          </w:rPr>
          <w:t>9</w:t>
        </w:r>
        <w:r>
          <w:fldChar w:fldCharType="end"/>
        </w:r>
      </w:hyperlink>
    </w:p>
    <w:p w:rsidR="5BDFC1DA" w:rsidP="3577FD9D" w:rsidRDefault="00DD0855" w14:paraId="09976620" w14:textId="7E9CBF23">
      <w:pPr>
        <w:pStyle w:val="Tboadecontidos3"/>
        <w:tabs>
          <w:tab w:val="left" w:pos="1200"/>
          <w:tab w:val="right" w:leader="dot" w:pos="8490"/>
        </w:tabs>
      </w:pPr>
      <w:hyperlink w:anchor="_Toc1512815602">
        <w:r w:rsidRPr="3577FD9D" w:rsidR="3577FD9D">
          <w:rPr>
            <w:rStyle w:val="Hiperligazn"/>
          </w:rPr>
          <w:t>2.7.2</w:t>
        </w:r>
        <w:r>
          <w:tab/>
        </w:r>
        <w:r w:rsidRPr="3577FD9D" w:rsidR="3577FD9D">
          <w:rPr>
            <w:rStyle w:val="Hiperligazn"/>
          </w:rPr>
          <w:t>Plantilla B - Registro</w:t>
        </w:r>
        <w:r>
          <w:tab/>
        </w:r>
        <w:r>
          <w:fldChar w:fldCharType="begin"/>
        </w:r>
        <w:r>
          <w:instrText>PAGEREF _Toc1512815602 \h</w:instrText>
        </w:r>
        <w:r>
          <w:fldChar w:fldCharType="separate"/>
        </w:r>
        <w:r w:rsidRPr="3577FD9D" w:rsidR="3577FD9D">
          <w:rPr>
            <w:rStyle w:val="Hiperligazn"/>
          </w:rPr>
          <w:t>10</w:t>
        </w:r>
        <w:r>
          <w:fldChar w:fldCharType="end"/>
        </w:r>
      </w:hyperlink>
    </w:p>
    <w:p w:rsidR="3577FD9D" w:rsidP="3577FD9D" w:rsidRDefault="00DD0855" w14:paraId="1DF2F6B2" w14:textId="79837D76">
      <w:pPr>
        <w:pStyle w:val="Tboadecontidos3"/>
        <w:tabs>
          <w:tab w:val="left" w:pos="1200"/>
          <w:tab w:val="right" w:leader="dot" w:pos="8490"/>
        </w:tabs>
      </w:pPr>
      <w:hyperlink w:anchor="_Toc518946771">
        <w:r w:rsidRPr="3577FD9D" w:rsidR="3577FD9D">
          <w:rPr>
            <w:rStyle w:val="Hiperligazn"/>
          </w:rPr>
          <w:t>2.7.3</w:t>
        </w:r>
        <w:r w:rsidR="3577FD9D">
          <w:tab/>
        </w:r>
        <w:r w:rsidRPr="3577FD9D" w:rsidR="3577FD9D">
          <w:rPr>
            <w:rStyle w:val="Hiperligazn"/>
          </w:rPr>
          <w:t>Plantilla - Clasificación</w:t>
        </w:r>
        <w:r w:rsidR="3577FD9D">
          <w:tab/>
        </w:r>
        <w:r w:rsidR="3577FD9D">
          <w:fldChar w:fldCharType="begin"/>
        </w:r>
        <w:r w:rsidR="3577FD9D">
          <w:instrText>PAGEREF _Toc518946771 \h</w:instrText>
        </w:r>
        <w:r w:rsidR="3577FD9D">
          <w:fldChar w:fldCharType="separate"/>
        </w:r>
        <w:r w:rsidRPr="3577FD9D" w:rsidR="3577FD9D">
          <w:rPr>
            <w:rStyle w:val="Hiperligazn"/>
          </w:rPr>
          <w:t>11</w:t>
        </w:r>
        <w:r w:rsidR="3577FD9D">
          <w:fldChar w:fldCharType="end"/>
        </w:r>
      </w:hyperlink>
    </w:p>
    <w:p w:rsidR="3577FD9D" w:rsidP="3577FD9D" w:rsidRDefault="00DD0855" w14:paraId="6DB25798" w14:textId="798C03A7">
      <w:pPr>
        <w:pStyle w:val="Tboadecontidos3"/>
        <w:tabs>
          <w:tab w:val="left" w:pos="1200"/>
          <w:tab w:val="right" w:leader="dot" w:pos="8490"/>
        </w:tabs>
      </w:pPr>
      <w:hyperlink w:anchor="_Toc1876742063">
        <w:r w:rsidRPr="3577FD9D" w:rsidR="3577FD9D">
          <w:rPr>
            <w:rStyle w:val="Hiperligazn"/>
          </w:rPr>
          <w:t>2.7.4</w:t>
        </w:r>
        <w:r w:rsidR="3577FD9D">
          <w:tab/>
        </w:r>
        <w:r w:rsidRPr="3577FD9D" w:rsidR="3577FD9D">
          <w:rPr>
            <w:rStyle w:val="Hiperligazn"/>
          </w:rPr>
          <w:t>Plantilla D - Aprobación y planificación</w:t>
        </w:r>
        <w:r w:rsidR="3577FD9D">
          <w:tab/>
        </w:r>
        <w:r w:rsidR="3577FD9D">
          <w:fldChar w:fldCharType="begin"/>
        </w:r>
        <w:r w:rsidR="3577FD9D">
          <w:instrText>PAGEREF _Toc1876742063 \h</w:instrText>
        </w:r>
        <w:r w:rsidR="3577FD9D">
          <w:fldChar w:fldCharType="separate"/>
        </w:r>
        <w:r w:rsidRPr="3577FD9D" w:rsidR="3577FD9D">
          <w:rPr>
            <w:rStyle w:val="Hiperligazn"/>
          </w:rPr>
          <w:t>12</w:t>
        </w:r>
        <w:r w:rsidR="3577FD9D">
          <w:fldChar w:fldCharType="end"/>
        </w:r>
      </w:hyperlink>
    </w:p>
    <w:p w:rsidR="3577FD9D" w:rsidP="3577FD9D" w:rsidRDefault="00DD0855" w14:paraId="5A9CFBAE" w14:textId="7F4621B7">
      <w:pPr>
        <w:pStyle w:val="Tboadecontidos1"/>
        <w:tabs>
          <w:tab w:val="clear" w:pos="8494"/>
          <w:tab w:val="left" w:pos="480"/>
          <w:tab w:val="right" w:leader="dot" w:pos="8490"/>
        </w:tabs>
      </w:pPr>
      <w:hyperlink w:anchor="_Toc2125591101">
        <w:r w:rsidRPr="3577FD9D" w:rsidR="3577FD9D">
          <w:rPr>
            <w:rStyle w:val="Hiperligazn"/>
          </w:rPr>
          <w:t>3</w:t>
        </w:r>
        <w:r w:rsidR="3577FD9D">
          <w:tab/>
        </w:r>
        <w:r w:rsidRPr="3577FD9D" w:rsidR="3577FD9D">
          <w:rPr>
            <w:rStyle w:val="Hiperligazn"/>
          </w:rPr>
          <w:t>ANEXOS</w:t>
        </w:r>
        <w:r w:rsidR="3577FD9D">
          <w:tab/>
        </w:r>
        <w:r w:rsidR="3577FD9D">
          <w:fldChar w:fldCharType="begin"/>
        </w:r>
        <w:r w:rsidR="3577FD9D">
          <w:instrText>PAGEREF _Toc2125591101 \h</w:instrText>
        </w:r>
        <w:r w:rsidR="3577FD9D">
          <w:fldChar w:fldCharType="separate"/>
        </w:r>
        <w:r w:rsidRPr="3577FD9D" w:rsidR="3577FD9D">
          <w:rPr>
            <w:rStyle w:val="Hiperligazn"/>
          </w:rPr>
          <w:t>12</w:t>
        </w:r>
        <w:r w:rsidR="3577FD9D">
          <w:fldChar w:fldCharType="end"/>
        </w:r>
      </w:hyperlink>
    </w:p>
    <w:p w:rsidR="3577FD9D" w:rsidP="3577FD9D" w:rsidRDefault="00DD0855" w14:paraId="22B35075" w14:textId="0FD93E95">
      <w:pPr>
        <w:pStyle w:val="Tboadecontidos2"/>
        <w:tabs>
          <w:tab w:val="clear" w:pos="709"/>
          <w:tab w:val="clear" w:pos="8494"/>
          <w:tab w:val="left" w:pos="720"/>
          <w:tab w:val="right" w:leader="dot" w:pos="8490"/>
        </w:tabs>
      </w:pPr>
      <w:hyperlink w:anchor="_Toc1596994167">
        <w:r w:rsidRPr="3577FD9D" w:rsidR="3577FD9D">
          <w:rPr>
            <w:rStyle w:val="Hiperligazn"/>
          </w:rPr>
          <w:t>3.1</w:t>
        </w:r>
        <w:r w:rsidR="3577FD9D">
          <w:tab/>
        </w:r>
        <w:r w:rsidRPr="3577FD9D" w:rsidR="3577FD9D">
          <w:rPr>
            <w:rStyle w:val="Hiperligazn"/>
          </w:rPr>
          <w:t>Anexo 1.- Cambios propuestos por cada miembro del grupo</w:t>
        </w:r>
        <w:r w:rsidR="3577FD9D">
          <w:tab/>
        </w:r>
        <w:r w:rsidR="3577FD9D">
          <w:fldChar w:fldCharType="begin"/>
        </w:r>
        <w:r w:rsidR="3577FD9D">
          <w:instrText>PAGEREF _Toc1596994167 \h</w:instrText>
        </w:r>
        <w:r w:rsidR="3577FD9D">
          <w:fldChar w:fldCharType="separate"/>
        </w:r>
        <w:r w:rsidRPr="3577FD9D" w:rsidR="3577FD9D">
          <w:rPr>
            <w:rStyle w:val="Hiperligazn"/>
          </w:rPr>
          <w:t>13</w:t>
        </w:r>
        <w:r w:rsidR="3577FD9D">
          <w:fldChar w:fldCharType="end"/>
        </w:r>
      </w:hyperlink>
      <w:r w:rsidR="3577FD9D">
        <w:fldChar w:fldCharType="end"/>
      </w:r>
    </w:p>
    <w:p w:rsidRPr="00F63D22" w:rsidR="008F7E73" w:rsidP="5BDFC1DA" w:rsidRDefault="008F7E73" w14:paraId="61829076" w14:textId="77777777"/>
    <w:p w:rsidRPr="00F63D22" w:rsidR="009F4572" w:rsidP="3577FD9D" w:rsidRDefault="00211400" w14:paraId="198FD934" w14:textId="77777777">
      <w:pPr>
        <w:pStyle w:val="Tboadecontidos1"/>
        <w:rPr>
          <w:rFonts w:ascii="Calibri" w:hAnsi="Calibri"/>
          <w:noProof/>
          <w:sz w:val="22"/>
          <w:szCs w:val="22"/>
          <w:lang w:val="es-ES_tradnl" w:eastAsia="gl-ES"/>
        </w:rPr>
      </w:pPr>
      <w:r w:rsidRPr="3577FD9D">
        <w:fldChar w:fldCharType="begin"/>
      </w:r>
      <w:r w:rsidRPr="3577FD9D">
        <w:instrText xml:space="preserve"> TOC \o "1-3" \h \z \u </w:instrText>
      </w:r>
      <w:r w:rsidRPr="3577FD9D">
        <w:fldChar w:fldCharType="separate"/>
      </w:r>
    </w:p>
    <w:p w:rsidRPr="00F63D22" w:rsidR="00211400" w:rsidP="5BDFC1DA" w:rsidRDefault="00211400" w14:paraId="17AD93B2" w14:textId="1EE24CDD">
      <w:r w:rsidRPr="3577FD9D">
        <w:fldChar w:fldCharType="end"/>
      </w:r>
    </w:p>
    <w:p w:rsidRPr="00F63D22" w:rsidR="00211400" w:rsidP="001061FB" w:rsidRDefault="00211400" w14:paraId="0DE4B5B7" w14:textId="77777777">
      <w:pPr>
        <w:rPr>
          <w:lang w:val="es-ES_tradnl"/>
        </w:rPr>
      </w:pPr>
    </w:p>
    <w:p w:rsidRPr="00F63D22" w:rsidR="00211400" w:rsidP="001061FB" w:rsidRDefault="00211400" w14:paraId="66204FF1" w14:textId="77777777">
      <w:pPr>
        <w:rPr>
          <w:lang w:val="es-ES_tradnl"/>
        </w:rPr>
      </w:pPr>
    </w:p>
    <w:p w:rsidRPr="00F63D22" w:rsidR="00211400" w:rsidP="001061FB" w:rsidRDefault="00211400" w14:paraId="2DBF0D7D" w14:textId="77777777">
      <w:pPr>
        <w:rPr>
          <w:lang w:val="es-ES_tradnl"/>
        </w:rPr>
      </w:pPr>
    </w:p>
    <w:p w:rsidRPr="00F63D22" w:rsidR="00211400" w:rsidP="001061FB" w:rsidRDefault="00211400" w14:paraId="6B62F1B3" w14:textId="77777777">
      <w:pPr>
        <w:rPr>
          <w:lang w:val="es-ES_tradnl"/>
        </w:rPr>
      </w:pPr>
    </w:p>
    <w:p w:rsidR="006B6897" w:rsidP="001061FB" w:rsidRDefault="006B6897" w14:paraId="02F2C34E" w14:textId="77777777">
      <w:pPr>
        <w:rPr>
          <w:lang w:val="es-ES_tradnl"/>
        </w:rPr>
        <w:sectPr w:rsidR="006B6897" w:rsidSect="00124DA6">
          <w:headerReference w:type="default" r:id="rId12"/>
          <w:footerReference w:type="default" r:id="rId13"/>
          <w:headerReference w:type="first" r:id="rId14"/>
          <w:pgSz w:w="11906" w:h="16838" w:orient="portrait"/>
          <w:pgMar w:top="1270" w:right="1701" w:bottom="1417" w:left="1701" w:header="708" w:footer="708" w:gutter="0"/>
          <w:pgNumType w:fmt="lowerRoman" w:start="1"/>
          <w:cols w:space="708"/>
          <w:docGrid w:linePitch="360"/>
        </w:sectPr>
      </w:pPr>
    </w:p>
    <w:p w:rsidRPr="00F63D22" w:rsidR="001061FB" w:rsidP="7A8AB059" w:rsidRDefault="001061FB" w14:paraId="680A4E5D" w14:textId="77777777">
      <w:pPr>
        <w:jc w:val="both"/>
      </w:pPr>
    </w:p>
    <w:p w:rsidRPr="006B6897" w:rsidR="00405635" w:rsidP="7A8AB059" w:rsidRDefault="00405635" w14:paraId="080DA54E" w14:textId="77777777">
      <w:pPr>
        <w:pStyle w:val="Ttulo1"/>
        <w:jc w:val="both"/>
      </w:pPr>
      <w:bookmarkStart w:name="_Toc1155972538" w:id="2"/>
      <w:r>
        <w:t>Información sobre la práctica a realizar</w:t>
      </w:r>
      <w:bookmarkEnd w:id="2"/>
    </w:p>
    <w:p w:rsidRPr="00D64874" w:rsidR="001061FB" w:rsidP="7A8AB059" w:rsidRDefault="008C725B" w14:paraId="3E05BF1D" w14:textId="77777777">
      <w:pPr>
        <w:pStyle w:val="Ttulo2"/>
        <w:jc w:val="both"/>
      </w:pPr>
      <w:r>
        <w:t xml:space="preserve"> </w:t>
      </w:r>
      <w:bookmarkStart w:name="_Toc514313480" w:id="3"/>
      <w:r w:rsidR="00405635">
        <w:t>Descripción de la práctica</w:t>
      </w:r>
      <w:bookmarkEnd w:id="3"/>
    </w:p>
    <w:p w:rsidRPr="00F63D22" w:rsidR="001061FB" w:rsidP="7A8AB059" w:rsidRDefault="7DC65B09" w14:paraId="19219836" w14:textId="2EA1CD3B">
      <w:pPr>
        <w:jc w:val="both"/>
      </w:pPr>
      <w:r>
        <w:t xml:space="preserve">En esta práctica de la asignatura de Ingeniería de </w:t>
      </w:r>
      <w:r w:rsidR="49313CA5">
        <w:t>S</w:t>
      </w:r>
      <w:r>
        <w:t>oftware se busca definir un proceso de función de cambios describiendo sus actividades y plantillas que se vean necesarias.</w:t>
      </w:r>
    </w:p>
    <w:p w:rsidRPr="00F63D22" w:rsidR="00211400" w:rsidP="7A8AB059" w:rsidRDefault="00211400" w14:paraId="296FEF7D" w14:textId="77777777">
      <w:pPr>
        <w:jc w:val="both"/>
      </w:pPr>
    </w:p>
    <w:p w:rsidRPr="00F63D22" w:rsidR="00211400" w:rsidP="7A8AB059" w:rsidRDefault="00211400" w14:paraId="7194DBDC" w14:textId="77777777">
      <w:pPr>
        <w:jc w:val="both"/>
      </w:pPr>
    </w:p>
    <w:p w:rsidRPr="00F63D22" w:rsidR="001061FB" w:rsidP="7A8AB059" w:rsidRDefault="001061FB" w14:paraId="769D0D3C" w14:textId="77777777">
      <w:pPr>
        <w:jc w:val="both"/>
      </w:pPr>
    </w:p>
    <w:p w:rsidRPr="00F63D22" w:rsidR="001061FB" w:rsidP="7A8AB059" w:rsidRDefault="003036AA" w14:paraId="5192F32C" w14:textId="77777777">
      <w:pPr>
        <w:pStyle w:val="Ttulo2"/>
        <w:jc w:val="both"/>
      </w:pPr>
      <w:bookmarkStart w:name="_Toc1899322190" w:id="4"/>
      <w:r>
        <w:t>D</w:t>
      </w:r>
      <w:r w:rsidR="003420D3">
        <w:t>escripción del grupo de trabajo</w:t>
      </w:r>
      <w:bookmarkEnd w:id="4"/>
    </w:p>
    <w:p w:rsidRPr="00F63D22" w:rsidR="001061FB" w:rsidP="7A8AB059" w:rsidRDefault="7B685570" w14:paraId="251F826F" w14:textId="3403C4E4">
      <w:pPr>
        <w:jc w:val="both"/>
        <w:rPr>
          <w:sz w:val="18"/>
          <w:szCs w:val="18"/>
        </w:rPr>
      </w:pPr>
      <w:r>
        <w:t>Grupo 2:</w:t>
      </w:r>
    </w:p>
    <w:p w:rsidRPr="00F63D22" w:rsidR="001061FB" w:rsidP="7A8AB059" w:rsidRDefault="7B685570" w14:paraId="7855BA5B" w14:textId="0A06453D">
      <w:pPr>
        <w:numPr>
          <w:ilvl w:val="0"/>
          <w:numId w:val="30"/>
        </w:numPr>
        <w:spacing w:line="259" w:lineRule="auto"/>
        <w:jc w:val="both"/>
      </w:pPr>
      <w:r>
        <w:t>Lucas Díaz Castrillo</w:t>
      </w:r>
    </w:p>
    <w:p w:rsidRPr="00F63D22" w:rsidR="001061FB" w:rsidP="7A8AB059" w:rsidRDefault="7B685570" w14:paraId="5631024D" w14:textId="46BD2AB9">
      <w:pPr>
        <w:numPr>
          <w:ilvl w:val="0"/>
          <w:numId w:val="30"/>
        </w:numPr>
        <w:spacing w:line="259" w:lineRule="auto"/>
        <w:jc w:val="both"/>
      </w:pPr>
      <w:r>
        <w:t xml:space="preserve">Sergio Couselo Blanco </w:t>
      </w:r>
    </w:p>
    <w:p w:rsidRPr="00F63D22" w:rsidR="001061FB" w:rsidP="7A8AB059" w:rsidRDefault="7B685570" w14:paraId="3EBDDE2F" w14:textId="77DA0ED4">
      <w:pPr>
        <w:numPr>
          <w:ilvl w:val="0"/>
          <w:numId w:val="30"/>
        </w:numPr>
        <w:spacing w:line="259" w:lineRule="auto"/>
        <w:jc w:val="both"/>
      </w:pPr>
      <w:r>
        <w:t>David Corral Pazos</w:t>
      </w:r>
    </w:p>
    <w:p w:rsidRPr="00F63D22" w:rsidR="001061FB" w:rsidP="7A8AB059" w:rsidRDefault="7B685570" w14:paraId="43E4848E" w14:textId="06E10666">
      <w:pPr>
        <w:numPr>
          <w:ilvl w:val="0"/>
          <w:numId w:val="30"/>
        </w:numPr>
        <w:spacing w:line="259" w:lineRule="auto"/>
        <w:jc w:val="both"/>
      </w:pPr>
      <w:r>
        <w:t xml:space="preserve">Pablo </w:t>
      </w:r>
      <w:r w:rsidR="15B7FEF4">
        <w:t>Fernández</w:t>
      </w:r>
      <w:r>
        <w:t xml:space="preserve"> Martínez</w:t>
      </w:r>
    </w:p>
    <w:p w:rsidRPr="00F63D22" w:rsidR="001061FB" w:rsidP="2C82E443" w:rsidRDefault="001061FB" w14:paraId="34FF1C98" w14:textId="1AD16425">
      <w:pPr>
        <w:jc w:val="both"/>
      </w:pPr>
    </w:p>
    <w:p w:rsidRPr="00F63D22" w:rsidR="001061FB" w:rsidP="7A8AB059" w:rsidRDefault="00EF580D" w14:paraId="0248A1CC" w14:textId="77777777">
      <w:pPr>
        <w:pStyle w:val="Ttulo2"/>
        <w:jc w:val="both"/>
      </w:pPr>
      <w:bookmarkStart w:name="_Toc1130652335" w:id="5"/>
      <w:r>
        <w:t>Seguimiento</w:t>
      </w:r>
      <w:r w:rsidR="003420D3">
        <w:t xml:space="preserve"> de la </w:t>
      </w:r>
      <w:r w:rsidR="00F63D22">
        <w:t>práctica</w:t>
      </w:r>
      <w:bookmarkEnd w:id="5"/>
    </w:p>
    <w:p w:rsidRPr="00F63D22" w:rsidR="001061FB" w:rsidP="7A8AB059" w:rsidRDefault="001061FB" w14:paraId="60C4FACC" w14:textId="77777777">
      <w:pPr>
        <w:jc w:val="both"/>
      </w:pPr>
      <w:r w:rsidRPr="3577FD9D">
        <w:rPr>
          <w:sz w:val="18"/>
          <w:szCs w:val="18"/>
        </w:rPr>
        <w:t>(</w:t>
      </w:r>
      <w:r w:rsidRPr="3577FD9D" w:rsidR="007009CD">
        <w:rPr>
          <w:sz w:val="18"/>
          <w:szCs w:val="18"/>
        </w:rPr>
        <w:t>En este apartado cada alumno tiene que tener una lista detallada del tiempo que dedicó en la práctica.</w:t>
      </w:r>
      <w:r w:rsidRPr="3577FD9D" w:rsidR="00D64874">
        <w:rPr>
          <w:sz w:val="18"/>
          <w:szCs w:val="18"/>
        </w:rPr>
        <w:t>)</w:t>
      </w:r>
    </w:p>
    <w:p w:rsidR="255C5830" w:rsidP="255C5830" w:rsidRDefault="255C5830" w14:paraId="456DB908" w14:textId="5487AD5A">
      <w:pPr>
        <w:jc w:val="both"/>
        <w:rPr>
          <w:sz w:val="18"/>
          <w:szCs w:val="18"/>
        </w:rPr>
      </w:pPr>
    </w:p>
    <w:p w:rsidR="4BE5411D" w:rsidP="255C5830" w:rsidRDefault="4BE5411D" w14:paraId="75BBA4B8" w14:textId="7FDFFE2F">
      <w:pPr>
        <w:jc w:val="both"/>
        <w:rPr>
          <w:sz w:val="18"/>
          <w:szCs w:val="18"/>
        </w:rPr>
      </w:pPr>
      <w:r w:rsidRPr="3577FD9D">
        <w:rPr>
          <w:sz w:val="18"/>
          <w:szCs w:val="18"/>
        </w:rPr>
        <w:t xml:space="preserve">Pablo Fernández Martínez: </w:t>
      </w:r>
    </w:p>
    <w:p w:rsidR="5AE47160" w:rsidP="255C5830" w:rsidRDefault="5AE47160" w14:paraId="0918CE9D" w14:textId="7F67BA41">
      <w:pPr>
        <w:pStyle w:val="Pargrafodelista"/>
        <w:numPr>
          <w:ilvl w:val="0"/>
          <w:numId w:val="8"/>
        </w:numPr>
        <w:jc w:val="both"/>
      </w:pPr>
      <w:r w:rsidRPr="3577FD9D">
        <w:rPr>
          <w:sz w:val="18"/>
          <w:szCs w:val="18"/>
        </w:rPr>
        <w:t>3</w:t>
      </w:r>
      <w:r w:rsidRPr="3577FD9D" w:rsidR="312738EA">
        <w:rPr>
          <w:sz w:val="18"/>
          <w:szCs w:val="18"/>
        </w:rPr>
        <w:t>.5</w:t>
      </w:r>
      <w:r w:rsidRPr="3577FD9D" w:rsidR="1079AB83">
        <w:rPr>
          <w:sz w:val="18"/>
          <w:szCs w:val="18"/>
        </w:rPr>
        <w:t xml:space="preserve"> </w:t>
      </w:r>
      <w:r w:rsidRPr="3577FD9D">
        <w:rPr>
          <w:sz w:val="18"/>
          <w:szCs w:val="18"/>
        </w:rPr>
        <w:t>H utilizadas para completar el documento de gestión de cambios.</w:t>
      </w:r>
    </w:p>
    <w:p w:rsidR="5AE47160" w:rsidP="255C5830" w:rsidRDefault="5AE47160" w14:paraId="2EA8E7ED" w14:textId="75E79B06">
      <w:pPr>
        <w:pStyle w:val="Pargrafodelista"/>
        <w:numPr>
          <w:ilvl w:val="0"/>
          <w:numId w:val="8"/>
        </w:numPr>
        <w:jc w:val="both"/>
        <w:rPr>
          <w:sz w:val="18"/>
          <w:szCs w:val="18"/>
        </w:rPr>
      </w:pPr>
      <w:r w:rsidRPr="3577FD9D">
        <w:rPr>
          <w:sz w:val="18"/>
          <w:szCs w:val="18"/>
        </w:rPr>
        <w:t>30 min para</w:t>
      </w:r>
      <w:r w:rsidRPr="3577FD9D" w:rsidR="727532C6">
        <w:rPr>
          <w:sz w:val="18"/>
          <w:szCs w:val="18"/>
        </w:rPr>
        <w:t xml:space="preserve"> el diseño de la plantilla RFC creada en un Excel.</w:t>
      </w:r>
    </w:p>
    <w:p w:rsidR="547DDAFC" w:rsidP="255C5830" w:rsidRDefault="547DDAFC" w14:paraId="62AB4286" w14:textId="143797B8">
      <w:pPr>
        <w:pStyle w:val="Pargrafodelista"/>
        <w:numPr>
          <w:ilvl w:val="0"/>
          <w:numId w:val="8"/>
        </w:numPr>
        <w:jc w:val="both"/>
        <w:rPr>
          <w:sz w:val="18"/>
          <w:szCs w:val="18"/>
        </w:rPr>
      </w:pPr>
      <w:r w:rsidRPr="3577FD9D">
        <w:rPr>
          <w:sz w:val="18"/>
          <w:szCs w:val="18"/>
        </w:rPr>
        <w:t xml:space="preserve">15 min para la reunión en la que dividimos el trabajo de la práctica </w:t>
      </w:r>
    </w:p>
    <w:p w:rsidR="6BA45845" w:rsidP="2C82E443" w:rsidRDefault="6BA45845" w14:paraId="2FB98B7F" w14:textId="232368F0">
      <w:pPr>
        <w:pStyle w:val="Pargrafodelista"/>
        <w:numPr>
          <w:ilvl w:val="0"/>
          <w:numId w:val="8"/>
        </w:numPr>
        <w:jc w:val="both"/>
        <w:rPr>
          <w:sz w:val="18"/>
          <w:szCs w:val="18"/>
        </w:rPr>
      </w:pPr>
      <w:r w:rsidRPr="3577FD9D">
        <w:rPr>
          <w:sz w:val="18"/>
          <w:szCs w:val="18"/>
        </w:rPr>
        <w:t>1.5 H</w:t>
      </w:r>
      <w:r w:rsidRPr="3577FD9D" w:rsidR="391392CD">
        <w:rPr>
          <w:sz w:val="18"/>
          <w:szCs w:val="18"/>
        </w:rPr>
        <w:t xml:space="preserve">. </w:t>
      </w:r>
      <w:r w:rsidRPr="3577FD9D">
        <w:rPr>
          <w:sz w:val="18"/>
          <w:szCs w:val="18"/>
        </w:rPr>
        <w:t>Reunión</w:t>
      </w:r>
      <w:r w:rsidRPr="3577FD9D" w:rsidR="0FCD171F">
        <w:rPr>
          <w:sz w:val="18"/>
          <w:szCs w:val="18"/>
        </w:rPr>
        <w:t xml:space="preserve"> para la discusión y la implementación de cambios propuestos por el otro grupo</w:t>
      </w:r>
    </w:p>
    <w:p w:rsidRPr="00F63D22" w:rsidR="001061FB" w:rsidP="7A8AB059" w:rsidRDefault="001061FB" w14:paraId="6D072C0D" w14:textId="77777777">
      <w:pPr>
        <w:jc w:val="both"/>
      </w:pPr>
    </w:p>
    <w:p w:rsidRPr="00F63D22" w:rsidR="00211400" w:rsidP="255C5830" w:rsidRDefault="5D9AA6FD" w14:paraId="48A21919" w14:textId="08F24F4F">
      <w:pPr>
        <w:jc w:val="both"/>
        <w:rPr>
          <w:sz w:val="18"/>
          <w:szCs w:val="18"/>
        </w:rPr>
      </w:pPr>
      <w:r w:rsidRPr="3577FD9D">
        <w:rPr>
          <w:sz w:val="18"/>
          <w:szCs w:val="18"/>
        </w:rPr>
        <w:t>Lucas Díaz Castrillo</w:t>
      </w:r>
      <w:r w:rsidRPr="3577FD9D" w:rsidR="547DDAFC">
        <w:rPr>
          <w:sz w:val="18"/>
          <w:szCs w:val="18"/>
        </w:rPr>
        <w:t>:</w:t>
      </w:r>
    </w:p>
    <w:p w:rsidR="72EDC3F2" w:rsidP="5E3A11F2" w:rsidRDefault="2921774E" w14:paraId="4B416F93" w14:textId="478D19E4">
      <w:pPr>
        <w:pStyle w:val="Pargrafodelista"/>
        <w:numPr>
          <w:ilvl w:val="0"/>
          <w:numId w:val="7"/>
        </w:numPr>
        <w:jc w:val="both"/>
        <w:rPr>
          <w:sz w:val="18"/>
          <w:szCs w:val="18"/>
        </w:rPr>
      </w:pPr>
      <w:r w:rsidRPr="3577FD9D">
        <w:rPr>
          <w:sz w:val="18"/>
          <w:szCs w:val="18"/>
        </w:rPr>
        <w:t>3</w:t>
      </w:r>
      <w:r w:rsidRPr="3577FD9D" w:rsidR="1079AB83">
        <w:rPr>
          <w:sz w:val="18"/>
          <w:szCs w:val="18"/>
        </w:rPr>
        <w:t xml:space="preserve"> </w:t>
      </w:r>
      <w:r w:rsidRPr="3577FD9D" w:rsidR="72EDC3F2">
        <w:rPr>
          <w:sz w:val="18"/>
          <w:szCs w:val="18"/>
        </w:rPr>
        <w:t>H utilizadas para el documento de gestión de cambios</w:t>
      </w:r>
    </w:p>
    <w:p w:rsidR="72EDC3F2" w:rsidP="5E3A11F2" w:rsidRDefault="72EDC3F2" w14:paraId="4A7A9293" w14:textId="0D00586C">
      <w:pPr>
        <w:pStyle w:val="Pargrafodelista"/>
        <w:numPr>
          <w:ilvl w:val="0"/>
          <w:numId w:val="7"/>
        </w:numPr>
        <w:jc w:val="both"/>
        <w:rPr>
          <w:sz w:val="18"/>
          <w:szCs w:val="18"/>
        </w:rPr>
      </w:pPr>
      <w:r w:rsidRPr="3577FD9D">
        <w:rPr>
          <w:sz w:val="18"/>
          <w:szCs w:val="18"/>
        </w:rPr>
        <w:t>10 min diseño y aprobación de plantilla</w:t>
      </w:r>
    </w:p>
    <w:p w:rsidR="72EDC3F2" w:rsidP="5E3A11F2" w:rsidRDefault="72EDC3F2" w14:paraId="0E5E2A77" w14:textId="0FD86FF2">
      <w:pPr>
        <w:pStyle w:val="Pargrafodelista"/>
        <w:numPr>
          <w:ilvl w:val="0"/>
          <w:numId w:val="7"/>
        </w:numPr>
        <w:jc w:val="both"/>
      </w:pPr>
      <w:r w:rsidRPr="3577FD9D">
        <w:rPr>
          <w:sz w:val="18"/>
          <w:szCs w:val="18"/>
        </w:rPr>
        <w:t>15 min reunión de división de trabajo</w:t>
      </w:r>
    </w:p>
    <w:p w:rsidR="72EDC3F2" w:rsidP="5E3A11F2" w:rsidRDefault="72EDC3F2" w14:paraId="5E41B7A7" w14:textId="35EE7504">
      <w:pPr>
        <w:pStyle w:val="Pargrafodelista"/>
        <w:numPr>
          <w:ilvl w:val="0"/>
          <w:numId w:val="7"/>
        </w:numPr>
        <w:jc w:val="both"/>
      </w:pPr>
      <w:r w:rsidRPr="3577FD9D">
        <w:rPr>
          <w:sz w:val="18"/>
          <w:szCs w:val="18"/>
        </w:rPr>
        <w:t>10 min corrección de errores de formato, ortográficos y visuales.</w:t>
      </w:r>
    </w:p>
    <w:p w:rsidR="5D4598B3" w:rsidP="2C82E443" w:rsidRDefault="5D4598B3" w14:paraId="5E43B1E4" w14:textId="1FF2BDF0">
      <w:pPr>
        <w:pStyle w:val="Pargrafodelista"/>
        <w:numPr>
          <w:ilvl w:val="0"/>
          <w:numId w:val="7"/>
        </w:numPr>
        <w:jc w:val="both"/>
      </w:pPr>
      <w:r w:rsidRPr="3577FD9D">
        <w:rPr>
          <w:sz w:val="18"/>
          <w:szCs w:val="18"/>
        </w:rPr>
        <w:t>1.5 H. Reunión para la discusión y la implementación de cambios propuestos por el otro grupo</w:t>
      </w:r>
    </w:p>
    <w:p w:rsidR="2C82E443" w:rsidP="2C82E443" w:rsidRDefault="2C82E443" w14:paraId="184B52D7" w14:textId="2A187631">
      <w:pPr>
        <w:jc w:val="both"/>
      </w:pPr>
    </w:p>
    <w:p w:rsidRPr="00F63D22" w:rsidR="00211400" w:rsidP="255C5830" w:rsidRDefault="00211400" w14:paraId="51EE24D1" w14:textId="60B48D2C">
      <w:pPr>
        <w:jc w:val="both"/>
        <w:rPr>
          <w:sz w:val="18"/>
          <w:szCs w:val="18"/>
        </w:rPr>
      </w:pPr>
    </w:p>
    <w:p w:rsidRPr="00F63D22" w:rsidR="00211400" w:rsidP="255C5830" w:rsidRDefault="00DC0C52" w14:paraId="0FC9686A" w14:textId="59BE9427">
      <w:pPr>
        <w:jc w:val="both"/>
        <w:rPr>
          <w:sz w:val="18"/>
          <w:szCs w:val="18"/>
        </w:rPr>
      </w:pPr>
      <w:r w:rsidRPr="3577FD9D">
        <w:rPr>
          <w:sz w:val="18"/>
          <w:szCs w:val="18"/>
        </w:rPr>
        <w:t>Sergio Couselo Blanco</w:t>
      </w:r>
      <w:r w:rsidRPr="3577FD9D" w:rsidR="547DDAFC">
        <w:rPr>
          <w:sz w:val="18"/>
          <w:szCs w:val="18"/>
        </w:rPr>
        <w:t>:</w:t>
      </w:r>
    </w:p>
    <w:p w:rsidRPr="00F63D22" w:rsidR="00211400" w:rsidP="5E3A11F2" w:rsidRDefault="58D043D3" w14:paraId="78A997E4" w14:textId="7A183557">
      <w:pPr>
        <w:pStyle w:val="Pargrafodelista"/>
        <w:numPr>
          <w:ilvl w:val="0"/>
          <w:numId w:val="8"/>
        </w:numPr>
        <w:jc w:val="both"/>
      </w:pPr>
      <w:r w:rsidRPr="3577FD9D">
        <w:rPr>
          <w:sz w:val="18"/>
          <w:szCs w:val="18"/>
        </w:rPr>
        <w:t>3</w:t>
      </w:r>
      <w:r w:rsidRPr="3577FD9D" w:rsidR="670CAEFE">
        <w:rPr>
          <w:sz w:val="18"/>
          <w:szCs w:val="18"/>
        </w:rPr>
        <w:t xml:space="preserve"> </w:t>
      </w:r>
      <w:r w:rsidRPr="3577FD9D" w:rsidR="30CDE94E">
        <w:rPr>
          <w:sz w:val="18"/>
          <w:szCs w:val="18"/>
        </w:rPr>
        <w:t>H utilizadas para completar el documento de gestión de cambios.</w:t>
      </w:r>
    </w:p>
    <w:p w:rsidRPr="00F63D22" w:rsidR="00211400" w:rsidP="5E3A11F2" w:rsidRDefault="30CDE94E" w14:paraId="29535021" w14:textId="60F69D37">
      <w:pPr>
        <w:pStyle w:val="Pargrafodelista"/>
        <w:numPr>
          <w:ilvl w:val="0"/>
          <w:numId w:val="8"/>
        </w:numPr>
        <w:jc w:val="both"/>
      </w:pPr>
      <w:r w:rsidRPr="3577FD9D">
        <w:rPr>
          <w:sz w:val="18"/>
          <w:szCs w:val="18"/>
        </w:rPr>
        <w:t>20 min para el diseño de la plantilla de aprobación y planificación.</w:t>
      </w:r>
    </w:p>
    <w:p w:rsidRPr="00F63D22" w:rsidR="00211400" w:rsidP="5E3A11F2" w:rsidRDefault="30CDE94E" w14:paraId="33BDEA40" w14:textId="2A86A631">
      <w:pPr>
        <w:pStyle w:val="Pargrafodelista"/>
        <w:numPr>
          <w:ilvl w:val="0"/>
          <w:numId w:val="8"/>
        </w:numPr>
        <w:jc w:val="both"/>
      </w:pPr>
      <w:r w:rsidRPr="3577FD9D">
        <w:rPr>
          <w:sz w:val="18"/>
          <w:szCs w:val="18"/>
        </w:rPr>
        <w:t>15 min para la reunión en la que dividimos el trabajo de la práctica</w:t>
      </w:r>
    </w:p>
    <w:p w:rsidR="5E1DC0F7" w:rsidP="2C82E443" w:rsidRDefault="5E1DC0F7" w14:paraId="2ED57301" w14:textId="2B8FA17B">
      <w:pPr>
        <w:pStyle w:val="Pargrafodelista"/>
        <w:numPr>
          <w:ilvl w:val="0"/>
          <w:numId w:val="8"/>
        </w:numPr>
        <w:jc w:val="both"/>
      </w:pPr>
      <w:r w:rsidRPr="3577FD9D">
        <w:rPr>
          <w:sz w:val="18"/>
          <w:szCs w:val="18"/>
        </w:rPr>
        <w:t>1.5 H. Reunión para la discusión y la implementación de cambios propuestos por el otro grupo</w:t>
      </w:r>
    </w:p>
    <w:p w:rsidRPr="00F63D22" w:rsidR="00211400" w:rsidP="255C5830" w:rsidRDefault="00211400" w14:paraId="5A9EDE69" w14:textId="2225353B">
      <w:pPr>
        <w:jc w:val="both"/>
        <w:rPr>
          <w:sz w:val="18"/>
          <w:szCs w:val="18"/>
        </w:rPr>
      </w:pPr>
    </w:p>
    <w:p w:rsidRPr="00F63D22" w:rsidR="00211400" w:rsidP="255C5830" w:rsidRDefault="129173B9" w14:paraId="77687000" w14:textId="736195FE">
      <w:pPr>
        <w:jc w:val="both"/>
        <w:rPr>
          <w:sz w:val="18"/>
          <w:szCs w:val="18"/>
        </w:rPr>
      </w:pPr>
      <w:r w:rsidRPr="3577FD9D">
        <w:rPr>
          <w:sz w:val="18"/>
          <w:szCs w:val="18"/>
        </w:rPr>
        <w:t>David Corral Pazos</w:t>
      </w:r>
      <w:r w:rsidRPr="3577FD9D" w:rsidR="370AB554">
        <w:rPr>
          <w:sz w:val="18"/>
          <w:szCs w:val="18"/>
        </w:rPr>
        <w:t>:</w:t>
      </w:r>
    </w:p>
    <w:p w:rsidR="3AF4619A" w:rsidP="41F383A7" w:rsidRDefault="72478232" w14:paraId="1ADF8AFD" w14:textId="4D622A7D">
      <w:pPr>
        <w:pStyle w:val="Pargrafodelista"/>
        <w:numPr>
          <w:ilvl w:val="0"/>
          <w:numId w:val="8"/>
        </w:numPr>
        <w:jc w:val="both"/>
      </w:pPr>
      <w:r w:rsidRPr="3577FD9D">
        <w:rPr>
          <w:sz w:val="18"/>
          <w:szCs w:val="18"/>
        </w:rPr>
        <w:t>3</w:t>
      </w:r>
      <w:r w:rsidRPr="3577FD9D" w:rsidR="670CAEFE">
        <w:rPr>
          <w:sz w:val="18"/>
          <w:szCs w:val="18"/>
        </w:rPr>
        <w:t xml:space="preserve"> </w:t>
      </w:r>
      <w:r w:rsidRPr="3577FD9D" w:rsidR="3AF4619A">
        <w:rPr>
          <w:sz w:val="18"/>
          <w:szCs w:val="18"/>
        </w:rPr>
        <w:t>H utilizadas para completar el documento de gestión de cambios.</w:t>
      </w:r>
    </w:p>
    <w:p w:rsidR="3AF4619A" w:rsidP="41F383A7" w:rsidRDefault="3AF4619A" w14:paraId="0C676C2A" w14:textId="1966F79E">
      <w:pPr>
        <w:pStyle w:val="Pargrafodelista"/>
        <w:numPr>
          <w:ilvl w:val="0"/>
          <w:numId w:val="8"/>
        </w:numPr>
        <w:jc w:val="both"/>
        <w:rPr>
          <w:sz w:val="18"/>
          <w:szCs w:val="18"/>
        </w:rPr>
      </w:pPr>
      <w:r w:rsidRPr="3577FD9D">
        <w:rPr>
          <w:sz w:val="18"/>
          <w:szCs w:val="18"/>
        </w:rPr>
        <w:t>10 min para el diseño del registro de las tarjetas RFC.</w:t>
      </w:r>
    </w:p>
    <w:p w:rsidR="3AF4619A" w:rsidP="41F383A7" w:rsidRDefault="3AF4619A" w14:paraId="43D5E7AC" w14:textId="2A86A631">
      <w:pPr>
        <w:pStyle w:val="Pargrafodelista"/>
        <w:numPr>
          <w:ilvl w:val="0"/>
          <w:numId w:val="8"/>
        </w:numPr>
        <w:jc w:val="both"/>
        <w:rPr>
          <w:sz w:val="18"/>
          <w:szCs w:val="18"/>
        </w:rPr>
      </w:pPr>
      <w:r w:rsidRPr="3577FD9D">
        <w:rPr>
          <w:sz w:val="18"/>
          <w:szCs w:val="18"/>
        </w:rPr>
        <w:t>15 min para la reunión en la que dividimos el trabajo de la práctica</w:t>
      </w:r>
    </w:p>
    <w:p w:rsidR="3C342E0D" w:rsidP="2C82E443" w:rsidRDefault="3C342E0D" w14:paraId="120F63A6" w14:textId="4E607587">
      <w:pPr>
        <w:pStyle w:val="Pargrafodelista"/>
        <w:numPr>
          <w:ilvl w:val="0"/>
          <w:numId w:val="8"/>
        </w:numPr>
        <w:jc w:val="both"/>
      </w:pPr>
      <w:r w:rsidRPr="3577FD9D">
        <w:rPr>
          <w:sz w:val="18"/>
          <w:szCs w:val="18"/>
        </w:rPr>
        <w:t>1.5 H. Reunión para la discusión y la implementación de cambios propuestos por el otro grupo</w:t>
      </w:r>
    </w:p>
    <w:p w:rsidR="2C82E443" w:rsidP="2C82E443" w:rsidRDefault="2C82E443" w14:paraId="59013BDE" w14:textId="3F0FD1B6">
      <w:pPr>
        <w:jc w:val="both"/>
      </w:pPr>
    </w:p>
    <w:p w:rsidRPr="00F63D22" w:rsidR="001061FB" w:rsidP="2C82E443" w:rsidRDefault="001061FB" w14:paraId="0F3CABC7" w14:textId="1602F8BE">
      <w:pPr>
        <w:jc w:val="both"/>
      </w:pPr>
      <w:r>
        <w:br w:type="page"/>
      </w:r>
    </w:p>
    <w:p w:rsidRPr="00F512EB" w:rsidR="00211400" w:rsidP="7A8AB059" w:rsidRDefault="00405635" w14:paraId="1E65AC73" w14:textId="77777777">
      <w:pPr>
        <w:pStyle w:val="Ttulo1"/>
        <w:jc w:val="both"/>
      </w:pPr>
      <w:bookmarkStart w:name="_Toc1276180915" w:id="6"/>
      <w:r>
        <w:t>DOCUMENTACIÓN</w:t>
      </w:r>
      <w:r w:rsidR="008F7E73">
        <w:t xml:space="preserve"> DE LA PRÁCTICA</w:t>
      </w:r>
      <w:bookmarkEnd w:id="6"/>
    </w:p>
    <w:p w:rsidRPr="00F63D22" w:rsidR="00211400" w:rsidP="7A8AB059" w:rsidRDefault="00211400" w14:paraId="5B08B5D1" w14:textId="77777777">
      <w:pPr>
        <w:jc w:val="both"/>
      </w:pPr>
    </w:p>
    <w:p w:rsidR="00211400" w:rsidP="7A8AB059" w:rsidRDefault="00F512EB" w14:paraId="2477E51F" w14:textId="17CE56AE">
      <w:pPr>
        <w:pStyle w:val="Ttulo2"/>
        <w:jc w:val="both"/>
      </w:pPr>
      <w:bookmarkStart w:name="_Toc449160972" w:id="7"/>
      <w:r>
        <w:t>Descripción del proceso de control de cambios</w:t>
      </w:r>
      <w:bookmarkEnd w:id="7"/>
    </w:p>
    <w:p w:rsidR="2879B9A1" w:rsidP="2C82E443" w:rsidRDefault="2879B9A1" w14:paraId="10518E44" w14:textId="3DC6D933">
      <w:pPr>
        <w:jc w:val="both"/>
      </w:pPr>
      <w:r>
        <w:t>El proceso de control de cambios en la gestión de este proyecto sigue la plantilla ITIL con una secuencia lógica de actividades que asegura que los cambios se implementen de manera efectiva y controlada</w:t>
      </w:r>
    </w:p>
    <w:p w:rsidR="3577FD9D" w:rsidP="3577FD9D" w:rsidRDefault="3577FD9D" w14:paraId="3C5B6C03" w14:textId="62B7545A">
      <w:pPr>
        <w:jc w:val="both"/>
      </w:pPr>
    </w:p>
    <w:p w:rsidR="596A47E5" w:rsidP="3577FD9D" w:rsidRDefault="596A47E5" w14:paraId="7D1FD64E" w14:textId="5533782C">
      <w:pPr>
        <w:pStyle w:val="Ttulo2"/>
        <w:jc w:val="both"/>
      </w:pPr>
      <w:bookmarkStart w:name="_Toc1801635261" w:id="8"/>
      <w:r>
        <w:t>Repositorio de Git</w:t>
      </w:r>
      <w:bookmarkEnd w:id="8"/>
    </w:p>
    <w:p w:rsidR="596A47E5" w:rsidP="3577FD9D" w:rsidRDefault="596A47E5" w14:paraId="6798A26E" w14:textId="051331F9">
      <w:pPr>
        <w:spacing w:line="259" w:lineRule="auto"/>
        <w:jc w:val="both"/>
      </w:pPr>
      <w:r>
        <w:t xml:space="preserve">Para el proyecto trabajaremos con un repositorio de Git y </w:t>
      </w:r>
      <w:r w:rsidR="0D3656A3">
        <w:t>GitHub</w:t>
      </w:r>
      <w:r>
        <w:t xml:space="preserve"> privado llamado ProyectoGestionConfiguración, el cual podrá ser modificado por </w:t>
      </w:r>
      <w:r w:rsidRPr="3577FD9D">
        <w:t xml:space="preserve">cualquier persona autorizada: programadores, </w:t>
      </w:r>
      <w:r w:rsidRPr="3577FD9D" w:rsidR="30A12263">
        <w:t>ingenieros de software, analistas... Los cambios nunca se actualizarán directamente sobre la rama main sino que en su defecto se creará una rama auxiliar donde se implementará dicho ca</w:t>
      </w:r>
      <w:r w:rsidRPr="3577FD9D" w:rsidR="68DF7130">
        <w:t xml:space="preserve">mbio. </w:t>
      </w:r>
      <w:bookmarkStart w:name="_Int_A0EaEYZh" w:id="9"/>
      <w:r w:rsidRPr="3577FD9D" w:rsidR="68DF7130">
        <w:t>Una vez el cambio esté implementado y correctamente testeado, será cuando se podrá pasar la implementa</w:t>
      </w:r>
      <w:r w:rsidRPr="3577FD9D" w:rsidR="27845662">
        <w:t>ción de dicho cambio a la rama principal del repositorio.</w:t>
      </w:r>
      <w:bookmarkEnd w:id="9"/>
    </w:p>
    <w:p w:rsidR="3577FD9D" w:rsidP="3577FD9D" w:rsidRDefault="3577FD9D" w14:paraId="7A86349E" w14:textId="5B7A633E">
      <w:pPr>
        <w:spacing w:line="259" w:lineRule="auto"/>
        <w:jc w:val="both"/>
      </w:pPr>
    </w:p>
    <w:p w:rsidR="27845662" w:rsidP="3577FD9D" w:rsidRDefault="27845662" w14:paraId="3BB17B5C" w14:textId="43AC553A">
      <w:pPr>
        <w:spacing w:line="259" w:lineRule="auto"/>
        <w:jc w:val="both"/>
      </w:pPr>
      <w:r w:rsidRPr="3577FD9D">
        <w:t xml:space="preserve">Además, se irán poniendo diferentes etiquetas poco a poco en los commits más relevantes del proyecto que indicarán </w:t>
      </w:r>
      <w:r w:rsidRPr="3577FD9D" w:rsidR="19865A05">
        <w:t>que el proyecto ha llegado a una versión estable.</w:t>
      </w:r>
    </w:p>
    <w:p w:rsidR="3577FD9D" w:rsidP="3577FD9D" w:rsidRDefault="3577FD9D" w14:paraId="70A58336" w14:textId="2BCFA3F6">
      <w:pPr>
        <w:jc w:val="both"/>
      </w:pPr>
    </w:p>
    <w:p w:rsidR="5FD0DE49" w:rsidP="3577FD9D" w:rsidRDefault="5FD0DE49" w14:paraId="28D05294" w14:textId="466D8E55">
      <w:pPr>
        <w:pStyle w:val="Ttulo2"/>
        <w:jc w:val="both"/>
      </w:pPr>
      <w:bookmarkStart w:name="_Toc555694895" w:id="10"/>
      <w:r>
        <w:t>Autorización de Cambios de Git</w:t>
      </w:r>
      <w:bookmarkEnd w:id="10"/>
    </w:p>
    <w:p w:rsidR="5FD0DE49" w:rsidP="3577FD9D" w:rsidRDefault="5FD0DE49" w14:paraId="4B90069D" w14:textId="1C47E105">
      <w:pPr>
        <w:jc w:val="both"/>
      </w:pPr>
      <w:bookmarkStart w:name="_Int_WXqhgcnE" w:id="11"/>
      <w:r>
        <w:t>A la hora de realizar los cambios en el repositorio de Git, estos serán llevados a cabo por el personal autorizado,</w:t>
      </w:r>
      <w:r w:rsidR="3B9F249C">
        <w:t xml:space="preserve"> </w:t>
      </w:r>
      <w:r w:rsidR="5E981FB4">
        <w:t>especificado</w:t>
      </w:r>
      <w:r w:rsidR="3B9F249C">
        <w:t xml:space="preserve"> en punto 2.2.</w:t>
      </w:r>
      <w:bookmarkEnd w:id="11"/>
      <w:r w:rsidR="3B9F249C">
        <w:t xml:space="preserve"> Estos cambios se</w:t>
      </w:r>
      <w:r w:rsidR="1737E456">
        <w:t xml:space="preserve"> harán</w:t>
      </w:r>
      <w:r w:rsidR="3B9F249C">
        <w:t xml:space="preserve"> tras haber </w:t>
      </w:r>
      <w:r w:rsidR="6F460794">
        <w:t>pasado por el diagrama de actividades, que termina con uno de los grupos autorizados realizando un plan de acción para enfrentarse al problema (entre otros).</w:t>
      </w:r>
    </w:p>
    <w:p w:rsidR="06D6C8FB" w:rsidP="3577FD9D" w:rsidRDefault="06D6C8FB" w14:paraId="65C16C86" w14:textId="02DA7FF1">
      <w:pPr>
        <w:jc w:val="both"/>
      </w:pPr>
      <w:r>
        <w:t>Para realizar estos cambios uno de los ordenadores seleccionados por el personal autorizado, que además contenga una rama del proyecto con los cambios preparados,</w:t>
      </w:r>
      <w:r w:rsidR="6C8FD1F7">
        <w:t xml:space="preserve"> realizará un commit y un push, para </w:t>
      </w:r>
      <w:r w:rsidR="12A2C1DD">
        <w:t>juntar esta rama con la principal, y hacer así los cambios oficiales.</w:t>
      </w:r>
    </w:p>
    <w:p w:rsidR="70A68576" w:rsidP="3577FD9D" w:rsidRDefault="70A68576" w14:paraId="3363FB43" w14:textId="62969CA8">
      <w:pPr>
        <w:pStyle w:val="Ttulo2"/>
        <w:jc w:val="both"/>
      </w:pPr>
      <w:bookmarkStart w:name="_Toc662074123" w:id="12"/>
      <w:r>
        <w:t>Metodología P</w:t>
      </w:r>
      <w:r w:rsidR="57AE3D72">
        <w:t>ó</w:t>
      </w:r>
      <w:r>
        <w:t>ker Scrum</w:t>
      </w:r>
      <w:bookmarkEnd w:id="12"/>
    </w:p>
    <w:p w:rsidR="70A68576" w:rsidP="3577FD9D" w:rsidRDefault="70A68576" w14:paraId="76CAA1B6" w14:textId="64564F3B">
      <w:pPr>
        <w:jc w:val="both"/>
      </w:pPr>
      <w:r>
        <w:t>Para estimar el coste de un cambio se utilizará el método del P</w:t>
      </w:r>
      <w:r w:rsidR="71F53475">
        <w:t>ó</w:t>
      </w:r>
      <w:r>
        <w:t xml:space="preserve">ker Scrum. </w:t>
      </w:r>
      <w:bookmarkStart w:name="_Int_IrBMSFMe" w:id="13"/>
      <w:r>
        <w:t xml:space="preserve">En esta metodología </w:t>
      </w:r>
      <w:r w:rsidR="7A82B6E3">
        <w:t>la cual fuerza a los integrantes de equipo a participar en la resolución de un problema y conseguir obtener una visión común de cómo resolver el problema.</w:t>
      </w:r>
      <w:bookmarkEnd w:id="13"/>
      <w:r w:rsidR="7A82B6E3">
        <w:t xml:space="preserve">  </w:t>
      </w:r>
    </w:p>
    <w:p w:rsidR="3577FD9D" w:rsidP="3577FD9D" w:rsidRDefault="3577FD9D" w14:paraId="4FCEC383" w14:textId="0D5A110A">
      <w:pPr>
        <w:jc w:val="both"/>
      </w:pPr>
    </w:p>
    <w:p w:rsidR="0D03F8F0" w:rsidP="3577FD9D" w:rsidRDefault="0D03F8F0" w14:paraId="70C8AF9B" w14:textId="26DC70D5">
      <w:pPr>
        <w:jc w:val="both"/>
      </w:pPr>
      <w:r>
        <w:t>El método del Póker Sc</w:t>
      </w:r>
      <w:r w:rsidR="016A5DC1">
        <w:t>r</w:t>
      </w:r>
      <w:r>
        <w:t>um funciona de la siguiente manera:</w:t>
      </w:r>
    </w:p>
    <w:p w:rsidR="3577FD9D" w:rsidP="3577FD9D" w:rsidRDefault="3577FD9D" w14:paraId="3BA89CA9" w14:textId="35737AE5">
      <w:pPr>
        <w:jc w:val="both"/>
      </w:pPr>
    </w:p>
    <w:p w:rsidR="173ECF45" w:rsidP="3577FD9D" w:rsidRDefault="173ECF45" w14:paraId="5EAF7240" w14:textId="2D9B2054">
      <w:pPr>
        <w:jc w:val="both"/>
      </w:pPr>
      <w:r>
        <w:t>D</w:t>
      </w:r>
      <w:r w:rsidR="13634637">
        <w:t>efinimos una baraja de cartas (1, 2, 3, 5, 8, 13, 21, 34, No sé, Café, Ya está hecho)</w:t>
      </w:r>
      <w:r w:rsidR="07D0F425">
        <w:t xml:space="preserve"> y se le otorga una copia de la baraja a cada integrante.</w:t>
      </w:r>
    </w:p>
    <w:p w:rsidR="3577FD9D" w:rsidP="3577FD9D" w:rsidRDefault="3577FD9D" w14:paraId="38EBD9CE" w14:textId="11DB9093">
      <w:pPr>
        <w:jc w:val="both"/>
      </w:pPr>
    </w:p>
    <w:p w:rsidR="07D0F425" w:rsidP="3577FD9D" w:rsidRDefault="07D0F425" w14:paraId="46CCA2B5" w14:textId="3352189C">
      <w:pPr>
        <w:jc w:val="both"/>
      </w:pPr>
      <w:r>
        <w:t>Se indica el cambio sobre el que se va a aplicar el método</w:t>
      </w:r>
    </w:p>
    <w:p w:rsidR="3577FD9D" w:rsidP="3577FD9D" w:rsidRDefault="3577FD9D" w14:paraId="499D7A0D" w14:textId="52CEBB95">
      <w:pPr>
        <w:jc w:val="both"/>
      </w:pPr>
    </w:p>
    <w:p w:rsidR="07D0F425" w:rsidP="3577FD9D" w:rsidRDefault="07D0F425" w14:paraId="2C7DDE58" w14:textId="66E20596">
      <w:pPr>
        <w:jc w:val="both"/>
      </w:pPr>
      <w:r>
        <w:t>Cada integrante seleccionará la carta que crea que represente mejor el tiempo (en días) que va a llevar implementar dicho cambio y la mantendrá oculta</w:t>
      </w:r>
    </w:p>
    <w:p w:rsidR="3577FD9D" w:rsidP="3577FD9D" w:rsidRDefault="3577FD9D" w14:paraId="52339721" w14:textId="1158BE5F">
      <w:pPr>
        <w:jc w:val="both"/>
      </w:pPr>
    </w:p>
    <w:p w:rsidR="07D0F425" w:rsidP="3577FD9D" w:rsidRDefault="07D0F425" w14:paraId="16D27D50" w14:textId="2CE15392">
      <w:pPr>
        <w:jc w:val="both"/>
      </w:pPr>
      <w:r>
        <w:t>Al mismo tiempo, todos los integrantes muestran sus cartas</w:t>
      </w:r>
      <w:r w:rsidR="4675D956">
        <w:t xml:space="preserve"> y se resuelve la votación.</w:t>
      </w:r>
    </w:p>
    <w:p w:rsidR="3577FD9D" w:rsidP="3577FD9D" w:rsidRDefault="3577FD9D" w14:paraId="4F41269E" w14:textId="6C7DA527">
      <w:pPr>
        <w:jc w:val="both"/>
      </w:pPr>
    </w:p>
    <w:p w:rsidR="4675D956" w:rsidP="3577FD9D" w:rsidRDefault="4675D956" w14:paraId="3E039D4C" w14:textId="7A4E6E73">
      <w:pPr>
        <w:jc w:val="both"/>
      </w:pPr>
      <w:r>
        <w:t>Si los resultados son muy dispares se procede a debatir por qué se debería de elegir un valor u otro, centrándose, de haberlas, en personas expertas en el campo correspondiente al cambio.</w:t>
      </w:r>
    </w:p>
    <w:p w:rsidR="3577FD9D" w:rsidP="3577FD9D" w:rsidRDefault="3577FD9D" w14:paraId="66BD6B87" w14:textId="57F32035">
      <w:pPr>
        <w:jc w:val="both"/>
      </w:pPr>
    </w:p>
    <w:p w:rsidR="4675D956" w:rsidP="3577FD9D" w:rsidRDefault="4675D956" w14:paraId="51F40B94" w14:textId="01B5CCE7">
      <w:pPr>
        <w:jc w:val="both"/>
      </w:pPr>
      <w:r>
        <w:t>Una vez se hayan defendido las diferentes ideas se procederá a hacer una segunda ronda hasta que tengamos una convergencia con las votaciones de 3 o más cartas.</w:t>
      </w:r>
    </w:p>
    <w:p w:rsidR="3577FD9D" w:rsidP="3577FD9D" w:rsidRDefault="3577FD9D" w14:paraId="6D5A56C0" w14:textId="295003FD">
      <w:pPr>
        <w:jc w:val="both"/>
      </w:pPr>
    </w:p>
    <w:p w:rsidR="4675D956" w:rsidP="3577FD9D" w:rsidRDefault="4675D956" w14:paraId="17CEEF22" w14:textId="74F4D14C">
      <w:pPr>
        <w:jc w:val="both"/>
      </w:pPr>
      <w:r>
        <w:t>Como tiempo final se selecciona de la siguiente forma:</w:t>
      </w:r>
      <w:r>
        <w:br/>
      </w:r>
    </w:p>
    <w:p w:rsidR="0A802106" w:rsidP="3577FD9D" w:rsidRDefault="0A802106" w14:paraId="46DC05CB" w14:textId="24B092F7">
      <w:pPr>
        <w:jc w:val="both"/>
      </w:pPr>
      <w:r>
        <w:t>T = (Tp + (n-2)*Tm + To) / n</w:t>
      </w:r>
    </w:p>
    <w:p w:rsidR="0A802106" w:rsidP="3577FD9D" w:rsidRDefault="0A802106" w14:paraId="155E9AF4" w14:textId="27F083D1">
      <w:pPr>
        <w:jc w:val="both"/>
      </w:pPr>
      <w:r>
        <w:t>Tp: Tiempo más largo propuesto</w:t>
      </w:r>
    </w:p>
    <w:p w:rsidR="0A802106" w:rsidP="3577FD9D" w:rsidRDefault="0A802106" w14:paraId="4BA16ADB" w14:textId="598C0069">
      <w:pPr>
        <w:jc w:val="both"/>
      </w:pPr>
      <w:r>
        <w:t>Tm: Tiempo más repetido</w:t>
      </w:r>
    </w:p>
    <w:p w:rsidR="0A802106" w:rsidP="3577FD9D" w:rsidRDefault="0A802106" w14:paraId="1E1C824A" w14:textId="67DC2834">
      <w:pPr>
        <w:jc w:val="both"/>
      </w:pPr>
      <w:r>
        <w:t>To: Tiempo más corto propuesto</w:t>
      </w:r>
    </w:p>
    <w:p w:rsidR="0A802106" w:rsidP="3577FD9D" w:rsidRDefault="0A802106" w14:paraId="0B480770" w14:textId="3708DA64">
      <w:pPr>
        <w:jc w:val="both"/>
      </w:pPr>
      <w:r>
        <w:t>n: Número de personas que participaron en el Póker Scrum</w:t>
      </w:r>
    </w:p>
    <w:p w:rsidR="00F512EB" w:rsidP="7A8AB059" w:rsidRDefault="00F512EB" w14:paraId="5DC4766E" w14:textId="5E4EE4E5">
      <w:pPr>
        <w:pStyle w:val="Ttulo2"/>
        <w:jc w:val="both"/>
      </w:pPr>
      <w:bookmarkStart w:name="_Toc1367574847" w:id="14"/>
      <w:r>
        <w:t>Diagrama de actividades</w:t>
      </w:r>
      <w:bookmarkEnd w:id="14"/>
    </w:p>
    <w:p w:rsidR="070775CB" w:rsidP="7A8AB059" w:rsidRDefault="758BF58D" w14:paraId="1E7957BA" w14:textId="5223C54D">
      <w:pPr>
        <w:jc w:val="both"/>
      </w:pPr>
      <w:r>
        <w:rPr>
          <w:noProof/>
        </w:rPr>
        <w:drawing>
          <wp:inline distT="0" distB="0" distL="0" distR="0" wp14:anchorId="3F83B85D" wp14:editId="7EABFE8E">
            <wp:extent cx="5841804" cy="1594326"/>
            <wp:effectExtent l="0" t="0" r="0" b="0"/>
            <wp:docPr id="1998129339" name="Imagen 1998129339" title="Inserindo im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98129339"/>
                    <pic:cNvPicPr/>
                  </pic:nvPicPr>
                  <pic:blipFill>
                    <a:blip r:embed="rId15">
                      <a:extLst>
                        <a:ext uri="{28A0092B-C50C-407E-A947-70E740481C1C}">
                          <a14:useLocalDpi xmlns:a14="http://schemas.microsoft.com/office/drawing/2010/main" val="0"/>
                        </a:ext>
                      </a:extLst>
                    </a:blip>
                    <a:stretch>
                      <a:fillRect/>
                    </a:stretch>
                  </pic:blipFill>
                  <pic:spPr>
                    <a:xfrm>
                      <a:off x="0" y="0"/>
                      <a:ext cx="5841804" cy="1594326"/>
                    </a:xfrm>
                    <a:prstGeom prst="rect">
                      <a:avLst/>
                    </a:prstGeom>
                  </pic:spPr>
                </pic:pic>
              </a:graphicData>
            </a:graphic>
          </wp:inline>
        </w:drawing>
      </w:r>
    </w:p>
    <w:p w:rsidR="00F512EB" w:rsidP="7A8AB059" w:rsidRDefault="00F512EB" w14:paraId="4E75FA27" w14:textId="1243B2AE">
      <w:pPr>
        <w:pStyle w:val="Ttulo2"/>
        <w:jc w:val="both"/>
      </w:pPr>
      <w:bookmarkStart w:name="_Toc1413621619" w:id="15"/>
      <w:r>
        <w:t>Definición de Actividades</w:t>
      </w:r>
      <w:bookmarkEnd w:id="15"/>
    </w:p>
    <w:p w:rsidR="6805A700" w:rsidP="2C82E443" w:rsidRDefault="6805A700" w14:paraId="214C237D" w14:textId="5A0C4B68">
      <w:pPr>
        <w:pStyle w:val="Ttulo3"/>
        <w:spacing w:line="259" w:lineRule="auto"/>
        <w:jc w:val="both"/>
      </w:pPr>
      <w:bookmarkStart w:name="_Toc89568574" w:id="16"/>
      <w:r>
        <w:t>Petición de cambio</w:t>
      </w:r>
      <w:bookmarkEnd w:id="16"/>
    </w:p>
    <w:p w:rsidR="2FD09B4D" w:rsidP="7A8AB059" w:rsidRDefault="2FD09B4D" w14:paraId="511AADB4" w14:textId="08F6671D">
      <w:pPr>
        <w:pStyle w:val="Pargrafodelista"/>
        <w:numPr>
          <w:ilvl w:val="0"/>
          <w:numId w:val="9"/>
        </w:numPr>
        <w:spacing w:line="259" w:lineRule="auto"/>
        <w:jc w:val="both"/>
      </w:pPr>
      <w:r w:rsidRPr="3577FD9D">
        <w:rPr>
          <w:b/>
          <w:bCs/>
        </w:rPr>
        <w:t>Descripción:</w:t>
      </w:r>
      <w:r w:rsidRPr="3577FD9D" w:rsidR="38ED674E">
        <w:rPr>
          <w:b/>
          <w:bCs/>
        </w:rPr>
        <w:t xml:space="preserve"> </w:t>
      </w:r>
      <w:r w:rsidR="1AF60F84">
        <w:t xml:space="preserve">Recoger </w:t>
      </w:r>
      <w:r w:rsidR="2BE3F78B">
        <w:t xml:space="preserve">la información </w:t>
      </w:r>
      <w:r w:rsidR="4C57CEE5">
        <w:t>del cambio propuesto por el cliente</w:t>
      </w:r>
      <w:r w:rsidR="2BE3F78B">
        <w:t xml:space="preserve"> a través de una plantilla</w:t>
      </w:r>
      <w:r w:rsidR="4C722E67">
        <w:t xml:space="preserve"> o vía telefónica para su posterior registro y aceptación. </w:t>
      </w:r>
      <w:r w:rsidR="72F5F9A8">
        <w:t>Los técnicos de atención al cliente rellenarán esa plantilla si se realiza la propuesta por teléfono.</w:t>
      </w:r>
      <w:r w:rsidR="2E60771B">
        <w:t xml:space="preserve"> </w:t>
      </w:r>
      <w:r w:rsidR="0BDB0594">
        <w:t>En caso de que la información en la plantilla sea incompleta el personal debe realizar la subactividad “Completar plantilla”.</w:t>
      </w:r>
    </w:p>
    <w:p w:rsidR="28A34DBD" w:rsidP="7A8AB059" w:rsidRDefault="28A34DBD" w14:paraId="36AC889C" w14:textId="0C95AEB1">
      <w:pPr>
        <w:pStyle w:val="Pargrafodelista"/>
        <w:numPr>
          <w:ilvl w:val="0"/>
          <w:numId w:val="9"/>
        </w:numPr>
        <w:jc w:val="both"/>
        <w:rPr>
          <w:b/>
          <w:bCs/>
        </w:rPr>
      </w:pPr>
      <w:r w:rsidRPr="3577FD9D">
        <w:rPr>
          <w:b/>
          <w:bCs/>
        </w:rPr>
        <w:t>Involucrados:</w:t>
      </w:r>
      <w:r w:rsidRPr="3577FD9D" w:rsidR="69D92DA7">
        <w:rPr>
          <w:b/>
          <w:bCs/>
        </w:rPr>
        <w:t xml:space="preserve"> </w:t>
      </w:r>
      <w:r w:rsidR="1FEC81B6">
        <w:t>Todo cliente que quiera solicitar un cambio en su software y el Personal del servicio de atenci</w:t>
      </w:r>
      <w:r w:rsidR="54FEA1DE">
        <w:t>ón al cliente.</w:t>
      </w:r>
    </w:p>
    <w:p w:rsidR="237C7DBF" w:rsidP="7A8AB059" w:rsidRDefault="237C7DBF" w14:paraId="35BB2F7C" w14:textId="7E5AE25D">
      <w:pPr>
        <w:pStyle w:val="Pargrafodelista"/>
        <w:numPr>
          <w:ilvl w:val="0"/>
          <w:numId w:val="9"/>
        </w:numPr>
        <w:jc w:val="both"/>
        <w:rPr>
          <w:b/>
          <w:bCs/>
        </w:rPr>
      </w:pPr>
      <w:r w:rsidRPr="3577FD9D">
        <w:rPr>
          <w:b/>
          <w:bCs/>
        </w:rPr>
        <w:t>Entradas requeridas:</w:t>
      </w:r>
      <w:r w:rsidRPr="3577FD9D" w:rsidR="2EB1C50F">
        <w:rPr>
          <w:b/>
          <w:bCs/>
        </w:rPr>
        <w:t xml:space="preserve"> </w:t>
      </w:r>
      <w:r w:rsidR="3B902AAB">
        <w:t>Notificación por parte del cliente con los datos del cambio. Plantilla “</w:t>
      </w:r>
      <w:r w:rsidR="63FD758F">
        <w:t>Peticion_Cambio</w:t>
      </w:r>
      <w:r w:rsidR="3B902AAB">
        <w:t>” sin cubrir en la carpeta “</w:t>
      </w:r>
      <w:r w:rsidR="007DFCFE">
        <w:t>Plantillas</w:t>
      </w:r>
      <w:r w:rsidR="3B902AAB">
        <w:t>”.</w:t>
      </w:r>
    </w:p>
    <w:p w:rsidR="237C7DBF" w:rsidP="2C82E443" w:rsidRDefault="237C7DBF" w14:paraId="5254D872" w14:textId="0F62E54F">
      <w:pPr>
        <w:pStyle w:val="Pargrafodelista"/>
        <w:numPr>
          <w:ilvl w:val="0"/>
          <w:numId w:val="9"/>
        </w:numPr>
        <w:jc w:val="both"/>
      </w:pPr>
      <w:r w:rsidRPr="3577FD9D">
        <w:rPr>
          <w:b/>
          <w:bCs/>
        </w:rPr>
        <w:t>Productos de trabajo:</w:t>
      </w:r>
      <w:r w:rsidRPr="3577FD9D" w:rsidR="212B8A65">
        <w:rPr>
          <w:b/>
          <w:bCs/>
        </w:rPr>
        <w:t xml:space="preserve"> </w:t>
      </w:r>
      <w:r w:rsidR="212B8A65">
        <w:t>Plantilla “</w:t>
      </w:r>
      <w:r w:rsidR="60A330AA">
        <w:t>P</w:t>
      </w:r>
      <w:r w:rsidR="2FBA5939">
        <w:t>eticion_Cambio”</w:t>
      </w:r>
      <w:r w:rsidR="212B8A65">
        <w:t>” cubierta</w:t>
      </w:r>
      <w:r w:rsidR="3EACE927">
        <w:t>.</w:t>
      </w:r>
    </w:p>
    <w:p w:rsidR="237C7DBF" w:rsidP="7A8AB059" w:rsidRDefault="237C7DBF" w14:paraId="424E610A" w14:textId="69FC264B">
      <w:pPr>
        <w:pStyle w:val="Pargrafodelista"/>
        <w:numPr>
          <w:ilvl w:val="0"/>
          <w:numId w:val="9"/>
        </w:numPr>
        <w:jc w:val="both"/>
        <w:rPr>
          <w:b/>
          <w:bCs/>
        </w:rPr>
      </w:pPr>
      <w:r w:rsidRPr="3577FD9D">
        <w:rPr>
          <w:b/>
          <w:bCs/>
        </w:rPr>
        <w:t>Criterios de entrada:</w:t>
      </w:r>
      <w:r w:rsidRPr="3577FD9D" w:rsidR="3ACA4F53">
        <w:rPr>
          <w:b/>
          <w:bCs/>
        </w:rPr>
        <w:t xml:space="preserve"> </w:t>
      </w:r>
      <w:r w:rsidR="3ACA4F53">
        <w:t>Recepción de una llamada o disponibilidad de un FAX o e-mail sin gestionar.</w:t>
      </w:r>
    </w:p>
    <w:p w:rsidR="237C7DBF" w:rsidP="2C82E443" w:rsidRDefault="237C7DBF" w14:paraId="73E67E7D" w14:textId="38D21B10">
      <w:pPr>
        <w:pStyle w:val="Pargrafodelista"/>
        <w:numPr>
          <w:ilvl w:val="0"/>
          <w:numId w:val="9"/>
        </w:numPr>
        <w:jc w:val="both"/>
      </w:pPr>
      <w:r w:rsidRPr="3577FD9D">
        <w:rPr>
          <w:b/>
          <w:bCs/>
        </w:rPr>
        <w:t>Criterios de salida:</w:t>
      </w:r>
      <w:r w:rsidRPr="3577FD9D" w:rsidR="6BA37134">
        <w:rPr>
          <w:b/>
          <w:bCs/>
        </w:rPr>
        <w:t xml:space="preserve"> </w:t>
      </w:r>
      <w:r w:rsidR="6BA37134">
        <w:t xml:space="preserve">La plantilla </w:t>
      </w:r>
      <w:r w:rsidR="7699C332">
        <w:t>“Peticion_Cambio”</w:t>
      </w:r>
      <w:r w:rsidR="5D8502D7">
        <w:t xml:space="preserve"> </w:t>
      </w:r>
      <w:r w:rsidR="6BA37134">
        <w:t>tiene todos los campos cubiertos</w:t>
      </w:r>
      <w:r w:rsidR="4770AFA5">
        <w:t xml:space="preserve"> y se guarda en la carpeta “Plantillas_Cubiertas”</w:t>
      </w:r>
      <w:r w:rsidR="6BA37134">
        <w:t>.</w:t>
      </w:r>
    </w:p>
    <w:p w:rsidR="7A8AB059" w:rsidP="2C82E443" w:rsidRDefault="59EDB433" w14:paraId="381D6274" w14:textId="0B33B8B5">
      <w:pPr>
        <w:pStyle w:val="Pargrafodelista"/>
        <w:numPr>
          <w:ilvl w:val="0"/>
          <w:numId w:val="9"/>
        </w:numPr>
        <w:jc w:val="both"/>
        <w:rPr>
          <w:b/>
          <w:bCs/>
        </w:rPr>
      </w:pPr>
      <w:r w:rsidRPr="3577FD9D">
        <w:rPr>
          <w:b/>
          <w:bCs/>
        </w:rPr>
        <w:t>Subactividades</w:t>
      </w:r>
      <w:r>
        <w:t>:</w:t>
      </w:r>
    </w:p>
    <w:p w:rsidR="7A8AB059" w:rsidP="2C82E443" w:rsidRDefault="59EDB433" w14:paraId="3D0E5D02" w14:textId="30611681">
      <w:pPr>
        <w:pStyle w:val="Pargrafodelista"/>
        <w:numPr>
          <w:ilvl w:val="1"/>
          <w:numId w:val="9"/>
        </w:numPr>
        <w:jc w:val="both"/>
      </w:pPr>
      <w:r>
        <w:t xml:space="preserve">Completar plantilla: El personal </w:t>
      </w:r>
      <w:r w:rsidR="5DECFB0D">
        <w:t>procederá</w:t>
      </w:r>
      <w:r>
        <w:t xml:space="preserve"> a incluir dentro de un correo electrónico o FAX los campos que el cliente debe de completar. En caso de </w:t>
      </w:r>
      <w:r w:rsidR="517C3383">
        <w:t xml:space="preserve">que el cliente no pueda completarlos que indique que desea completar para que el personal se encargue de rellenarlo por él y </w:t>
      </w:r>
      <w:r w:rsidR="6ED844DD">
        <w:t>guardarlo dentro de la carpeta “Plantillas_Cubiertas”.</w:t>
      </w:r>
    </w:p>
    <w:p w:rsidR="5BDFC1DA" w:rsidP="2C82E443" w:rsidRDefault="2CAC803F" w14:paraId="78768912" w14:textId="5FF0C2AF">
      <w:pPr>
        <w:pStyle w:val="Ttulo3"/>
        <w:jc w:val="both"/>
      </w:pPr>
      <w:bookmarkStart w:name="_Toc1324961449" w:id="17"/>
      <w:r>
        <w:t>Registro</w:t>
      </w:r>
      <w:bookmarkEnd w:id="17"/>
      <w:r>
        <w:t xml:space="preserve"> </w:t>
      </w:r>
    </w:p>
    <w:p w:rsidR="59C6BDDA" w:rsidP="7A8AB059" w:rsidRDefault="59C6BDDA" w14:paraId="180E652C" w14:textId="4F02B335">
      <w:pPr>
        <w:pStyle w:val="Pargrafodelista"/>
        <w:numPr>
          <w:ilvl w:val="0"/>
          <w:numId w:val="11"/>
        </w:numPr>
        <w:jc w:val="both"/>
      </w:pPr>
      <w:r w:rsidRPr="3577FD9D">
        <w:rPr>
          <w:b/>
          <w:bCs/>
        </w:rPr>
        <w:t>Descripción:</w:t>
      </w:r>
      <w:r w:rsidRPr="3577FD9D" w:rsidR="1B97B515">
        <w:rPr>
          <w:b/>
          <w:bCs/>
        </w:rPr>
        <w:t xml:space="preserve"> </w:t>
      </w:r>
      <w:r w:rsidR="1B97B515">
        <w:t>Cubre una plantilla q</w:t>
      </w:r>
      <w:r w:rsidR="424F10D4">
        <w:t xml:space="preserve">ue incluya toda la información recogida en el </w:t>
      </w:r>
      <w:r w:rsidR="176F10BA">
        <w:t>Petición de Cambio</w:t>
      </w:r>
      <w:r w:rsidR="74754FDA">
        <w:t>, además de dar seguimiento a la notificación de problemas entregados por los interesados en el proyecto, asegurando que se obtenga toda la información precisa para definir adecuadamente el problema notificado</w:t>
      </w:r>
      <w:r w:rsidR="25727120">
        <w:t>.</w:t>
      </w:r>
    </w:p>
    <w:p w:rsidR="59C6BDDA" w:rsidP="7A8AB059" w:rsidRDefault="59C6BDDA" w14:paraId="38DE1ED6" w14:textId="0F0402DF">
      <w:pPr>
        <w:pStyle w:val="Pargrafodelista"/>
        <w:numPr>
          <w:ilvl w:val="0"/>
          <w:numId w:val="11"/>
        </w:numPr>
        <w:jc w:val="both"/>
        <w:rPr>
          <w:b/>
          <w:bCs/>
        </w:rPr>
      </w:pPr>
      <w:r w:rsidRPr="3577FD9D">
        <w:rPr>
          <w:b/>
          <w:bCs/>
        </w:rPr>
        <w:t>Involucrados</w:t>
      </w:r>
      <w:r w:rsidRPr="3577FD9D" w:rsidR="5B837434">
        <w:rPr>
          <w:b/>
          <w:bCs/>
        </w:rPr>
        <w:t>:</w:t>
      </w:r>
      <w:r w:rsidRPr="3577FD9D" w:rsidR="04E98B81">
        <w:rPr>
          <w:b/>
          <w:bCs/>
        </w:rPr>
        <w:t xml:space="preserve"> </w:t>
      </w:r>
      <w:r w:rsidR="04E98B81">
        <w:t xml:space="preserve">Personal del equipo de soporte </w:t>
      </w:r>
      <w:r w:rsidR="58F6EF65">
        <w:t>y atención al cliente</w:t>
      </w:r>
    </w:p>
    <w:p w:rsidR="59C6BDDA" w:rsidP="2C82E443" w:rsidRDefault="59C6BDDA" w14:paraId="3FFF05B9" w14:textId="478B839C">
      <w:pPr>
        <w:pStyle w:val="Pargrafodelista"/>
        <w:numPr>
          <w:ilvl w:val="0"/>
          <w:numId w:val="11"/>
        </w:numPr>
        <w:jc w:val="both"/>
      </w:pPr>
      <w:r w:rsidRPr="3577FD9D">
        <w:rPr>
          <w:b/>
          <w:bCs/>
        </w:rPr>
        <w:t>Entradas requeridas:</w:t>
      </w:r>
      <w:r w:rsidR="554A0ED7">
        <w:t xml:space="preserve"> </w:t>
      </w:r>
      <w:r w:rsidR="6A69CBF6">
        <w:t xml:space="preserve">Plantilla cubierta en la actividad </w:t>
      </w:r>
      <w:r w:rsidR="0150BE12">
        <w:t>Petición de Cambio</w:t>
      </w:r>
    </w:p>
    <w:p w:rsidR="59C6BDDA" w:rsidP="7A8AB059" w:rsidRDefault="59C6BDDA" w14:paraId="060412B4" w14:textId="3C977517">
      <w:pPr>
        <w:pStyle w:val="Pargrafodelista"/>
        <w:numPr>
          <w:ilvl w:val="0"/>
          <w:numId w:val="11"/>
        </w:numPr>
        <w:jc w:val="both"/>
        <w:rPr>
          <w:b/>
          <w:bCs/>
        </w:rPr>
      </w:pPr>
      <w:r w:rsidRPr="3577FD9D">
        <w:rPr>
          <w:b/>
          <w:bCs/>
        </w:rPr>
        <w:t>Productos de trabajo:</w:t>
      </w:r>
      <w:r w:rsidRPr="3577FD9D" w:rsidR="48BAC97C">
        <w:rPr>
          <w:b/>
          <w:bCs/>
        </w:rPr>
        <w:t xml:space="preserve"> </w:t>
      </w:r>
      <w:r w:rsidR="48BAC97C">
        <w:t>Plantilla “Registro” cubierta en la carpeta “</w:t>
      </w:r>
      <w:r w:rsidR="6ECF9FD9">
        <w:t>Plantillas</w:t>
      </w:r>
      <w:r w:rsidR="48BAC97C">
        <w:t>”</w:t>
      </w:r>
      <w:r w:rsidR="52486C41">
        <w:t>.</w:t>
      </w:r>
    </w:p>
    <w:p w:rsidR="59C6BDDA" w:rsidP="7A8AB059" w:rsidRDefault="59C6BDDA" w14:paraId="008F908F" w14:textId="63C35452">
      <w:pPr>
        <w:pStyle w:val="Pargrafodelista"/>
        <w:numPr>
          <w:ilvl w:val="0"/>
          <w:numId w:val="11"/>
        </w:numPr>
        <w:jc w:val="both"/>
        <w:rPr>
          <w:b/>
          <w:bCs/>
        </w:rPr>
      </w:pPr>
      <w:r w:rsidRPr="3577FD9D">
        <w:rPr>
          <w:b/>
          <w:bCs/>
        </w:rPr>
        <w:t>Criterios de entrada:</w:t>
      </w:r>
      <w:r w:rsidRPr="3577FD9D" w:rsidR="68DA34DB">
        <w:rPr>
          <w:b/>
          <w:bCs/>
        </w:rPr>
        <w:t xml:space="preserve"> </w:t>
      </w:r>
      <w:r w:rsidR="68DA34DB">
        <w:t>Recepción de una plantilla de la actividad</w:t>
      </w:r>
      <w:r w:rsidR="04EDCEAE">
        <w:t xml:space="preserve"> Petición de Cambio</w:t>
      </w:r>
      <w:r w:rsidR="2E0E43B2">
        <w:t>s</w:t>
      </w:r>
      <w:r w:rsidR="68DA34DB">
        <w:t xml:space="preserve"> </w:t>
      </w:r>
      <w:r w:rsidR="392561CB">
        <w:t xml:space="preserve">con la </w:t>
      </w:r>
      <w:r w:rsidR="68DA34DB">
        <w:t>información necesaria para el cambio</w:t>
      </w:r>
      <w:r w:rsidR="38BD48F3">
        <w:t>.</w:t>
      </w:r>
    </w:p>
    <w:p w:rsidR="59C6BDDA" w:rsidP="2C82E443" w:rsidRDefault="59C6BDDA" w14:paraId="21B6D687" w14:textId="6AEF7F52">
      <w:pPr>
        <w:pStyle w:val="Pargrafodelista"/>
        <w:numPr>
          <w:ilvl w:val="0"/>
          <w:numId w:val="11"/>
        </w:numPr>
        <w:jc w:val="both"/>
      </w:pPr>
      <w:r w:rsidRPr="3577FD9D">
        <w:rPr>
          <w:b/>
          <w:bCs/>
        </w:rPr>
        <w:t>Criterios de salida:</w:t>
      </w:r>
      <w:r w:rsidRPr="3577FD9D" w:rsidR="5BFD4415">
        <w:rPr>
          <w:b/>
          <w:bCs/>
        </w:rPr>
        <w:t xml:space="preserve"> </w:t>
      </w:r>
      <w:r w:rsidR="5BFD4415">
        <w:t>La plantilla “Registro” tiene todos los campos cubiertos</w:t>
      </w:r>
      <w:r w:rsidR="44D6A4C6">
        <w:t xml:space="preserve"> y</w:t>
      </w:r>
      <w:r w:rsidR="241DEC21">
        <w:t xml:space="preserve"> su estado está en pendiente de aceptación. S</w:t>
      </w:r>
      <w:r w:rsidR="44D6A4C6">
        <w:t>e almacena en la carpeta “Plantillas_Cubiertas”.</w:t>
      </w:r>
    </w:p>
    <w:p w:rsidR="5BDFC1DA" w:rsidP="2C82E443" w:rsidRDefault="2D98E992" w14:paraId="01926999" w14:textId="1F0F6760">
      <w:pPr>
        <w:pStyle w:val="Ttulo3"/>
        <w:jc w:val="both"/>
      </w:pPr>
      <w:bookmarkStart w:name="_Toc873456062" w:id="18"/>
      <w:r>
        <w:t>Aceptación</w:t>
      </w:r>
      <w:bookmarkEnd w:id="18"/>
      <w:r>
        <w:t xml:space="preserve"> </w:t>
      </w:r>
    </w:p>
    <w:p w:rsidR="7A445DB1" w:rsidP="7A8AB059" w:rsidRDefault="7A445DB1" w14:paraId="6DD7A75A" w14:textId="57D8A89A">
      <w:pPr>
        <w:pStyle w:val="Pargrafodelista"/>
        <w:numPr>
          <w:ilvl w:val="0"/>
          <w:numId w:val="11"/>
        </w:numPr>
        <w:jc w:val="both"/>
      </w:pPr>
      <w:r w:rsidRPr="3577FD9D">
        <w:rPr>
          <w:b/>
          <w:bCs/>
        </w:rPr>
        <w:t>Descripción:</w:t>
      </w:r>
      <w:r w:rsidR="110719EC">
        <w:t xml:space="preserve"> Procesamiento de</w:t>
      </w:r>
      <w:r w:rsidR="79765885">
        <w:t xml:space="preserve">l informe generado de la </w:t>
      </w:r>
      <w:r w:rsidR="7DCADF7F">
        <w:t xml:space="preserve">actividad Petición de cambios </w:t>
      </w:r>
      <w:r w:rsidR="79765885">
        <w:t>correspondiente durante la fase de Registro y posterior aceptación o denegación de la propuesta, estableciendo comunicación con el clie</w:t>
      </w:r>
      <w:r w:rsidR="730FC221">
        <w:t>nte o clientes interesados sobre la decisión tomada y la puesta en marcha del cambio.</w:t>
      </w:r>
    </w:p>
    <w:p w:rsidR="7A445DB1" w:rsidP="7A8AB059" w:rsidRDefault="7A445DB1" w14:paraId="6D67A15D" w14:textId="0F66F2EF">
      <w:pPr>
        <w:pStyle w:val="Pargrafodelista"/>
        <w:numPr>
          <w:ilvl w:val="0"/>
          <w:numId w:val="11"/>
        </w:numPr>
        <w:jc w:val="both"/>
      </w:pPr>
      <w:r w:rsidRPr="3577FD9D">
        <w:rPr>
          <w:b/>
          <w:bCs/>
        </w:rPr>
        <w:t>Involucrados</w:t>
      </w:r>
      <w:r w:rsidRPr="3577FD9D" w:rsidR="6A6642EB">
        <w:rPr>
          <w:b/>
          <w:bCs/>
        </w:rPr>
        <w:t>:</w:t>
      </w:r>
      <w:r w:rsidR="002F49FC">
        <w:t xml:space="preserve"> </w:t>
      </w:r>
      <w:r w:rsidR="2E20505C">
        <w:t>Equipo Gestor de Control de Cambios.</w:t>
      </w:r>
    </w:p>
    <w:p w:rsidR="7A445DB1" w:rsidP="7A8AB059" w:rsidRDefault="7A445DB1" w14:paraId="750368AC" w14:textId="335925E8">
      <w:pPr>
        <w:pStyle w:val="Pargrafodelista"/>
        <w:numPr>
          <w:ilvl w:val="0"/>
          <w:numId w:val="11"/>
        </w:numPr>
        <w:jc w:val="both"/>
      </w:pPr>
      <w:r w:rsidRPr="3577FD9D">
        <w:rPr>
          <w:b/>
          <w:bCs/>
        </w:rPr>
        <w:t>Entradas requeridas:</w:t>
      </w:r>
      <w:r w:rsidR="7727E974">
        <w:t xml:space="preserve"> </w:t>
      </w:r>
      <w:r w:rsidR="4BA808F4">
        <w:t>Plantilla “Registro” cubierta en la carpeta “Plantillas_Cubiertas”.</w:t>
      </w:r>
    </w:p>
    <w:p w:rsidR="7A445DB1" w:rsidP="7A8AB059" w:rsidRDefault="7A445DB1" w14:paraId="4DD94695" w14:textId="418B57F2">
      <w:pPr>
        <w:pStyle w:val="Pargrafodelista"/>
        <w:numPr>
          <w:ilvl w:val="0"/>
          <w:numId w:val="11"/>
        </w:numPr>
        <w:jc w:val="both"/>
      </w:pPr>
      <w:r w:rsidRPr="3577FD9D">
        <w:rPr>
          <w:b/>
          <w:bCs/>
        </w:rPr>
        <w:t>Productos de trabajo:</w:t>
      </w:r>
      <w:r w:rsidR="6697AD75">
        <w:t xml:space="preserve"> </w:t>
      </w:r>
    </w:p>
    <w:p w:rsidR="0D0323C3" w:rsidP="2C82E443" w:rsidRDefault="0D0323C3" w14:paraId="225B67DD" w14:textId="6020DA49">
      <w:pPr>
        <w:pStyle w:val="Pargrafodelista"/>
        <w:numPr>
          <w:ilvl w:val="1"/>
          <w:numId w:val="11"/>
        </w:numPr>
        <w:jc w:val="both"/>
      </w:pPr>
      <w:r>
        <w:t xml:space="preserve">La solicitud es aceptada y </w:t>
      </w:r>
      <w:r w:rsidR="79A0A27B">
        <w:t xml:space="preserve">su </w:t>
      </w:r>
      <w:r>
        <w:t xml:space="preserve">estado </w:t>
      </w:r>
      <w:r w:rsidR="487BDA4F">
        <w:t xml:space="preserve">es </w:t>
      </w:r>
      <w:r>
        <w:t>modificado a “Aceptado”</w:t>
      </w:r>
    </w:p>
    <w:p w:rsidR="4A0125D2" w:rsidP="2C82E443" w:rsidRDefault="4A0125D2" w14:paraId="12C897F8" w14:textId="1B88E3A4">
      <w:pPr>
        <w:pStyle w:val="Pargrafodelista"/>
        <w:numPr>
          <w:ilvl w:val="1"/>
          <w:numId w:val="11"/>
        </w:numPr>
        <w:jc w:val="both"/>
      </w:pPr>
      <w:r>
        <w:t>La solicitud es denegada y su estado es modificado a “Rechazado”</w:t>
      </w:r>
    </w:p>
    <w:p w:rsidR="7A445DB1" w:rsidP="7A8AB059" w:rsidRDefault="7A445DB1" w14:paraId="6113E893" w14:textId="6116671E">
      <w:pPr>
        <w:pStyle w:val="Pargrafodelista"/>
        <w:numPr>
          <w:ilvl w:val="0"/>
          <w:numId w:val="11"/>
        </w:numPr>
        <w:jc w:val="both"/>
        <w:rPr>
          <w:b/>
          <w:bCs/>
        </w:rPr>
      </w:pPr>
      <w:r w:rsidRPr="3577FD9D">
        <w:rPr>
          <w:b/>
          <w:bCs/>
        </w:rPr>
        <w:t>Criterios de entrada:</w:t>
      </w:r>
      <w:r w:rsidR="280F6C6D">
        <w:t xml:space="preserve"> </w:t>
      </w:r>
      <w:r w:rsidR="34E0D5F8">
        <w:t>Plantilla “</w:t>
      </w:r>
      <w:r w:rsidR="692967B6">
        <w:t>Registro</w:t>
      </w:r>
      <w:r w:rsidR="34E0D5F8">
        <w:t>”</w:t>
      </w:r>
      <w:r w:rsidR="077E44DB">
        <w:t xml:space="preserve"> situada en la plantilla “Plantillas_Cubiertas” con el campo de estado en pendiente de aceptación</w:t>
      </w:r>
    </w:p>
    <w:p w:rsidR="7A445DB1" w:rsidP="7A8AB059" w:rsidRDefault="7A445DB1" w14:paraId="7A91EF94" w14:textId="0E697D56">
      <w:pPr>
        <w:pStyle w:val="Pargrafodelista"/>
        <w:numPr>
          <w:ilvl w:val="0"/>
          <w:numId w:val="11"/>
        </w:numPr>
        <w:jc w:val="both"/>
        <w:rPr>
          <w:b/>
          <w:bCs/>
        </w:rPr>
      </w:pPr>
      <w:r w:rsidRPr="3577FD9D">
        <w:rPr>
          <w:b/>
          <w:bCs/>
        </w:rPr>
        <w:t>Criterios de salida:</w:t>
      </w:r>
      <w:r w:rsidR="028244A5">
        <w:t xml:space="preserve"> </w:t>
      </w:r>
    </w:p>
    <w:p w:rsidR="59110125" w:rsidP="2C82E443" w:rsidRDefault="59110125" w14:paraId="2BC04788" w14:textId="717629F0">
      <w:pPr>
        <w:pStyle w:val="Pargrafodelista"/>
        <w:numPr>
          <w:ilvl w:val="1"/>
          <w:numId w:val="11"/>
        </w:numPr>
        <w:spacing w:line="259" w:lineRule="auto"/>
        <w:jc w:val="both"/>
      </w:pPr>
      <w:r>
        <w:t>El campo de estado de la plantilla “</w:t>
      </w:r>
      <w:r w:rsidR="1DB755BD">
        <w:t>Registro</w:t>
      </w:r>
      <w:r>
        <w:t>” ha sido actualizado</w:t>
      </w:r>
      <w:r w:rsidR="5C5C3AEE">
        <w:t xml:space="preserve"> a “Aceptado” o “Rechazado”</w:t>
      </w:r>
    </w:p>
    <w:p w:rsidR="3F45C498" w:rsidP="5BDFC1DA" w:rsidRDefault="3F45C498" w14:paraId="3D69AD6F" w14:textId="557BB4F0">
      <w:pPr>
        <w:pStyle w:val="Ttulo3"/>
        <w:spacing w:line="259" w:lineRule="auto"/>
        <w:jc w:val="both"/>
      </w:pPr>
      <w:bookmarkStart w:name="_Toc487371049" w:id="19"/>
      <w:r>
        <w:t>Clasif</w:t>
      </w:r>
      <w:r w:rsidR="3AECA2C5">
        <w:t>i</w:t>
      </w:r>
      <w:r>
        <w:t>cación</w:t>
      </w:r>
      <w:bookmarkEnd w:id="19"/>
      <w:r w:rsidR="7A5AB0D0">
        <w:t xml:space="preserve"> </w:t>
      </w:r>
    </w:p>
    <w:p w:rsidR="02AD32B6" w:rsidP="7A8AB059" w:rsidRDefault="02AD32B6" w14:paraId="74B49068" w14:textId="73D33D4C">
      <w:pPr>
        <w:pStyle w:val="Pargrafodelista"/>
        <w:numPr>
          <w:ilvl w:val="0"/>
          <w:numId w:val="11"/>
        </w:numPr>
        <w:jc w:val="both"/>
      </w:pPr>
      <w:r w:rsidRPr="3577FD9D">
        <w:rPr>
          <w:b/>
          <w:bCs/>
        </w:rPr>
        <w:t>Descripción:</w:t>
      </w:r>
      <w:r w:rsidRPr="3577FD9D" w:rsidR="31F26EE3">
        <w:rPr>
          <w:b/>
          <w:bCs/>
        </w:rPr>
        <w:t xml:space="preserve"> </w:t>
      </w:r>
      <w:r w:rsidR="31F26EE3">
        <w:t>Estudiar el problema presentado y a que áreas</w:t>
      </w:r>
      <w:r w:rsidR="4E221272">
        <w:t xml:space="preserve"> del proyecto afecta para saber a qué grupo delegárselo. El personal de servicio de atención al cliente estudia por encima a que áreas puede estar afectando en base a la información propo</w:t>
      </w:r>
      <w:r w:rsidR="38D78406">
        <w:t>rcionada, y delega el estudio y resolución del problema al grupo de desarrolladores más apropiado. En caso de no poder ajustarlo a la especialidad de uno de los grupos, se clasificará en una categoría especial</w:t>
      </w:r>
      <w:r w:rsidR="2778D927">
        <w:t>. Por último, se les asignará un valor de urgencia antes de pasarlos, en función de cuanto afecta al funcionamiento del proyecto.</w:t>
      </w:r>
    </w:p>
    <w:p w:rsidR="02AD32B6" w:rsidP="7A8AB059" w:rsidRDefault="02AD32B6" w14:paraId="2EFED8D4" w14:textId="2FCC1A74">
      <w:pPr>
        <w:pStyle w:val="Pargrafodelista"/>
        <w:numPr>
          <w:ilvl w:val="0"/>
          <w:numId w:val="11"/>
        </w:numPr>
        <w:jc w:val="both"/>
        <w:rPr>
          <w:b/>
          <w:bCs/>
        </w:rPr>
      </w:pPr>
      <w:r w:rsidRPr="3577FD9D">
        <w:rPr>
          <w:b/>
          <w:bCs/>
        </w:rPr>
        <w:t>Involucrados</w:t>
      </w:r>
      <w:r w:rsidRPr="3577FD9D" w:rsidR="653CDAD0">
        <w:rPr>
          <w:b/>
          <w:bCs/>
        </w:rPr>
        <w:t xml:space="preserve">: </w:t>
      </w:r>
      <w:r w:rsidR="653CDAD0">
        <w:t>Personal de servicios de atención al cliente</w:t>
      </w:r>
      <w:r w:rsidR="19087503">
        <w:t>.</w:t>
      </w:r>
    </w:p>
    <w:p w:rsidR="02AD32B6" w:rsidP="7A8AB059" w:rsidRDefault="02AD32B6" w14:paraId="2764DAEB" w14:textId="53414435">
      <w:pPr>
        <w:pStyle w:val="Pargrafodelista"/>
        <w:numPr>
          <w:ilvl w:val="0"/>
          <w:numId w:val="11"/>
        </w:numPr>
        <w:jc w:val="both"/>
        <w:rPr>
          <w:b/>
          <w:bCs/>
        </w:rPr>
      </w:pPr>
      <w:r w:rsidRPr="3577FD9D">
        <w:rPr>
          <w:b/>
          <w:bCs/>
        </w:rPr>
        <w:t>Entradas requeridas:</w:t>
      </w:r>
      <w:r w:rsidRPr="3577FD9D" w:rsidR="3D67CC0A">
        <w:rPr>
          <w:b/>
          <w:bCs/>
        </w:rPr>
        <w:t xml:space="preserve"> </w:t>
      </w:r>
      <w:r w:rsidR="01B99B81">
        <w:t xml:space="preserve">Un problema aceptado representado en una plantilla </w:t>
      </w:r>
      <w:r w:rsidR="63BCFC7C">
        <w:t>“</w:t>
      </w:r>
      <w:r w:rsidR="1D62726B">
        <w:t>Registro</w:t>
      </w:r>
      <w:r w:rsidR="63BCFC7C">
        <w:t>”</w:t>
      </w:r>
      <w:r w:rsidR="787F90DC">
        <w:t xml:space="preserve"> almacenada en la carpeta “Plantillas_Cubiertas”</w:t>
      </w:r>
      <w:r w:rsidR="01B99B81">
        <w:t>.</w:t>
      </w:r>
    </w:p>
    <w:p w:rsidR="02AD32B6" w:rsidP="7A8AB059" w:rsidRDefault="02AD32B6" w14:paraId="01C60295" w14:textId="3171894C">
      <w:pPr>
        <w:pStyle w:val="Pargrafodelista"/>
        <w:numPr>
          <w:ilvl w:val="0"/>
          <w:numId w:val="11"/>
        </w:numPr>
        <w:jc w:val="both"/>
      </w:pPr>
      <w:r w:rsidRPr="3577FD9D">
        <w:rPr>
          <w:b/>
          <w:bCs/>
        </w:rPr>
        <w:t>Productos de trabajo:</w:t>
      </w:r>
      <w:r w:rsidRPr="3577FD9D" w:rsidR="41631EC4">
        <w:rPr>
          <w:b/>
          <w:bCs/>
        </w:rPr>
        <w:t xml:space="preserve"> </w:t>
      </w:r>
      <w:r w:rsidR="41631EC4">
        <w:t xml:space="preserve">Una plantilla </w:t>
      </w:r>
      <w:r w:rsidR="577CA5EF">
        <w:t>"Clasificación” ubicada en la carpeta “Plantillas” que indica</w:t>
      </w:r>
      <w:r w:rsidR="41631EC4">
        <w:t xml:space="preserve"> </w:t>
      </w:r>
      <w:r w:rsidR="2C80C8F3">
        <w:t>las</w:t>
      </w:r>
      <w:r w:rsidR="41631EC4">
        <w:t xml:space="preserve"> áreas</w:t>
      </w:r>
      <w:r w:rsidR="186DAC6B">
        <w:t xml:space="preserve"> que</w:t>
      </w:r>
      <w:r w:rsidR="41631EC4">
        <w:t xml:space="preserve"> afecta el problema y su urgencia. Esta es </w:t>
      </w:r>
      <w:r w:rsidR="7CDBD550">
        <w:t>asignada a un grupo de desarrolladores apropiado</w:t>
      </w:r>
      <w:r w:rsidR="5104ADEE">
        <w:t xml:space="preserve"> y guardada en la carpeta “Cambios clasificados”.</w:t>
      </w:r>
    </w:p>
    <w:p w:rsidR="02AD32B6" w:rsidP="2C82E443" w:rsidRDefault="02AD32B6" w14:paraId="2DB1FE47" w14:textId="3E71CDAC">
      <w:pPr>
        <w:pStyle w:val="Pargrafodelista"/>
        <w:numPr>
          <w:ilvl w:val="0"/>
          <w:numId w:val="11"/>
        </w:numPr>
        <w:spacing w:line="259" w:lineRule="auto"/>
        <w:jc w:val="both"/>
      </w:pPr>
      <w:r w:rsidRPr="3577FD9D">
        <w:rPr>
          <w:b/>
          <w:bCs/>
        </w:rPr>
        <w:t>Criterios de entrada:</w:t>
      </w:r>
      <w:r w:rsidRPr="3577FD9D" w:rsidR="02BE3993">
        <w:rPr>
          <w:b/>
          <w:bCs/>
        </w:rPr>
        <w:t xml:space="preserve"> </w:t>
      </w:r>
      <w:r w:rsidR="02BE3993">
        <w:t xml:space="preserve">Finalización de una plantilla </w:t>
      </w:r>
      <w:r w:rsidR="6512BBB3">
        <w:t>“</w:t>
      </w:r>
      <w:r w:rsidR="06269457">
        <w:t>R</w:t>
      </w:r>
      <w:r w:rsidR="0FF40309">
        <w:t>eg</w:t>
      </w:r>
      <w:r w:rsidR="2BB02704">
        <w:t>istro</w:t>
      </w:r>
      <w:r w:rsidR="6512BBB3">
        <w:t>”</w:t>
      </w:r>
      <w:r w:rsidR="0E422C72">
        <w:t xml:space="preserve"> y su estado con valor aceptado</w:t>
      </w:r>
      <w:r w:rsidR="6512BBB3">
        <w:t>.</w:t>
      </w:r>
    </w:p>
    <w:p w:rsidR="02AD32B6" w:rsidP="7A8AB059" w:rsidRDefault="02AD32B6" w14:paraId="503E5986" w14:textId="06ED3E01">
      <w:pPr>
        <w:pStyle w:val="Pargrafodelista"/>
        <w:numPr>
          <w:ilvl w:val="0"/>
          <w:numId w:val="11"/>
        </w:numPr>
        <w:jc w:val="both"/>
      </w:pPr>
      <w:r w:rsidRPr="3577FD9D">
        <w:rPr>
          <w:b/>
          <w:bCs/>
        </w:rPr>
        <w:t>Criterios de salida:</w:t>
      </w:r>
      <w:r w:rsidRPr="3577FD9D" w:rsidR="4CA9629E">
        <w:rPr>
          <w:b/>
          <w:bCs/>
        </w:rPr>
        <w:t xml:space="preserve"> </w:t>
      </w:r>
      <w:r w:rsidR="4CA9629E">
        <w:t xml:space="preserve">Plantilla de </w:t>
      </w:r>
      <w:r w:rsidR="6F411F21">
        <w:t>clasificación</w:t>
      </w:r>
      <w:r w:rsidR="4CA9629E">
        <w:t xml:space="preserve"> con un </w:t>
      </w:r>
      <w:r w:rsidR="3A29248E">
        <w:t xml:space="preserve">valor </w:t>
      </w:r>
      <w:r w:rsidR="4CA9629E">
        <w:t>de urgencia</w:t>
      </w:r>
      <w:r w:rsidR="354D92B9">
        <w:t xml:space="preserve"> entre 1 y 10,</w:t>
      </w:r>
      <w:r w:rsidR="4CA9629E">
        <w:t xml:space="preserve"> y </w:t>
      </w:r>
      <w:r w:rsidR="3D692AD4">
        <w:t xml:space="preserve">un </w:t>
      </w:r>
      <w:r w:rsidR="4CA9629E">
        <w:t>grupo válid</w:t>
      </w:r>
      <w:r w:rsidR="2F2B8A3A">
        <w:t>o</w:t>
      </w:r>
      <w:r w:rsidR="4CA9629E">
        <w:t xml:space="preserve"> asignad</w:t>
      </w:r>
      <w:r w:rsidR="002E4E7B">
        <w:t>o</w:t>
      </w:r>
      <w:r w:rsidR="4CA9629E">
        <w:t>.</w:t>
      </w:r>
    </w:p>
    <w:p w:rsidR="79F47421" w:rsidP="5BDFC1DA" w:rsidRDefault="79F47421" w14:paraId="61C85A2C" w14:textId="3E2A0263">
      <w:pPr>
        <w:pStyle w:val="Ttulo3"/>
        <w:spacing w:line="259" w:lineRule="auto"/>
        <w:jc w:val="both"/>
      </w:pPr>
      <w:bookmarkStart w:name="_Toc552678715" w:id="20"/>
      <w:r>
        <w:t>Aprobación y planificación</w:t>
      </w:r>
      <w:bookmarkEnd w:id="20"/>
      <w:r w:rsidR="377C1418">
        <w:t xml:space="preserve"> </w:t>
      </w:r>
    </w:p>
    <w:p w:rsidR="24C2CC9D" w:rsidP="7A8AB059" w:rsidRDefault="24C2CC9D" w14:paraId="5103C96E" w14:textId="027AA201">
      <w:pPr>
        <w:pStyle w:val="Pargrafodelista"/>
        <w:numPr>
          <w:ilvl w:val="0"/>
          <w:numId w:val="11"/>
        </w:numPr>
        <w:jc w:val="both"/>
      </w:pPr>
      <w:r w:rsidRPr="3577FD9D">
        <w:rPr>
          <w:b/>
          <w:bCs/>
        </w:rPr>
        <w:t>Descripción:</w:t>
      </w:r>
      <w:r w:rsidRPr="3577FD9D" w:rsidR="239D8BCE">
        <w:rPr>
          <w:b/>
          <w:bCs/>
        </w:rPr>
        <w:t xml:space="preserve"> </w:t>
      </w:r>
      <w:r w:rsidR="3C054C6A">
        <w:t xml:space="preserve">Permite al grupo de trabajo que recibe el problema analizar </w:t>
      </w:r>
      <w:r w:rsidR="3D8677F9">
        <w:t xml:space="preserve">y planificar </w:t>
      </w:r>
      <w:r w:rsidR="3C054C6A">
        <w:t xml:space="preserve">dicho problema con el objetivo de determinar si este problema </w:t>
      </w:r>
      <w:r w:rsidR="289B5E1D">
        <w:t>es tratable</w:t>
      </w:r>
      <w:r w:rsidR="69572B48">
        <w:t>. Si el problema es t</w:t>
      </w:r>
      <w:r w:rsidR="32E8432B">
        <w:t>ratable se aceptará el prob</w:t>
      </w:r>
      <w:r w:rsidR="7BEB6FDF">
        <w:t>lem</w:t>
      </w:r>
      <w:r w:rsidR="32E8432B">
        <w:t>a y se pasará a su desarrollo y en caso de que no se tratable se comunicará el rechazo de la</w:t>
      </w:r>
      <w:r w:rsidR="4A9E178A">
        <w:t xml:space="preserve"> petición de cambio</w:t>
      </w:r>
      <w:r w:rsidR="32E8432B">
        <w:t xml:space="preserve">. </w:t>
      </w:r>
    </w:p>
    <w:p w:rsidR="24C2CC9D" w:rsidP="7A8AB059" w:rsidRDefault="24C2CC9D" w14:paraId="3D5006BD" w14:textId="062A4287">
      <w:pPr>
        <w:pStyle w:val="Pargrafodelista"/>
        <w:numPr>
          <w:ilvl w:val="0"/>
          <w:numId w:val="11"/>
        </w:numPr>
        <w:jc w:val="both"/>
        <w:rPr>
          <w:b/>
          <w:bCs/>
        </w:rPr>
      </w:pPr>
      <w:r w:rsidRPr="3577FD9D">
        <w:rPr>
          <w:b/>
          <w:bCs/>
        </w:rPr>
        <w:t>Involucrados</w:t>
      </w:r>
      <w:r w:rsidRPr="3577FD9D" w:rsidR="46EB63AB">
        <w:rPr>
          <w:b/>
          <w:bCs/>
        </w:rPr>
        <w:t>:</w:t>
      </w:r>
      <w:r w:rsidRPr="3577FD9D" w:rsidR="62D92904">
        <w:rPr>
          <w:b/>
          <w:bCs/>
        </w:rPr>
        <w:t xml:space="preserve"> </w:t>
      </w:r>
      <w:r w:rsidR="094D1EB5">
        <w:t>Grupo de analistas para el problema.</w:t>
      </w:r>
    </w:p>
    <w:p w:rsidR="24C2CC9D" w:rsidP="7A8AB059" w:rsidRDefault="24C2CC9D" w14:paraId="5C085717" w14:textId="24C12B71">
      <w:pPr>
        <w:pStyle w:val="Pargrafodelista"/>
        <w:numPr>
          <w:ilvl w:val="0"/>
          <w:numId w:val="11"/>
        </w:numPr>
        <w:jc w:val="both"/>
        <w:rPr>
          <w:b/>
          <w:bCs/>
        </w:rPr>
      </w:pPr>
      <w:r w:rsidRPr="3577FD9D">
        <w:rPr>
          <w:b/>
          <w:bCs/>
        </w:rPr>
        <w:t>Entradas requeridas:</w:t>
      </w:r>
      <w:r w:rsidRPr="3577FD9D" w:rsidR="49A19948">
        <w:rPr>
          <w:b/>
          <w:bCs/>
        </w:rPr>
        <w:t xml:space="preserve"> </w:t>
      </w:r>
      <w:r w:rsidR="11C11680">
        <w:t xml:space="preserve">Llamada, correo o mensaje que solicite el análisis del problema por parte del equipo </w:t>
      </w:r>
      <w:r w:rsidR="62236039">
        <w:t>que clasificó el</w:t>
      </w:r>
      <w:r w:rsidR="11C11680">
        <w:t xml:space="preserve"> problema. Plantilla en blanco de “A</w:t>
      </w:r>
      <w:r w:rsidR="26C45B7E">
        <w:t>probación_Planificación</w:t>
      </w:r>
      <w:r w:rsidR="11C11680">
        <w:t>” en la carpeta de “Plantillas”.</w:t>
      </w:r>
    </w:p>
    <w:p w:rsidR="24C2CC9D" w:rsidP="2C82E443" w:rsidRDefault="24C2CC9D" w14:paraId="259ED0A5" w14:textId="417621BE">
      <w:pPr>
        <w:pStyle w:val="Pargrafodelista"/>
        <w:numPr>
          <w:ilvl w:val="0"/>
          <w:numId w:val="11"/>
        </w:numPr>
        <w:jc w:val="both"/>
      </w:pPr>
      <w:r w:rsidRPr="3577FD9D">
        <w:rPr>
          <w:b/>
          <w:bCs/>
        </w:rPr>
        <w:t>Productos de trabajo:</w:t>
      </w:r>
      <w:r w:rsidRPr="3577FD9D" w:rsidR="79A24C74">
        <w:rPr>
          <w:b/>
          <w:bCs/>
        </w:rPr>
        <w:t xml:space="preserve"> </w:t>
      </w:r>
      <w:r w:rsidR="79A24C74">
        <w:t>Plantilla “</w:t>
      </w:r>
      <w:r w:rsidR="1000493D">
        <w:t>Aprobación_Planificación</w:t>
      </w:r>
      <w:r w:rsidR="79A24C74">
        <w:t>” cubierta</w:t>
      </w:r>
      <w:r w:rsidR="2EF9FC63">
        <w:t xml:space="preserve"> en la carpeta “</w:t>
      </w:r>
      <w:r w:rsidR="746870F2">
        <w:t>Cambios_Clasificados</w:t>
      </w:r>
      <w:r w:rsidR="2EF9FC63">
        <w:t>”</w:t>
      </w:r>
      <w:r w:rsidR="37FCBF9A">
        <w:t>.</w:t>
      </w:r>
    </w:p>
    <w:p w:rsidR="24C2CC9D" w:rsidP="5E3A11F2" w:rsidRDefault="24C2CC9D" w14:paraId="3C250419" w14:textId="12FCCD6D">
      <w:pPr>
        <w:pStyle w:val="Pargrafodelista"/>
        <w:numPr>
          <w:ilvl w:val="0"/>
          <w:numId w:val="11"/>
        </w:numPr>
        <w:jc w:val="both"/>
      </w:pPr>
      <w:r w:rsidRPr="3577FD9D">
        <w:rPr>
          <w:b/>
          <w:bCs/>
        </w:rPr>
        <w:t>Criterios de entrada:</w:t>
      </w:r>
      <w:r w:rsidRPr="3577FD9D" w:rsidR="6DF63F53">
        <w:rPr>
          <w:b/>
          <w:bCs/>
        </w:rPr>
        <w:t xml:space="preserve"> </w:t>
      </w:r>
      <w:r w:rsidR="106D1C54">
        <w:t>Finalización de la plantilla de clasificación.</w:t>
      </w:r>
    </w:p>
    <w:p w:rsidR="24C2CC9D" w:rsidP="2C82E443" w:rsidRDefault="24C2CC9D" w14:paraId="68C7BD05" w14:textId="7A15DD98">
      <w:pPr>
        <w:pStyle w:val="Pargrafodelista"/>
        <w:numPr>
          <w:ilvl w:val="0"/>
          <w:numId w:val="11"/>
        </w:numPr>
        <w:jc w:val="both"/>
      </w:pPr>
      <w:r w:rsidRPr="3577FD9D">
        <w:rPr>
          <w:b/>
          <w:bCs/>
        </w:rPr>
        <w:t>Criterios de salida:</w:t>
      </w:r>
      <w:r w:rsidRPr="3577FD9D" w:rsidR="0E0A5B23">
        <w:rPr>
          <w:b/>
          <w:bCs/>
        </w:rPr>
        <w:t xml:space="preserve"> </w:t>
      </w:r>
      <w:r w:rsidR="0E0A5B23">
        <w:t>La plantilla “</w:t>
      </w:r>
      <w:r w:rsidR="20D9AB8A">
        <w:t>Aprobación_Planificación</w:t>
      </w:r>
      <w:r w:rsidR="6892B4CB">
        <w:t>” tiene todos sus campos cubiertos</w:t>
      </w:r>
      <w:r w:rsidR="2313FAB7">
        <w:t xml:space="preserve"> y su estado está a aprobado</w:t>
      </w:r>
      <w:r w:rsidR="6892B4CB">
        <w:t>.</w:t>
      </w:r>
      <w:r w:rsidR="00721B48">
        <w:t xml:space="preserve"> Si no se acepta el problema se devuelve al emisor de la plantilla </w:t>
      </w:r>
      <w:r w:rsidR="65AAA15C">
        <w:t>de la petición de cambio</w:t>
      </w:r>
      <w:r w:rsidR="00721B48">
        <w:t xml:space="preserve"> y si se acepta se pasa a la siguiente fas</w:t>
      </w:r>
      <w:r w:rsidR="1515FE5A">
        <w:t xml:space="preserve">e. </w:t>
      </w:r>
    </w:p>
    <w:p w:rsidR="7A8AB059" w:rsidP="7A8AB059" w:rsidRDefault="7A8AB059" w14:paraId="3EB13256" w14:textId="1334D5DE">
      <w:pPr>
        <w:jc w:val="both"/>
      </w:pPr>
    </w:p>
    <w:p w:rsidR="3F45C498" w:rsidP="5BDFC1DA" w:rsidRDefault="3F45C498" w14:paraId="65371F03" w14:textId="0080D345">
      <w:pPr>
        <w:pStyle w:val="Ttulo3"/>
        <w:spacing w:line="259" w:lineRule="auto"/>
        <w:jc w:val="both"/>
      </w:pPr>
      <w:bookmarkStart w:name="_Toc508220543" w:id="21"/>
      <w:r>
        <w:t>Roll out</w:t>
      </w:r>
      <w:bookmarkEnd w:id="21"/>
      <w:r w:rsidR="6BE0898B">
        <w:t xml:space="preserve"> </w:t>
      </w:r>
    </w:p>
    <w:p w:rsidR="74BBFD32" w:rsidP="2C82E443" w:rsidRDefault="74BBFD32" w14:paraId="6262FC0D" w14:textId="37FD8700">
      <w:pPr>
        <w:pStyle w:val="Pargrafodelista"/>
        <w:numPr>
          <w:ilvl w:val="0"/>
          <w:numId w:val="11"/>
        </w:numPr>
        <w:jc w:val="both"/>
        <w:rPr>
          <w:b/>
          <w:bCs/>
        </w:rPr>
      </w:pPr>
      <w:r w:rsidRPr="3577FD9D">
        <w:rPr>
          <w:b/>
          <w:bCs/>
        </w:rPr>
        <w:t>Descripción:</w:t>
      </w:r>
      <w:r w:rsidRPr="3577FD9D" w:rsidR="18D53860">
        <w:rPr>
          <w:b/>
          <w:bCs/>
        </w:rPr>
        <w:t xml:space="preserve"> </w:t>
      </w:r>
      <w:r w:rsidR="18D53860">
        <w:t>La actividad de Roll out se enfoca en implementar</w:t>
      </w:r>
      <w:r w:rsidR="6C45EA8C">
        <w:t xml:space="preserve"> los</w:t>
      </w:r>
      <w:r w:rsidR="18D53860">
        <w:t xml:space="preserve"> cambios de manera controlada y eficiente en el entorno de producción. </w:t>
      </w:r>
    </w:p>
    <w:p w:rsidR="74BBFD32" w:rsidP="2C82E443" w:rsidRDefault="74BBFD32" w14:paraId="78C60812" w14:textId="2A4905C3">
      <w:pPr>
        <w:pStyle w:val="Pargrafodelista"/>
        <w:numPr>
          <w:ilvl w:val="0"/>
          <w:numId w:val="11"/>
        </w:numPr>
        <w:jc w:val="both"/>
        <w:rPr>
          <w:b/>
          <w:bCs/>
        </w:rPr>
      </w:pPr>
      <w:r w:rsidRPr="3577FD9D">
        <w:rPr>
          <w:b/>
          <w:bCs/>
        </w:rPr>
        <w:t>Involucrados</w:t>
      </w:r>
      <w:r w:rsidRPr="3577FD9D" w:rsidR="7F8A1AAD">
        <w:rPr>
          <w:b/>
          <w:bCs/>
        </w:rPr>
        <w:t>:</w:t>
      </w:r>
      <w:r w:rsidR="30BECB75">
        <w:t xml:space="preserve"> Equipo de desarrollo y de gestión de cambios</w:t>
      </w:r>
    </w:p>
    <w:p w:rsidR="74BBFD32" w:rsidP="7A8AB059" w:rsidRDefault="74BBFD32" w14:paraId="26A23D93" w14:textId="07753254">
      <w:pPr>
        <w:pStyle w:val="Pargrafodelista"/>
        <w:numPr>
          <w:ilvl w:val="0"/>
          <w:numId w:val="11"/>
        </w:numPr>
        <w:jc w:val="both"/>
        <w:rPr>
          <w:b/>
          <w:bCs/>
        </w:rPr>
      </w:pPr>
      <w:r w:rsidRPr="3577FD9D">
        <w:rPr>
          <w:b/>
          <w:bCs/>
        </w:rPr>
        <w:t>Entradas requeridas:</w:t>
      </w:r>
      <w:r w:rsidR="69BF06FE">
        <w:t xml:space="preserve"> Implementación del cambio realizada</w:t>
      </w:r>
    </w:p>
    <w:p w:rsidR="74BBFD32" w:rsidP="2C82E443" w:rsidRDefault="74BBFD32" w14:paraId="4EFF0D36" w14:textId="3888E5A4">
      <w:pPr>
        <w:pStyle w:val="Pargrafodelista"/>
        <w:numPr>
          <w:ilvl w:val="0"/>
          <w:numId w:val="11"/>
        </w:numPr>
        <w:jc w:val="both"/>
      </w:pPr>
      <w:r w:rsidRPr="3577FD9D">
        <w:rPr>
          <w:b/>
          <w:bCs/>
        </w:rPr>
        <w:t>Productos de trabajo:</w:t>
      </w:r>
      <w:r w:rsidRPr="3577FD9D" w:rsidR="011F4ECC">
        <w:rPr>
          <w:b/>
          <w:bCs/>
        </w:rPr>
        <w:t xml:space="preserve"> </w:t>
      </w:r>
      <w:r w:rsidR="1722CC54">
        <w:t xml:space="preserve">Implementación </w:t>
      </w:r>
      <w:r w:rsidR="011F4ECC">
        <w:t xml:space="preserve">del software con el cambio implementado </w:t>
      </w:r>
      <w:r w:rsidR="13A090D2">
        <w:t>en el entorno de producción</w:t>
      </w:r>
      <w:r w:rsidR="051CA2ED">
        <w:t>.</w:t>
      </w:r>
    </w:p>
    <w:p w:rsidR="74BBFD32" w:rsidP="2C82E443" w:rsidRDefault="74BBFD32" w14:paraId="2AE550C2" w14:textId="1B8CBC91">
      <w:pPr>
        <w:pStyle w:val="Pargrafodelista"/>
        <w:numPr>
          <w:ilvl w:val="0"/>
          <w:numId w:val="11"/>
        </w:numPr>
        <w:jc w:val="both"/>
      </w:pPr>
      <w:r w:rsidRPr="3577FD9D">
        <w:rPr>
          <w:b/>
          <w:bCs/>
        </w:rPr>
        <w:t>Criterios de entrada:</w:t>
      </w:r>
      <w:r w:rsidRPr="3577FD9D" w:rsidR="2BB90980">
        <w:rPr>
          <w:b/>
          <w:bCs/>
        </w:rPr>
        <w:t xml:space="preserve"> </w:t>
      </w:r>
      <w:r w:rsidR="79AFA6AB">
        <w:t>Plantilla de “</w:t>
      </w:r>
      <w:r w:rsidR="65046C40">
        <w:t>Aprobación_Planificación</w:t>
      </w:r>
      <w:r w:rsidR="79AFA6AB">
        <w:t xml:space="preserve">” </w:t>
      </w:r>
      <w:r w:rsidR="7A2D42A3">
        <w:t xml:space="preserve">cubierta </w:t>
      </w:r>
      <w:r w:rsidR="79AFA6AB">
        <w:t>en la actividad anterior</w:t>
      </w:r>
      <w:r w:rsidR="4B525C48">
        <w:t xml:space="preserve"> y obtenida de la carpeta “</w:t>
      </w:r>
      <w:r w:rsidR="382EC0AA">
        <w:t>Cambios_Clasificados</w:t>
      </w:r>
      <w:r w:rsidR="4B525C48">
        <w:t>”</w:t>
      </w:r>
      <w:r w:rsidR="772FCE50">
        <w:t>.</w:t>
      </w:r>
    </w:p>
    <w:p w:rsidR="7A8AB059" w:rsidP="2C82E443" w:rsidRDefault="74BBFD32" w14:paraId="30AD5AD6" w14:textId="20ABE637">
      <w:pPr>
        <w:pStyle w:val="Pargrafodelista"/>
        <w:numPr>
          <w:ilvl w:val="0"/>
          <w:numId w:val="11"/>
        </w:numPr>
        <w:jc w:val="both"/>
      </w:pPr>
      <w:r w:rsidRPr="3577FD9D">
        <w:rPr>
          <w:b/>
          <w:bCs/>
        </w:rPr>
        <w:t>Criterios de salida:</w:t>
      </w:r>
      <w:r w:rsidRPr="3577FD9D" w:rsidR="4C7A102D">
        <w:rPr>
          <w:b/>
          <w:bCs/>
        </w:rPr>
        <w:t xml:space="preserve"> </w:t>
      </w:r>
      <w:r w:rsidR="4C7A102D">
        <w:t>Cambios implementados de manera exitosa y según lo planificado</w:t>
      </w:r>
      <w:r w:rsidR="4CDE541F">
        <w:t>. Si los cambios no han sido implementados de manera exitosa o han dado problemas para su implementación</w:t>
      </w:r>
      <w:r w:rsidR="362E8486">
        <w:t xml:space="preserve"> se cambiará el estado de la plantilla “Sprobación_Planificación” de la carpeta “Cambios_Clasificados” a “Revertir”.</w:t>
      </w:r>
    </w:p>
    <w:p w:rsidR="7A8AB059" w:rsidP="2C82E443" w:rsidRDefault="5AF8E862" w14:paraId="59D6CE78" w14:textId="3F1215C8">
      <w:pPr>
        <w:pStyle w:val="Ttulo3"/>
        <w:spacing w:line="259" w:lineRule="auto"/>
        <w:jc w:val="both"/>
      </w:pPr>
      <w:bookmarkStart w:name="_Toc2102182161" w:id="22"/>
      <w:r>
        <w:t>Back out</w:t>
      </w:r>
      <w:bookmarkEnd w:id="22"/>
    </w:p>
    <w:p w:rsidR="7A8AB059" w:rsidP="2C82E443" w:rsidRDefault="3F9FC5E0" w14:paraId="61D9142E" w14:textId="4BD38D23">
      <w:pPr>
        <w:pStyle w:val="Pargrafodelista"/>
        <w:numPr>
          <w:ilvl w:val="0"/>
          <w:numId w:val="3"/>
        </w:numPr>
      </w:pPr>
      <w:r w:rsidRPr="3577FD9D">
        <w:rPr>
          <w:b/>
          <w:bCs/>
        </w:rPr>
        <w:t>Descripción:</w:t>
      </w:r>
      <w:r>
        <w:t xml:space="preserve"> Se trata de una actividad que busca revertir los cambios realizados en caso de fallo o impacto no deseado durante el desarrollo y la implementación del cambio en el entono de desarrollo.</w:t>
      </w:r>
    </w:p>
    <w:p w:rsidR="7A8AB059" w:rsidP="2C82E443" w:rsidRDefault="646F1585" w14:paraId="76A99572" w14:textId="15C0CCD9">
      <w:pPr>
        <w:pStyle w:val="Pargrafodelista"/>
        <w:numPr>
          <w:ilvl w:val="0"/>
          <w:numId w:val="3"/>
        </w:numPr>
        <w:rPr>
          <w:b/>
          <w:bCs/>
        </w:rPr>
      </w:pPr>
      <w:r w:rsidRPr="3577FD9D">
        <w:rPr>
          <w:b/>
          <w:bCs/>
        </w:rPr>
        <w:t>Involucrados:</w:t>
      </w:r>
      <w:r>
        <w:t xml:space="preserve"> Equipo de desarrollo y de gestión de cambios</w:t>
      </w:r>
    </w:p>
    <w:p w:rsidR="7A8AB059" w:rsidP="2C82E443" w:rsidRDefault="646F1585" w14:paraId="632B6620" w14:textId="4C11AF46">
      <w:pPr>
        <w:pStyle w:val="Pargrafodelista"/>
        <w:numPr>
          <w:ilvl w:val="0"/>
          <w:numId w:val="3"/>
        </w:numPr>
        <w:jc w:val="both"/>
      </w:pPr>
      <w:r w:rsidRPr="3577FD9D">
        <w:rPr>
          <w:b/>
          <w:bCs/>
        </w:rPr>
        <w:t>Entradas requeridas:</w:t>
      </w:r>
      <w:r>
        <w:t xml:space="preserve"> </w:t>
      </w:r>
      <w:r w:rsidR="1CD99A9F">
        <w:t>Plantilla de “Aprobación_Planificación” con el campo indicado a “Revertir”</w:t>
      </w:r>
    </w:p>
    <w:p w:rsidR="7A8AB059" w:rsidP="2C82E443" w:rsidRDefault="646F1585" w14:paraId="287D0EF0" w14:textId="57217252">
      <w:pPr>
        <w:pStyle w:val="Pargrafodelista"/>
        <w:numPr>
          <w:ilvl w:val="0"/>
          <w:numId w:val="3"/>
        </w:numPr>
        <w:jc w:val="both"/>
      </w:pPr>
      <w:r w:rsidRPr="3577FD9D">
        <w:rPr>
          <w:b/>
          <w:bCs/>
        </w:rPr>
        <w:t>Productos de trabajo:</w:t>
      </w:r>
      <w:r w:rsidRPr="3577FD9D" w:rsidR="434B8F16">
        <w:rPr>
          <w:b/>
          <w:bCs/>
        </w:rPr>
        <w:t xml:space="preserve"> </w:t>
      </w:r>
      <w:r w:rsidR="434B8F16">
        <w:t>Modificaciones revertidas satisfactoriamente</w:t>
      </w:r>
    </w:p>
    <w:p w:rsidR="7A8AB059" w:rsidP="2C82E443" w:rsidRDefault="646F1585" w14:paraId="7313D3A9" w14:textId="1B8CBC91">
      <w:pPr>
        <w:pStyle w:val="Pargrafodelista"/>
        <w:numPr>
          <w:ilvl w:val="0"/>
          <w:numId w:val="3"/>
        </w:numPr>
        <w:jc w:val="both"/>
      </w:pPr>
      <w:r w:rsidRPr="3577FD9D">
        <w:rPr>
          <w:b/>
          <w:bCs/>
        </w:rPr>
        <w:t xml:space="preserve">Criterios de entrada: </w:t>
      </w:r>
      <w:r>
        <w:t>Plantilla de “Aprobación_Planificación” cubierta en la actividad anterior y obtenida de la carpeta “Cambios_Clasificados”.</w:t>
      </w:r>
    </w:p>
    <w:p w:rsidR="7A8AB059" w:rsidP="2C82E443" w:rsidRDefault="646F1585" w14:paraId="4802AD37" w14:textId="0E6A7CAA">
      <w:pPr>
        <w:pStyle w:val="Pargrafodelista"/>
        <w:numPr>
          <w:ilvl w:val="0"/>
          <w:numId w:val="3"/>
        </w:numPr>
        <w:spacing w:line="259" w:lineRule="auto"/>
        <w:jc w:val="both"/>
      </w:pPr>
      <w:r w:rsidRPr="3577FD9D">
        <w:rPr>
          <w:b/>
          <w:bCs/>
        </w:rPr>
        <w:t>Criterios de salida:</w:t>
      </w:r>
      <w:r w:rsidR="6B200CDB">
        <w:t xml:space="preserve"> Modificaciones revertidas satisfactoriamente</w:t>
      </w:r>
    </w:p>
    <w:p w:rsidR="7A8AB059" w:rsidP="2C82E443" w:rsidRDefault="7A8AB059" w14:paraId="1599B731" w14:textId="38758D0E">
      <w:pPr>
        <w:jc w:val="both"/>
      </w:pPr>
    </w:p>
    <w:p w:rsidR="3F45C498" w:rsidP="2C82E443" w:rsidRDefault="3F45C498" w14:paraId="4D61E1D1" w14:textId="65D029D1">
      <w:pPr>
        <w:pStyle w:val="Ttulo3"/>
        <w:jc w:val="both"/>
      </w:pPr>
      <w:bookmarkStart w:name="_Toc248390586" w:id="23"/>
      <w:r>
        <w:t>Cierre</w:t>
      </w:r>
      <w:bookmarkEnd w:id="23"/>
      <w:r w:rsidR="636062A3">
        <w:t xml:space="preserve"> </w:t>
      </w:r>
    </w:p>
    <w:p w:rsidR="5DA6DEC4" w:rsidP="2C82E443" w:rsidRDefault="5DA6DEC4" w14:paraId="182D76B1" w14:textId="587584EE">
      <w:pPr>
        <w:pStyle w:val="Pargrafodelista"/>
        <w:numPr>
          <w:ilvl w:val="0"/>
          <w:numId w:val="11"/>
        </w:numPr>
        <w:jc w:val="both"/>
      </w:pPr>
      <w:r w:rsidRPr="3577FD9D">
        <w:rPr>
          <w:b/>
          <w:bCs/>
        </w:rPr>
        <w:t>Descripción:</w:t>
      </w:r>
      <w:r w:rsidRPr="3577FD9D" w:rsidR="322312CB">
        <w:rPr>
          <w:b/>
          <w:bCs/>
        </w:rPr>
        <w:t xml:space="preserve"> </w:t>
      </w:r>
      <w:r w:rsidR="322312CB">
        <w:t>Una vez terminados los cambios implementados e</w:t>
      </w:r>
      <w:r w:rsidR="5E8E3E4C">
        <w:t xml:space="preserve">n la actividad de Roll out, se </w:t>
      </w:r>
      <w:r w:rsidR="43D8FD7F">
        <w:t>realiza</w:t>
      </w:r>
      <w:r w:rsidR="5E8E3E4C">
        <w:t xml:space="preserve"> el posterior cierre de la solicitud </w:t>
      </w:r>
      <w:r w:rsidR="7A6517A2">
        <w:t xml:space="preserve">notificando al cliente que </w:t>
      </w:r>
      <w:r w:rsidR="5693F035">
        <w:t>envió la petición de cambio</w:t>
      </w:r>
      <w:r w:rsidR="70421723">
        <w:t xml:space="preserve"> y cambiamos el estado de la plantilla “Aprobación_Planificación” del cambio implementado correspondiente a “</w:t>
      </w:r>
      <w:r w:rsidR="319D31F2">
        <w:t>Cerrado</w:t>
      </w:r>
      <w:r w:rsidR="70421723">
        <w:t>”.</w:t>
      </w:r>
    </w:p>
    <w:p w:rsidR="5DA6DEC4" w:rsidP="255C5830" w:rsidRDefault="5DA6DEC4" w14:paraId="059DA770" w14:textId="1B1F3644">
      <w:pPr>
        <w:pStyle w:val="Pargrafodelista"/>
        <w:numPr>
          <w:ilvl w:val="0"/>
          <w:numId w:val="11"/>
        </w:numPr>
        <w:jc w:val="both"/>
        <w:rPr>
          <w:b/>
          <w:bCs/>
        </w:rPr>
      </w:pPr>
      <w:r w:rsidRPr="3577FD9D">
        <w:rPr>
          <w:b/>
          <w:bCs/>
        </w:rPr>
        <w:t>Involucrados</w:t>
      </w:r>
      <w:r w:rsidRPr="3577FD9D" w:rsidR="02696F78">
        <w:rPr>
          <w:b/>
          <w:bCs/>
        </w:rPr>
        <w:t>:</w:t>
      </w:r>
      <w:r w:rsidRPr="3577FD9D" w:rsidR="315EFBD2">
        <w:rPr>
          <w:b/>
          <w:bCs/>
        </w:rPr>
        <w:t xml:space="preserve"> </w:t>
      </w:r>
      <w:r w:rsidR="6311987E">
        <w:t>El equipo de gestión de cambios</w:t>
      </w:r>
    </w:p>
    <w:p w:rsidR="5DA6DEC4" w:rsidP="255C5830" w:rsidRDefault="5DA6DEC4" w14:paraId="48798443" w14:textId="247664CF">
      <w:pPr>
        <w:pStyle w:val="Pargrafodelista"/>
        <w:numPr>
          <w:ilvl w:val="0"/>
          <w:numId w:val="11"/>
        </w:numPr>
        <w:jc w:val="both"/>
      </w:pPr>
      <w:r w:rsidRPr="3577FD9D">
        <w:rPr>
          <w:b/>
          <w:bCs/>
        </w:rPr>
        <w:t>Entradas requeridas:</w:t>
      </w:r>
      <w:r w:rsidRPr="3577FD9D" w:rsidR="69693058">
        <w:rPr>
          <w:b/>
          <w:bCs/>
        </w:rPr>
        <w:t xml:space="preserve"> </w:t>
      </w:r>
      <w:r w:rsidR="69693058">
        <w:t xml:space="preserve">El visto bueno del </w:t>
      </w:r>
      <w:r w:rsidR="50E63996">
        <w:t xml:space="preserve">jefe </w:t>
      </w:r>
      <w:r w:rsidR="0AF55A3D">
        <w:t>de gestión de cambios</w:t>
      </w:r>
      <w:r w:rsidR="69693058">
        <w:t xml:space="preserve"> </w:t>
      </w:r>
      <w:r w:rsidR="0256020F">
        <w:t xml:space="preserve">recibido </w:t>
      </w:r>
      <w:r w:rsidR="1E0D3E0D">
        <w:t xml:space="preserve">mediante </w:t>
      </w:r>
      <w:r w:rsidR="0256020F">
        <w:t>el método de comunicación</w:t>
      </w:r>
      <w:r w:rsidR="434291F6">
        <w:t xml:space="preserve"> entre trabajadores</w:t>
      </w:r>
      <w:r w:rsidR="0256020F">
        <w:t xml:space="preserve"> uti</w:t>
      </w:r>
      <w:r w:rsidR="5C60C690">
        <w:t xml:space="preserve">lizado por la </w:t>
      </w:r>
      <w:r w:rsidR="6F5F0F1A">
        <w:t>empresa</w:t>
      </w:r>
    </w:p>
    <w:p w:rsidR="5DA6DEC4" w:rsidP="255C5830" w:rsidRDefault="5DA6DEC4" w14:paraId="013EA36E" w14:textId="43C8638C">
      <w:pPr>
        <w:pStyle w:val="Pargrafodelista"/>
        <w:numPr>
          <w:ilvl w:val="0"/>
          <w:numId w:val="11"/>
        </w:numPr>
        <w:jc w:val="both"/>
      </w:pPr>
      <w:r w:rsidRPr="3577FD9D">
        <w:rPr>
          <w:b/>
          <w:bCs/>
        </w:rPr>
        <w:t>Productos de trabajo:</w:t>
      </w:r>
      <w:r w:rsidRPr="3577FD9D" w:rsidR="2162C369">
        <w:rPr>
          <w:b/>
          <w:bCs/>
        </w:rPr>
        <w:t xml:space="preserve"> </w:t>
      </w:r>
      <w:r w:rsidR="2162C369">
        <w:t>La notificación enviada al usuario</w:t>
      </w:r>
    </w:p>
    <w:p w:rsidR="5DA6DEC4" w:rsidP="255C5830" w:rsidRDefault="5DA6DEC4" w14:paraId="6CB205CF" w14:textId="7058775C">
      <w:pPr>
        <w:pStyle w:val="Pargrafodelista"/>
        <w:numPr>
          <w:ilvl w:val="0"/>
          <w:numId w:val="11"/>
        </w:numPr>
        <w:jc w:val="both"/>
      </w:pPr>
      <w:r w:rsidRPr="3577FD9D">
        <w:rPr>
          <w:b/>
          <w:bCs/>
        </w:rPr>
        <w:t>Criterios de entrada:</w:t>
      </w:r>
      <w:r w:rsidRPr="3577FD9D" w:rsidR="538E3619">
        <w:rPr>
          <w:b/>
          <w:bCs/>
        </w:rPr>
        <w:t xml:space="preserve"> </w:t>
      </w:r>
      <w:r w:rsidR="538E3619">
        <w:t xml:space="preserve">El check del </w:t>
      </w:r>
      <w:r w:rsidR="77762528">
        <w:t xml:space="preserve">jefe de </w:t>
      </w:r>
      <w:r w:rsidR="538E3619">
        <w:t>equipo</w:t>
      </w:r>
      <w:r w:rsidR="5CE9DE6F">
        <w:t>.</w:t>
      </w:r>
    </w:p>
    <w:p w:rsidR="7A8AB059" w:rsidP="2C82E443" w:rsidRDefault="5DA6DEC4" w14:paraId="3CFD3386" w14:textId="14C7ECB3">
      <w:pPr>
        <w:pStyle w:val="Pargrafodelista"/>
        <w:numPr>
          <w:ilvl w:val="0"/>
          <w:numId w:val="11"/>
        </w:numPr>
        <w:jc w:val="both"/>
      </w:pPr>
      <w:r w:rsidRPr="3577FD9D">
        <w:rPr>
          <w:b/>
          <w:bCs/>
        </w:rPr>
        <w:t>Criterios de salida:</w:t>
      </w:r>
      <w:r w:rsidRPr="3577FD9D" w:rsidR="50620774">
        <w:rPr>
          <w:b/>
          <w:bCs/>
        </w:rPr>
        <w:t xml:space="preserve"> </w:t>
      </w:r>
      <w:r w:rsidR="231C1B9B">
        <w:t>Se cerr</w:t>
      </w:r>
      <w:r w:rsidR="67D239C4">
        <w:t>ó</w:t>
      </w:r>
      <w:r w:rsidR="231C1B9B">
        <w:t xml:space="preserve"> la solicitud de cambio y se le envió al usuario la notificación informando de la finalización</w:t>
      </w:r>
      <w:r w:rsidR="6AD5ABE9">
        <w:t xml:space="preserve"> mediante el </w:t>
      </w:r>
      <w:r w:rsidR="63FA09EE">
        <w:t>envio</w:t>
      </w:r>
      <w:r w:rsidR="6AD5ABE9">
        <w:t xml:space="preserve"> de un correo electrónico</w:t>
      </w:r>
      <w:r w:rsidR="231C1B9B">
        <w:t>.</w:t>
      </w:r>
    </w:p>
    <w:p w:rsidR="00F512EB" w:rsidP="7A8AB059" w:rsidRDefault="00F512EB" w14:paraId="4A438F13" w14:textId="3E0E176B">
      <w:pPr>
        <w:pStyle w:val="Ttulo2"/>
        <w:jc w:val="both"/>
      </w:pPr>
      <w:bookmarkStart w:name="_Toc884885791" w:id="24"/>
      <w:r>
        <w:t>Plantillas del proceso</w:t>
      </w:r>
      <w:bookmarkEnd w:id="24"/>
    </w:p>
    <w:p w:rsidR="00F512EB" w:rsidP="7A8AB059" w:rsidRDefault="00F512EB" w14:paraId="31C05A12" w14:textId="49ADCAE0">
      <w:pPr>
        <w:pStyle w:val="Ttulo3"/>
        <w:jc w:val="both"/>
      </w:pPr>
      <w:bookmarkStart w:name="_Toc552439517" w:id="25"/>
      <w:r>
        <w:t>Plantilla A</w:t>
      </w:r>
      <w:r w:rsidR="0248A2C0">
        <w:t xml:space="preserve"> </w:t>
      </w:r>
      <w:r w:rsidR="3A86F18D">
        <w:t>-</w:t>
      </w:r>
      <w:r w:rsidR="52C5BD9D">
        <w:t xml:space="preserve"> </w:t>
      </w:r>
      <w:r w:rsidR="3A86F18D">
        <w:t>Petición de Cambios</w:t>
      </w:r>
      <w:bookmarkEnd w:id="25"/>
    </w:p>
    <w:p w:rsidR="34FCE82F" w:rsidP="5E3A11F2" w:rsidRDefault="34FCE82F" w14:paraId="7CC55F97" w14:textId="77777777">
      <w:pPr>
        <w:pStyle w:val="Ttulo4"/>
        <w:jc w:val="both"/>
      </w:pPr>
      <w:r>
        <w:t>Modelo</w:t>
      </w:r>
    </w:p>
    <w:p w:rsidR="3ED25922" w:rsidP="7A8AB059" w:rsidRDefault="6FE1E4EA" w14:paraId="58ADE9C9" w14:textId="2BDB3BF0">
      <w:r>
        <w:rPr>
          <w:noProof/>
        </w:rPr>
        <w:drawing>
          <wp:inline distT="0" distB="0" distL="0" distR="0" wp14:anchorId="474A8AE8" wp14:editId="16E38AB0">
            <wp:extent cx="4848226" cy="2043311"/>
            <wp:effectExtent l="0" t="0" r="0" b="0"/>
            <wp:docPr id="1583877534" name="Imagen 1583877534" title="Inserindo im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83877534"/>
                    <pic:cNvPicPr/>
                  </pic:nvPicPr>
                  <pic:blipFill>
                    <a:blip r:embed="rId16">
                      <a:extLst>
                        <a:ext uri="{28A0092B-C50C-407E-A947-70E740481C1C}">
                          <a14:useLocalDpi xmlns:a14="http://schemas.microsoft.com/office/drawing/2010/main" val="0"/>
                        </a:ext>
                      </a:extLst>
                    </a:blip>
                    <a:stretch>
                      <a:fillRect/>
                    </a:stretch>
                  </pic:blipFill>
                  <pic:spPr>
                    <a:xfrm>
                      <a:off x="0" y="0"/>
                      <a:ext cx="4848226" cy="2043311"/>
                    </a:xfrm>
                    <a:prstGeom prst="rect">
                      <a:avLst/>
                    </a:prstGeom>
                  </pic:spPr>
                </pic:pic>
              </a:graphicData>
            </a:graphic>
          </wp:inline>
        </w:drawing>
      </w:r>
    </w:p>
    <w:p w:rsidR="5E3A11F2" w:rsidP="5E3A11F2" w:rsidRDefault="5E3A11F2" w14:paraId="1A4B608B" w14:textId="14FCF770"/>
    <w:p w:rsidR="52700DD7" w:rsidP="5E3A11F2" w:rsidRDefault="52700DD7" w14:paraId="4FDC4476" w14:textId="5A7C7B71">
      <w:pPr>
        <w:pStyle w:val="Ttulo4"/>
        <w:jc w:val="both"/>
      </w:pPr>
      <w:r>
        <w:t>Justificación de sus campos</w:t>
      </w:r>
    </w:p>
    <w:p w:rsidR="5E3A11F2" w:rsidP="7D623134" w:rsidRDefault="647FEDF3" w14:paraId="111FB38D" w14:textId="796FFA65">
      <w:pPr>
        <w:pStyle w:val="Pargrafodelista"/>
        <w:numPr>
          <w:ilvl w:val="0"/>
          <w:numId w:val="5"/>
        </w:numPr>
      </w:pPr>
      <w:r>
        <w:t>Esta plantilla está compuesta de un ID, un número identificador</w:t>
      </w:r>
      <w:r w:rsidR="14A00552">
        <w:t xml:space="preserve"> entero</w:t>
      </w:r>
      <w:r>
        <w:t xml:space="preserve"> que se genera automáticamente para cada petición que llega, </w:t>
      </w:r>
      <w:r w:rsidR="45A3C13B">
        <w:t>servirá</w:t>
      </w:r>
      <w:r>
        <w:t xml:space="preserve"> para </w:t>
      </w:r>
      <w:r w:rsidR="089D9137">
        <w:t>mantener un control en el registro de las peticiones.</w:t>
      </w:r>
    </w:p>
    <w:p w:rsidR="7D623134" w:rsidP="7D623134" w:rsidRDefault="7D623134" w14:paraId="2754C1B9" w14:textId="1A930209"/>
    <w:p w:rsidR="089D9137" w:rsidP="7D623134" w:rsidRDefault="089D9137" w14:paraId="1108B27E" w14:textId="41D041BF">
      <w:pPr>
        <w:pStyle w:val="Pargrafodelista"/>
        <w:numPr>
          <w:ilvl w:val="0"/>
          <w:numId w:val="5"/>
        </w:numPr>
      </w:pPr>
      <w:r>
        <w:t>Un campo fecha</w:t>
      </w:r>
      <w:r w:rsidR="69DB80BF">
        <w:t xml:space="preserve"> rellenado por el cliente</w:t>
      </w:r>
      <w:r>
        <w:t xml:space="preserve"> qu</w:t>
      </w:r>
      <w:r w:rsidR="5641A6AB">
        <w:t>e apoyará al campo ID en el control del registro de las peticiones</w:t>
      </w:r>
    </w:p>
    <w:p w:rsidR="7D623134" w:rsidP="7D623134" w:rsidRDefault="7D623134" w14:paraId="26E3B04F" w14:textId="56CFA8C9"/>
    <w:p w:rsidR="5641A6AB" w:rsidP="7D623134" w:rsidRDefault="5641A6AB" w14:paraId="745AA17E" w14:textId="63C1EF87">
      <w:pPr>
        <w:pStyle w:val="Pargrafodelista"/>
        <w:numPr>
          <w:ilvl w:val="0"/>
          <w:numId w:val="5"/>
        </w:numPr>
      </w:pPr>
      <w:r>
        <w:t xml:space="preserve">El </w:t>
      </w:r>
      <w:r w:rsidR="2302DDAB">
        <w:t>n</w:t>
      </w:r>
      <w:r>
        <w:t xml:space="preserve">ombre completo del usuario que solicita el cambio, para conocer a la persona que </w:t>
      </w:r>
      <w:r w:rsidR="71DC9520">
        <w:t>quiere realizar una modificación.</w:t>
      </w:r>
    </w:p>
    <w:p w:rsidR="7D623134" w:rsidP="7D623134" w:rsidRDefault="7D623134" w14:paraId="726A4451" w14:textId="16C27258"/>
    <w:p w:rsidR="20F86102" w:rsidP="7D623134" w:rsidRDefault="20F86102" w14:paraId="54EB228F" w14:textId="36AE3046">
      <w:pPr>
        <w:pStyle w:val="Pargrafodelista"/>
        <w:numPr>
          <w:ilvl w:val="0"/>
          <w:numId w:val="5"/>
        </w:numPr>
      </w:pPr>
      <w:r>
        <w:t>Un correo electrónico como canal de comunicación que usaremos para notificar al usuario de si los cambios solicitados fueron concedidos y cuando finalizaron esos ca</w:t>
      </w:r>
      <w:r w:rsidR="432D485D">
        <w:t>mbios</w:t>
      </w:r>
    </w:p>
    <w:p w:rsidR="5647E1B6" w:rsidP="7D623134" w:rsidRDefault="5647E1B6" w14:paraId="30E7108D" w14:textId="4B227999">
      <w:r>
        <w:t xml:space="preserve"> </w:t>
      </w:r>
    </w:p>
    <w:p w:rsidR="29AEB4D3" w:rsidP="7D623134" w:rsidRDefault="29AEB4D3" w14:paraId="432B5723" w14:textId="71CBE749">
      <w:pPr>
        <w:pStyle w:val="Pargrafodelista"/>
        <w:numPr>
          <w:ilvl w:val="0"/>
          <w:numId w:val="5"/>
        </w:numPr>
      </w:pPr>
      <w:r>
        <w:t>Un apartado de descripción donde el cliente expondrá el cambio que desea realizar argumentando los motivos de ese cambio</w:t>
      </w:r>
    </w:p>
    <w:p w:rsidR="5E3A11F2" w:rsidP="2C82E443" w:rsidRDefault="104FEE55" w14:paraId="2ACE19A5" w14:textId="18EE2467">
      <w:pPr>
        <w:pStyle w:val="Ttulo3"/>
        <w:jc w:val="both"/>
      </w:pPr>
      <w:bookmarkStart w:name="_Toc1512815602" w:id="26"/>
      <w:r>
        <w:t>Plantilla B</w:t>
      </w:r>
      <w:r w:rsidR="15361D78">
        <w:t xml:space="preserve"> - Registro</w:t>
      </w:r>
      <w:bookmarkEnd w:id="26"/>
    </w:p>
    <w:p w:rsidR="5E3A11F2" w:rsidP="2C82E443" w:rsidRDefault="104FEE55" w14:paraId="196432C1" w14:textId="13DC4226">
      <w:pPr>
        <w:pStyle w:val="Ttulo4"/>
        <w:jc w:val="both"/>
      </w:pPr>
      <w:r>
        <w:t>Modelo</w:t>
      </w:r>
    </w:p>
    <w:p w:rsidR="5E3A11F2" w:rsidP="2C82E443" w:rsidRDefault="3BAEAD87" w14:paraId="5C4FBC9E" w14:textId="387CBB2C">
      <w:r>
        <w:rPr>
          <w:noProof/>
        </w:rPr>
        <w:drawing>
          <wp:inline distT="0" distB="0" distL="0" distR="0" wp14:anchorId="54A7AE60" wp14:editId="23BD8BD2">
            <wp:extent cx="4572000" cy="2657475"/>
            <wp:effectExtent l="0" t="0" r="0" b="0"/>
            <wp:docPr id="1402395552" name="Imagen 140239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02395552"/>
                    <pic:cNvPicPr/>
                  </pic:nvPicPr>
                  <pic:blipFill>
                    <a:blip r:embed="rId17">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rsidR="5E3A11F2" w:rsidP="2C82E443" w:rsidRDefault="5E3A11F2" w14:paraId="20F5EA26" w14:textId="6160DB22"/>
    <w:p w:rsidR="5E3A11F2" w:rsidP="2C82E443" w:rsidRDefault="104FEE55" w14:paraId="4E51BAAD" w14:textId="2A2D94BC">
      <w:pPr>
        <w:pStyle w:val="Ttulo4"/>
        <w:jc w:val="both"/>
      </w:pPr>
      <w:r>
        <w:t>Justificación de sus campos</w:t>
      </w:r>
    </w:p>
    <w:p w:rsidR="35FAD08D" w:rsidP="5AE82F71" w:rsidRDefault="35FAD08D" w14:paraId="0685745D" w14:textId="09B61D61">
      <w:pPr>
        <w:pStyle w:val="Pargrafodelista"/>
        <w:numPr>
          <w:ilvl w:val="0"/>
          <w:numId w:val="5"/>
        </w:numPr>
        <w:jc w:val="both"/>
      </w:pPr>
      <w:r>
        <w:t>Esta plantilla está compuesta de un ID, un número identificador entero que identifica de manera unívoca a cada petición de cambio</w:t>
      </w:r>
    </w:p>
    <w:p w:rsidR="5AE82F71" w:rsidP="5AE82F71" w:rsidRDefault="5AE82F71" w14:paraId="367D19B7" w14:textId="55594813">
      <w:pPr>
        <w:jc w:val="both"/>
      </w:pPr>
    </w:p>
    <w:p w:rsidR="59D48C99" w:rsidP="5AE82F71" w:rsidRDefault="59D48C99" w14:paraId="113BA46B" w14:textId="672C247A">
      <w:pPr>
        <w:pStyle w:val="Pargrafodelista"/>
        <w:numPr>
          <w:ilvl w:val="0"/>
          <w:numId w:val="5"/>
        </w:numPr>
        <w:jc w:val="both"/>
      </w:pPr>
      <w:r>
        <w:t>La fecha que estaba indicada en la plantilla de la actividad anterior.</w:t>
      </w:r>
    </w:p>
    <w:p w:rsidR="5AE82F71" w:rsidP="5AE82F71" w:rsidRDefault="5AE82F71" w14:paraId="7639F803" w14:textId="56CFA8C9">
      <w:pPr>
        <w:jc w:val="both"/>
      </w:pPr>
    </w:p>
    <w:p w:rsidR="35FAD08D" w:rsidP="5AE82F71" w:rsidRDefault="35FAD08D" w14:paraId="058BE227" w14:textId="63C1EF87">
      <w:pPr>
        <w:pStyle w:val="Pargrafodelista"/>
        <w:numPr>
          <w:ilvl w:val="0"/>
          <w:numId w:val="5"/>
        </w:numPr>
        <w:jc w:val="both"/>
      </w:pPr>
      <w:r>
        <w:t>El nombre completo del usuario que solicita el cambio, para conocer a la persona que quiere realizar una modificación.</w:t>
      </w:r>
    </w:p>
    <w:p w:rsidR="5AE82F71" w:rsidP="5AE82F71" w:rsidRDefault="5AE82F71" w14:paraId="54954010" w14:textId="16C27258">
      <w:pPr>
        <w:jc w:val="both"/>
      </w:pPr>
    </w:p>
    <w:p w:rsidR="35FAD08D" w:rsidP="5AE82F71" w:rsidRDefault="35FAD08D" w14:paraId="712644DF" w14:textId="36AE3046">
      <w:pPr>
        <w:pStyle w:val="Pargrafodelista"/>
        <w:numPr>
          <w:ilvl w:val="0"/>
          <w:numId w:val="5"/>
        </w:numPr>
        <w:jc w:val="both"/>
      </w:pPr>
      <w:r>
        <w:t>Un correo electrónico como canal de comunicación que usaremos para notificar al usuario de si los cambios solicitados fueron concedidos y cuando finalizaron esos cambios</w:t>
      </w:r>
    </w:p>
    <w:p w:rsidR="35FAD08D" w:rsidP="5AE82F71" w:rsidRDefault="35FAD08D" w14:paraId="60F67B05" w14:textId="4B227999">
      <w:pPr>
        <w:jc w:val="both"/>
      </w:pPr>
      <w:r>
        <w:t xml:space="preserve"> </w:t>
      </w:r>
    </w:p>
    <w:p w:rsidR="35FAD08D" w:rsidP="5AE82F71" w:rsidRDefault="35FAD08D" w14:paraId="5A90BADD" w14:textId="0100CF13">
      <w:pPr>
        <w:pStyle w:val="Pargrafodelista"/>
        <w:numPr>
          <w:ilvl w:val="0"/>
          <w:numId w:val="5"/>
        </w:numPr>
        <w:jc w:val="both"/>
      </w:pPr>
      <w:r>
        <w:t>Un apartado de descripción donde el cliente e</w:t>
      </w:r>
      <w:r w:rsidR="0157790F">
        <w:t xml:space="preserve">xpuso </w:t>
      </w:r>
      <w:r>
        <w:t>el cambio que desea realizar argumentando los motivos de ese cambio</w:t>
      </w:r>
    </w:p>
    <w:p w:rsidR="5AE82F71" w:rsidP="5AE82F71" w:rsidRDefault="5AE82F71" w14:paraId="48549A16" w14:textId="673A6C21">
      <w:pPr>
        <w:jc w:val="both"/>
      </w:pPr>
    </w:p>
    <w:p w:rsidR="083E41BE" w:rsidP="5AE82F71" w:rsidRDefault="083E41BE" w14:paraId="3D7B378F" w14:textId="30678715">
      <w:pPr>
        <w:pStyle w:val="Pargrafodelista"/>
        <w:numPr>
          <w:ilvl w:val="0"/>
          <w:numId w:val="5"/>
        </w:numPr>
        <w:jc w:val="both"/>
      </w:pPr>
      <w:r>
        <w:t xml:space="preserve">El campo nuevo que se añade en esta actividad es el de estado, que, como su propio nombre indica, describe el estado de la </w:t>
      </w:r>
      <w:r w:rsidR="42359219">
        <w:t>petición de cambio. Este campo, que por defecto se establece a “Pendiente de aceptación”, será vital durante todo el proceso de control de cambios.</w:t>
      </w:r>
    </w:p>
    <w:p w:rsidR="5E3A11F2" w:rsidP="5E3A11F2" w:rsidRDefault="5E3A11F2" w14:paraId="5950B0EC" w14:textId="447BF7BE">
      <w:pPr>
        <w:jc w:val="both"/>
      </w:pPr>
    </w:p>
    <w:p w:rsidR="50735826" w:rsidP="5E3A11F2" w:rsidRDefault="5077E286" w14:paraId="78F360F9" w14:textId="12276EB9">
      <w:pPr>
        <w:pStyle w:val="Ttulo3"/>
        <w:jc w:val="both"/>
      </w:pPr>
      <w:bookmarkStart w:name="_Toc518946771" w:id="27"/>
      <w:r>
        <w:t>Plantilla</w:t>
      </w:r>
      <w:r w:rsidR="1F2779EF">
        <w:t xml:space="preserve"> </w:t>
      </w:r>
      <w:r w:rsidR="66AF521A">
        <w:t xml:space="preserve">- </w:t>
      </w:r>
      <w:r w:rsidR="1F2779EF">
        <w:t>Clasificación</w:t>
      </w:r>
      <w:bookmarkEnd w:id="27"/>
    </w:p>
    <w:p w:rsidR="50735826" w:rsidP="2C82E443" w:rsidRDefault="5077E286" w14:paraId="46A1AA62" w14:textId="2E887F55">
      <w:pPr>
        <w:pStyle w:val="Ttulo4"/>
        <w:jc w:val="both"/>
      </w:pPr>
      <w:r>
        <w:t>Modelo</w:t>
      </w:r>
    </w:p>
    <w:p w:rsidR="50735826" w:rsidP="2C82E443" w:rsidRDefault="5BB2D7D9" w14:paraId="0ED332C1" w14:textId="628DEEB7">
      <w:r>
        <w:rPr>
          <w:noProof/>
        </w:rPr>
        <w:drawing>
          <wp:inline distT="0" distB="0" distL="0" distR="0" wp14:anchorId="78247525" wp14:editId="1AA1CB30">
            <wp:extent cx="4609463" cy="2590800"/>
            <wp:effectExtent l="0" t="0" r="0" b="0"/>
            <wp:docPr id="142146402" name="Imagen 142146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2146402"/>
                    <pic:cNvPicPr/>
                  </pic:nvPicPr>
                  <pic:blipFill>
                    <a:blip r:embed="rId18">
                      <a:extLst>
                        <a:ext uri="{28A0092B-C50C-407E-A947-70E740481C1C}">
                          <a14:useLocalDpi xmlns:a14="http://schemas.microsoft.com/office/drawing/2010/main" val="0"/>
                        </a:ext>
                      </a:extLst>
                    </a:blip>
                    <a:stretch>
                      <a:fillRect/>
                    </a:stretch>
                  </pic:blipFill>
                  <pic:spPr>
                    <a:xfrm>
                      <a:off x="0" y="0"/>
                      <a:ext cx="4609463" cy="2590800"/>
                    </a:xfrm>
                    <a:prstGeom prst="rect">
                      <a:avLst/>
                    </a:prstGeom>
                  </pic:spPr>
                </pic:pic>
              </a:graphicData>
            </a:graphic>
          </wp:inline>
        </w:drawing>
      </w:r>
    </w:p>
    <w:p w:rsidR="50735826" w:rsidP="2C82E443" w:rsidRDefault="5077E286" w14:paraId="7F0B6C15" w14:textId="3E483065">
      <w:pPr>
        <w:pStyle w:val="Ttulo4"/>
        <w:jc w:val="both"/>
      </w:pPr>
      <w:r>
        <w:t>Justificación de sus campos</w:t>
      </w:r>
    </w:p>
    <w:p w:rsidR="50735826" w:rsidP="5AE82F71" w:rsidRDefault="0D36E01F" w14:paraId="332B3964" w14:textId="7242F78B">
      <w:pPr>
        <w:pStyle w:val="Pargrafodelista"/>
        <w:numPr>
          <w:ilvl w:val="0"/>
          <w:numId w:val="1"/>
        </w:numPr>
        <w:spacing w:line="259" w:lineRule="auto"/>
        <w:jc w:val="both"/>
      </w:pPr>
      <w:r>
        <w:t>ID, un número identificador entero que se genera automáticamente para cada petición que llega, servirá para mantener un control en el registro de las peticiones.</w:t>
      </w:r>
      <w:r w:rsidR="132FE120">
        <w:t xml:space="preserve"> </w:t>
      </w:r>
      <w:r>
        <w:t>Un campo fecha rellenado por el cliente que apoyará al campo ID en el control del registro de las peticiones</w:t>
      </w:r>
      <w:r w:rsidR="6198D467">
        <w:t>.</w:t>
      </w:r>
    </w:p>
    <w:p w:rsidR="50735826" w:rsidP="5AE82F71" w:rsidRDefault="50735826" w14:paraId="1FA1FD68" w14:textId="174679FA">
      <w:pPr>
        <w:spacing w:line="259" w:lineRule="auto"/>
        <w:jc w:val="both"/>
      </w:pPr>
    </w:p>
    <w:p w:rsidR="50735826" w:rsidP="5AE82F71" w:rsidRDefault="0D36E01F" w14:paraId="2466327B" w14:textId="43297C63">
      <w:pPr>
        <w:pStyle w:val="Pargrafodelista"/>
        <w:numPr>
          <w:ilvl w:val="0"/>
          <w:numId w:val="1"/>
        </w:numPr>
        <w:spacing w:line="259" w:lineRule="auto"/>
        <w:jc w:val="both"/>
      </w:pPr>
      <w:r>
        <w:t>El nombre completo del usuario que solicita el cambio, para conocer a la persona que quiere realizar una modificación.</w:t>
      </w:r>
      <w:r w:rsidR="49DBAA66">
        <w:t xml:space="preserve"> </w:t>
      </w:r>
      <w:r>
        <w:t>Un correo electrónico como canal de comunicación que usaremos para notificar al usuario de si los cambios solicitados fueron concedidos y cuando finalizaron esos cambios</w:t>
      </w:r>
      <w:r w:rsidR="33D9C9F1">
        <w:t>.</w:t>
      </w:r>
    </w:p>
    <w:p w:rsidR="50735826" w:rsidP="5AE82F71" w:rsidRDefault="50735826" w14:paraId="11F21269" w14:textId="0E3E5407">
      <w:pPr>
        <w:spacing w:line="259" w:lineRule="auto"/>
        <w:jc w:val="both"/>
      </w:pPr>
    </w:p>
    <w:p w:rsidR="50735826" w:rsidP="5AE82F71" w:rsidRDefault="0D36E01F" w14:paraId="26F3A5E5" w14:textId="79B38EC7">
      <w:pPr>
        <w:pStyle w:val="Pargrafodelista"/>
        <w:numPr>
          <w:ilvl w:val="0"/>
          <w:numId w:val="1"/>
        </w:numPr>
        <w:spacing w:line="259" w:lineRule="auto"/>
        <w:jc w:val="both"/>
      </w:pPr>
      <w:r>
        <w:t>Un apartado de descripción donde el cliente expondrá el cambio que desea realizar argumentando los motivos de ese cambio</w:t>
      </w:r>
      <w:r w:rsidR="13F7FBCF">
        <w:t>.</w:t>
      </w:r>
    </w:p>
    <w:p w:rsidR="5AE82F71" w:rsidP="5AE82F71" w:rsidRDefault="5AE82F71" w14:paraId="29A27448" w14:textId="13E804CC">
      <w:pPr>
        <w:spacing w:line="259" w:lineRule="auto"/>
        <w:jc w:val="both"/>
      </w:pPr>
    </w:p>
    <w:p w:rsidR="50735826" w:rsidP="5AE82F71" w:rsidRDefault="4B6E2FED" w14:paraId="2F75820A" w14:textId="238684A3">
      <w:pPr>
        <w:pStyle w:val="Pargrafodelista"/>
        <w:numPr>
          <w:ilvl w:val="0"/>
          <w:numId w:val="1"/>
        </w:numPr>
        <w:spacing w:line="259" w:lineRule="auto"/>
        <w:jc w:val="both"/>
      </w:pPr>
      <w:r>
        <w:t>También s</w:t>
      </w:r>
      <w:r w:rsidR="0D36E01F">
        <w:t>e le incluye un estado a la petición de cambio. Por último, l</w:t>
      </w:r>
      <w:r w:rsidR="5077E286">
        <w:t>os campos añadidos, departamento y urgencia, existen para indicar a qué departamento de desarrollo debe ir; mientras que urgencia es necesario para indicar cómo de necesaria es la resolución de este problema respecto a otros.</w:t>
      </w:r>
    </w:p>
    <w:p w:rsidR="50735826" w:rsidP="2C82E443" w:rsidRDefault="50735826" w14:paraId="63832C85" w14:textId="530FA23E">
      <w:pPr>
        <w:pStyle w:val="Ttulo3"/>
      </w:pPr>
      <w:bookmarkStart w:name="_Toc1876742063" w:id="28"/>
      <w:r>
        <w:t xml:space="preserve">Plantilla D </w:t>
      </w:r>
      <w:r w:rsidR="243E575A">
        <w:t>- Aprobación y planificación</w:t>
      </w:r>
      <w:bookmarkEnd w:id="28"/>
    </w:p>
    <w:p w:rsidR="50735826" w:rsidP="5E3A11F2" w:rsidRDefault="50735826" w14:paraId="1D239C4F" w14:textId="034229AE">
      <w:pPr>
        <w:pStyle w:val="Ttulo4"/>
        <w:jc w:val="both"/>
      </w:pPr>
      <w:r>
        <w:t>Modelo</w:t>
      </w:r>
    </w:p>
    <w:p w:rsidR="6C608860" w:rsidP="5E3A11F2" w:rsidRDefault="0D7C29FE" w14:paraId="472AD2F7" w14:textId="243384AE">
      <w:r>
        <w:rPr>
          <w:noProof/>
        </w:rPr>
        <w:drawing>
          <wp:inline distT="0" distB="0" distL="0" distR="0" wp14:anchorId="4E329D13" wp14:editId="0F6BB4DF">
            <wp:extent cx="4939598" cy="4095750"/>
            <wp:effectExtent l="0" t="0" r="0" b="0"/>
            <wp:docPr id="2054830919" name="Imagen 205483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4830919"/>
                    <pic:cNvPicPr/>
                  </pic:nvPicPr>
                  <pic:blipFill>
                    <a:blip r:embed="rId19">
                      <a:extLst>
                        <a:ext uri="{28A0092B-C50C-407E-A947-70E740481C1C}">
                          <a14:useLocalDpi xmlns:a14="http://schemas.microsoft.com/office/drawing/2010/main" val="0"/>
                        </a:ext>
                      </a:extLst>
                    </a:blip>
                    <a:stretch>
                      <a:fillRect/>
                    </a:stretch>
                  </pic:blipFill>
                  <pic:spPr>
                    <a:xfrm>
                      <a:off x="0" y="0"/>
                      <a:ext cx="4939598" cy="4095750"/>
                    </a:xfrm>
                    <a:prstGeom prst="rect">
                      <a:avLst/>
                    </a:prstGeom>
                  </pic:spPr>
                </pic:pic>
              </a:graphicData>
            </a:graphic>
          </wp:inline>
        </w:drawing>
      </w:r>
    </w:p>
    <w:p w:rsidR="50735826" w:rsidP="5E3A11F2" w:rsidRDefault="50735826" w14:paraId="4E5FC3A0" w14:textId="77777777">
      <w:pPr>
        <w:pStyle w:val="Ttulo4"/>
        <w:jc w:val="both"/>
      </w:pPr>
      <w:r>
        <w:t>Justificación de sus campos</w:t>
      </w:r>
    </w:p>
    <w:p w:rsidR="672632ED" w:rsidP="5AE82F71" w:rsidRDefault="672632ED" w14:paraId="237F82A9" w14:textId="333DA5A2">
      <w:pPr>
        <w:pStyle w:val="Pargrafodelista"/>
        <w:numPr>
          <w:ilvl w:val="0"/>
          <w:numId w:val="2"/>
        </w:numPr>
        <w:spacing w:line="259" w:lineRule="auto"/>
        <w:jc w:val="both"/>
      </w:pPr>
      <w:r>
        <w:t>Campo ID que identifica nuestro problema.</w:t>
      </w:r>
    </w:p>
    <w:p w:rsidR="672632ED" w:rsidP="5AE82F71" w:rsidRDefault="672632ED" w14:paraId="3A08D3FA" w14:textId="3FB0442D">
      <w:pPr>
        <w:spacing w:line="259" w:lineRule="auto"/>
        <w:jc w:val="both"/>
      </w:pPr>
    </w:p>
    <w:p w:rsidR="672632ED" w:rsidP="5AE82F71" w:rsidRDefault="672632ED" w14:paraId="1E9A605B" w14:textId="408295B2">
      <w:pPr>
        <w:pStyle w:val="Pargrafodelista"/>
        <w:numPr>
          <w:ilvl w:val="0"/>
          <w:numId w:val="2"/>
        </w:numPr>
        <w:spacing w:line="259" w:lineRule="auto"/>
        <w:jc w:val="both"/>
      </w:pPr>
      <w:r>
        <w:t>Fecha de en la que se cubre la plantilla.</w:t>
      </w:r>
    </w:p>
    <w:p w:rsidR="5AE82F71" w:rsidP="5AE82F71" w:rsidRDefault="5AE82F71" w14:paraId="1E18A24D" w14:textId="46A69251">
      <w:pPr>
        <w:spacing w:line="259" w:lineRule="auto"/>
        <w:jc w:val="both"/>
      </w:pPr>
    </w:p>
    <w:p w:rsidR="672632ED" w:rsidP="5AE82F71" w:rsidRDefault="672632ED" w14:paraId="4F47C1A3" w14:textId="56162B90">
      <w:pPr>
        <w:pStyle w:val="Pargrafodelista"/>
        <w:numPr>
          <w:ilvl w:val="0"/>
          <w:numId w:val="2"/>
        </w:numPr>
        <w:spacing w:line="259" w:lineRule="auto"/>
        <w:jc w:val="both"/>
      </w:pPr>
      <w:r>
        <w:t xml:space="preserve">Equipo de trabajo encargado de cubrir la plantilla. </w:t>
      </w:r>
    </w:p>
    <w:p w:rsidR="5AE82F71" w:rsidP="5AE82F71" w:rsidRDefault="5AE82F71" w14:paraId="5B662894" w14:textId="5577A4ED">
      <w:pPr>
        <w:spacing w:line="259" w:lineRule="auto"/>
        <w:jc w:val="both"/>
      </w:pPr>
    </w:p>
    <w:p w:rsidR="672632ED" w:rsidP="5AE82F71" w:rsidRDefault="672632ED" w14:paraId="5BCF187E" w14:textId="1A629B26">
      <w:pPr>
        <w:pStyle w:val="Pargrafodelista"/>
        <w:numPr>
          <w:ilvl w:val="0"/>
          <w:numId w:val="2"/>
        </w:numPr>
        <w:spacing w:line="259" w:lineRule="auto"/>
        <w:jc w:val="both"/>
      </w:pPr>
      <w:r>
        <w:t>Apartado de análisis que cubrirá el equipo para conocer bien el problema.</w:t>
      </w:r>
    </w:p>
    <w:p w:rsidR="5AE82F71" w:rsidP="5AE82F71" w:rsidRDefault="5AE82F71" w14:paraId="2F770D6A" w14:textId="27502008">
      <w:pPr>
        <w:spacing w:line="259" w:lineRule="auto"/>
        <w:jc w:val="both"/>
      </w:pPr>
    </w:p>
    <w:p w:rsidR="672632ED" w:rsidP="5AE82F71" w:rsidRDefault="672632ED" w14:paraId="799AF9C2" w14:textId="61608E75">
      <w:pPr>
        <w:pStyle w:val="Pargrafodelista"/>
        <w:numPr>
          <w:ilvl w:val="0"/>
          <w:numId w:val="2"/>
        </w:numPr>
        <w:spacing w:line="259" w:lineRule="auto"/>
        <w:jc w:val="both"/>
      </w:pPr>
      <w:r>
        <w:t>El estado determinado para el problema (aprobado o no), tras el análisis de problema</w:t>
      </w:r>
    </w:p>
    <w:p w:rsidR="5AE82F71" w:rsidP="5AE82F71" w:rsidRDefault="5AE82F71" w14:paraId="1FACE012" w14:textId="69C1B882">
      <w:pPr>
        <w:spacing w:line="259" w:lineRule="auto"/>
        <w:jc w:val="both"/>
      </w:pPr>
    </w:p>
    <w:p w:rsidR="423AAC3B" w:rsidP="3577FD9D" w:rsidRDefault="423AAC3B" w14:paraId="63ED5BC9" w14:textId="3E7AFACC">
      <w:pPr>
        <w:pStyle w:val="Pargrafodelista"/>
        <w:numPr>
          <w:ilvl w:val="0"/>
          <w:numId w:val="2"/>
        </w:numPr>
        <w:spacing w:line="259" w:lineRule="auto"/>
        <w:jc w:val="both"/>
      </w:pPr>
      <w:r>
        <w:t xml:space="preserve">En caso de obtener la aprobación del cambio, se rellenará el campo planificación con el proceso discutido durante </w:t>
      </w:r>
      <w:r w:rsidR="5ADA6C17">
        <w:t>la reunión de póker scrum.</w:t>
      </w:r>
    </w:p>
    <w:p w:rsidR="3577FD9D" w:rsidP="3577FD9D" w:rsidRDefault="3577FD9D" w14:paraId="109E31C0" w14:textId="480FB6DF"/>
    <w:p w:rsidR="00405635" w:rsidP="2C82E443" w:rsidRDefault="00405635" w14:paraId="57AEA243" w14:textId="6254375F">
      <w:pPr>
        <w:pStyle w:val="Ttulo1"/>
        <w:jc w:val="both"/>
      </w:pPr>
      <w:bookmarkStart w:name="_Toc2125591101" w:id="29"/>
      <w:r>
        <w:t>ANEXOS</w:t>
      </w:r>
      <w:bookmarkEnd w:id="29"/>
    </w:p>
    <w:p w:rsidRPr="00F63D22" w:rsidR="001061FB" w:rsidP="2C82E443" w:rsidRDefault="00F42A99" w14:paraId="664355AD" w14:textId="09ECAA8C">
      <w:pPr>
        <w:pStyle w:val="Ttulo2"/>
        <w:jc w:val="both"/>
      </w:pPr>
      <w:bookmarkStart w:name="_Toc1596994167" w:id="30"/>
      <w:r>
        <w:t xml:space="preserve">Anexo </w:t>
      </w:r>
      <w:r w:rsidR="24F05B93">
        <w:t>1</w:t>
      </w:r>
      <w:r>
        <w:t xml:space="preserve">.- </w:t>
      </w:r>
      <w:r w:rsidR="2B8A00F3">
        <w:t>Cambios propuestos por cada miembro del grupo</w:t>
      </w:r>
      <w:bookmarkEnd w:id="30"/>
    </w:p>
    <w:p w:rsidR="0C443051" w:rsidP="2C82E443" w:rsidRDefault="0C443051" w14:paraId="5EC50759" w14:textId="3C681018">
      <w:pPr>
        <w:pStyle w:val="Pargrafodelista"/>
        <w:numPr>
          <w:ilvl w:val="0"/>
          <w:numId w:val="4"/>
        </w:numPr>
        <w:jc w:val="both"/>
      </w:pPr>
      <w:r>
        <w:t>David</w:t>
      </w:r>
    </w:p>
    <w:p w:rsidR="0C443051" w:rsidP="2C82E443" w:rsidRDefault="0C443051" w14:paraId="3084ECDC" w14:textId="44720A07">
      <w:pPr>
        <w:pStyle w:val="Pargrafodelista"/>
        <w:numPr>
          <w:ilvl w:val="1"/>
          <w:numId w:val="4"/>
        </w:numPr>
        <w:jc w:val="both"/>
      </w:pPr>
      <w:r>
        <w:t>Requisito funcional: La aplicación deberá poder indicar el material recomendado para las actividades que lo requieran</w:t>
      </w:r>
    </w:p>
    <w:p w:rsidR="0C443051" w:rsidP="2C82E443" w:rsidRDefault="0C443051" w14:paraId="463D384E" w14:textId="2FF53FAC">
      <w:pPr>
        <w:pStyle w:val="Pargrafodelista"/>
        <w:numPr>
          <w:ilvl w:val="1"/>
          <w:numId w:val="4"/>
        </w:numPr>
        <w:jc w:val="both"/>
      </w:pPr>
      <w:r>
        <w:t>Requisito no funcional: La aplicación debe ocupar menos de 200MB en Android y 450MB en IOS</w:t>
      </w:r>
    </w:p>
    <w:p w:rsidR="0C443051" w:rsidP="2C82E443" w:rsidRDefault="0C443051" w14:paraId="5E7CF3A6" w14:textId="3219FB5F">
      <w:pPr>
        <w:pStyle w:val="Pargrafodelista"/>
        <w:numPr>
          <w:ilvl w:val="1"/>
          <w:numId w:val="4"/>
        </w:numPr>
        <w:jc w:val="both"/>
      </w:pPr>
      <w:r>
        <w:t>Problemas en la línea base: Figura 1: Diagrama de CU de gestión de usuarios. La relación entre el caso de usuarios “Gestionar Método de Pago” y “Nuevo Método de Pago” debe ser de tipo “Extends”</w:t>
      </w:r>
    </w:p>
    <w:p w:rsidR="00EF036A" w:rsidP="2C82E443" w:rsidRDefault="00EF036A" w14:paraId="1E6ED87B" w14:textId="2949993D">
      <w:pPr>
        <w:pStyle w:val="Pargrafodelista"/>
        <w:numPr>
          <w:ilvl w:val="0"/>
          <w:numId w:val="4"/>
        </w:numPr>
        <w:jc w:val="both"/>
      </w:pPr>
      <w:r>
        <w:t>Sergio</w:t>
      </w:r>
    </w:p>
    <w:p w:rsidR="00EF036A" w:rsidP="2C82E443" w:rsidRDefault="00EF036A" w14:paraId="400836C2" w14:textId="17C46037">
      <w:pPr>
        <w:pStyle w:val="Pargrafodelista"/>
        <w:numPr>
          <w:ilvl w:val="1"/>
          <w:numId w:val="4"/>
        </w:numPr>
        <w:jc w:val="both"/>
      </w:pPr>
      <w:r>
        <w:t>Requisito funcional: Permitir al usuario eliminar a otro usuario de su lista de amigos.</w:t>
      </w:r>
    </w:p>
    <w:p w:rsidR="00EF036A" w:rsidP="2C82E443" w:rsidRDefault="00EF036A" w14:paraId="142ABBE0" w14:textId="3549E177">
      <w:pPr>
        <w:pStyle w:val="Pargrafodelista"/>
        <w:numPr>
          <w:ilvl w:val="1"/>
          <w:numId w:val="4"/>
        </w:numPr>
        <w:jc w:val="both"/>
      </w:pPr>
      <w:r>
        <w:t>Requisito no funcional: La aplicación debe funcionar de manera flu</w:t>
      </w:r>
      <w:r w:rsidR="5D6D0C67">
        <w:t>i</w:t>
      </w:r>
      <w:r>
        <w:t>da sin tiempos de espera exagerados para nuestros usuarios.</w:t>
      </w:r>
    </w:p>
    <w:p w:rsidR="00EF036A" w:rsidP="2C82E443" w:rsidRDefault="00EF036A" w14:paraId="22B24833" w14:textId="548DE563">
      <w:pPr>
        <w:pStyle w:val="Pargrafodelista"/>
        <w:numPr>
          <w:ilvl w:val="1"/>
          <w:numId w:val="4"/>
        </w:numPr>
        <w:jc w:val="both"/>
      </w:pPr>
      <w:r>
        <w:t>Problemas en la línea base: La calidad de las funcionalidades debe ser tratado como un requisito no funcional, no como un objetivo de la aplicación.</w:t>
      </w:r>
    </w:p>
    <w:p w:rsidR="5B678B5A" w:rsidP="2C82E443" w:rsidRDefault="5B678B5A" w14:paraId="2DE30886" w14:textId="2D96AE70">
      <w:pPr>
        <w:pStyle w:val="Pargrafodelista"/>
        <w:numPr>
          <w:ilvl w:val="0"/>
          <w:numId w:val="4"/>
        </w:numPr>
        <w:spacing w:line="259" w:lineRule="auto"/>
        <w:jc w:val="both"/>
      </w:pPr>
      <w:r>
        <w:t>Lucas</w:t>
      </w:r>
    </w:p>
    <w:p w:rsidR="5B678B5A" w:rsidP="2C82E443" w:rsidRDefault="5B678B5A" w14:paraId="353653B0" w14:textId="77B9088D">
      <w:pPr>
        <w:pStyle w:val="Pargrafodelista"/>
        <w:numPr>
          <w:ilvl w:val="1"/>
          <w:numId w:val="4"/>
        </w:numPr>
        <w:jc w:val="both"/>
      </w:pPr>
      <w:r>
        <w:t xml:space="preserve">Requisito funcional: Vetar usuario de grupo. (Sería como </w:t>
      </w:r>
      <w:r w:rsidR="1F4A754D">
        <w:t>eliminarlo,</w:t>
      </w:r>
      <w:r>
        <w:t xml:space="preserve"> pero además se le prohíbe la entrada y quedaría marcado).</w:t>
      </w:r>
    </w:p>
    <w:p w:rsidR="5B678B5A" w:rsidP="2C82E443" w:rsidRDefault="5B678B5A" w14:paraId="233B6631" w14:textId="3C8C4A0B">
      <w:pPr>
        <w:pStyle w:val="Pargrafodelista"/>
        <w:numPr>
          <w:ilvl w:val="1"/>
          <w:numId w:val="4"/>
        </w:numPr>
        <w:jc w:val="both"/>
      </w:pPr>
      <w:r>
        <w:t>Requisitos no funcionales: Algoritmo de recomendación. Trabajaría junto con el de proximidad para recomendar actividades según los gustos del usuario.</w:t>
      </w:r>
    </w:p>
    <w:p w:rsidR="5B678B5A" w:rsidP="2C82E443" w:rsidRDefault="5B678B5A" w14:paraId="50EF2D96" w14:textId="38399065">
      <w:pPr>
        <w:pStyle w:val="Pargrafodelista"/>
        <w:numPr>
          <w:ilvl w:val="1"/>
          <w:numId w:val="4"/>
        </w:numPr>
        <w:jc w:val="both"/>
      </w:pPr>
      <w:r>
        <w:t>Problema en documentos: El diagrama del sistema tiene unos nombres inapropiados para lo que está representando.</w:t>
      </w:r>
    </w:p>
    <w:p w:rsidR="463FB1EB" w:rsidP="2C82E443" w:rsidRDefault="463FB1EB" w14:paraId="26E88D8F" w14:textId="44B6B067">
      <w:pPr>
        <w:pStyle w:val="Pargrafodelista"/>
        <w:numPr>
          <w:ilvl w:val="0"/>
          <w:numId w:val="4"/>
        </w:numPr>
        <w:jc w:val="both"/>
      </w:pPr>
      <w:r>
        <w:t>Pablo</w:t>
      </w:r>
    </w:p>
    <w:p w:rsidR="463FB1EB" w:rsidP="2C82E443" w:rsidRDefault="463FB1EB" w14:paraId="2110C3B9" w14:textId="6EF80AF1">
      <w:pPr>
        <w:pStyle w:val="Pargrafodelista"/>
        <w:numPr>
          <w:ilvl w:val="1"/>
          <w:numId w:val="4"/>
        </w:numPr>
        <w:jc w:val="both"/>
      </w:pPr>
      <w:r>
        <w:t>Requisito funcional: configurar los datos personales del Usuarios.</w:t>
      </w:r>
    </w:p>
    <w:p w:rsidR="3A86F7ED" w:rsidP="2C82E443" w:rsidRDefault="3A86F7ED" w14:paraId="05726CDC" w14:textId="6D145FAF">
      <w:pPr>
        <w:pStyle w:val="Pargrafodelista"/>
        <w:numPr>
          <w:ilvl w:val="1"/>
          <w:numId w:val="4"/>
        </w:numPr>
        <w:jc w:val="both"/>
      </w:pPr>
      <w:r>
        <w:t>Requisito no funcional: traducción del producto a múltiples idiomas.</w:t>
      </w:r>
    </w:p>
    <w:p w:rsidR="5068A7ED" w:rsidP="2C82E443" w:rsidRDefault="5068A7ED" w14:paraId="6DAE8058" w14:textId="6E0EBEB3">
      <w:pPr>
        <w:pStyle w:val="Pargrafodelista"/>
        <w:numPr>
          <w:ilvl w:val="1"/>
          <w:numId w:val="4"/>
        </w:numPr>
        <w:jc w:val="both"/>
      </w:pPr>
      <w:r>
        <w:t>Modificar la descripción de la creación del grupo de gasto.</w:t>
      </w:r>
    </w:p>
    <w:p w:rsidR="2C82E443" w:rsidP="2C82E443" w:rsidRDefault="2C82E443" w14:paraId="2A8C0F80" w14:textId="78DF7A7A">
      <w:pPr>
        <w:jc w:val="both"/>
      </w:pPr>
    </w:p>
    <w:p w:rsidR="2C82E443" w:rsidP="2C82E443" w:rsidRDefault="2C82E443" w14:paraId="554A3535" w14:textId="4FBA267A">
      <w:pPr>
        <w:jc w:val="both"/>
      </w:pPr>
    </w:p>
    <w:sectPr w:rsidR="2C82E443" w:rsidSect="00124DA6">
      <w:footerReference w:type="default" r:id="rId20"/>
      <w:headerReference w:type="first" r:id="rId21"/>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DA6" w:rsidRDefault="00124DA6" w14:paraId="50C43FC2" w14:textId="77777777">
      <w:r>
        <w:separator/>
      </w:r>
    </w:p>
  </w:endnote>
  <w:endnote w:type="continuationSeparator" w:id="0">
    <w:p w:rsidR="00124DA6" w:rsidRDefault="00124DA6" w14:paraId="02330E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3577FD9D" w14:paraId="7D14F972" w14:textId="77777777">
      <w:trPr>
        <w:trHeight w:val="300"/>
      </w:trPr>
      <w:tc>
        <w:tcPr>
          <w:tcW w:w="2830" w:type="dxa"/>
        </w:tcPr>
        <w:p w:rsidR="5BDFC1DA" w:rsidP="5BDFC1DA" w:rsidRDefault="5BDFC1DA" w14:paraId="558A9615" w14:textId="1B96D066">
          <w:pPr>
            <w:pStyle w:val="Cabeceira"/>
            <w:ind w:left="-115"/>
          </w:pPr>
        </w:p>
      </w:tc>
      <w:tc>
        <w:tcPr>
          <w:tcW w:w="2830" w:type="dxa"/>
        </w:tcPr>
        <w:p w:rsidR="5BDFC1DA" w:rsidP="5BDFC1DA" w:rsidRDefault="5BDFC1DA" w14:paraId="7F96E746" w14:textId="573F4EDF">
          <w:pPr>
            <w:pStyle w:val="Cabeceira"/>
            <w:jc w:val="center"/>
          </w:pPr>
        </w:p>
      </w:tc>
      <w:tc>
        <w:tcPr>
          <w:tcW w:w="2830" w:type="dxa"/>
        </w:tcPr>
        <w:p w:rsidR="5BDFC1DA" w:rsidP="5BDFC1DA" w:rsidRDefault="5BDFC1DA" w14:paraId="3BCE6E2D" w14:textId="5A2FC836">
          <w:pPr>
            <w:pStyle w:val="Cabeceira"/>
            <w:ind w:right="-115"/>
            <w:jc w:val="right"/>
          </w:pPr>
        </w:p>
      </w:tc>
    </w:tr>
  </w:tbl>
  <w:p w:rsidR="5BDFC1DA" w:rsidP="5BDFC1DA" w:rsidRDefault="5BDFC1DA" w14:paraId="4AAFAA81" w14:textId="46094EB9">
    <w:pPr>
      <w:pStyle w:val="Pdepx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3577FD9D" w:rsidRDefault="00F63D22" w14:paraId="045D412C" w14:textId="3EC6EC30">
    <w:pPr>
      <w:pStyle w:val="Pdepxina"/>
      <w:tabs>
        <w:tab w:val="clear" w:pos="8504"/>
        <w:tab w:val="right" w:pos="8364"/>
      </w:tabs>
      <w:rPr>
        <w:i/>
        <w:iCs/>
      </w:rPr>
    </w:pPr>
    <w:r w:rsidRPr="00173FFA">
      <w:rPr>
        <w:i/>
      </w:rPr>
      <w:tab/>
    </w:r>
    <w:r w:rsidRPr="00173FFA">
      <w:rPr>
        <w:i/>
      </w:rPr>
      <w:tab/>
    </w:r>
    <w:r w:rsidRPr="3577FD9D">
      <w:rPr>
        <w:i/>
        <w:iCs/>
      </w:rPr>
      <w:fldChar w:fldCharType="begin"/>
    </w:r>
    <w:r w:rsidRPr="3577FD9D">
      <w:rPr>
        <w:i/>
        <w:iCs/>
      </w:rPr>
      <w:instrText xml:space="preserve"> TIME \@ "dd/MM/yyyy" </w:instrText>
    </w:r>
    <w:r w:rsidRPr="3577FD9D">
      <w:rPr>
        <w:i/>
        <w:iCs/>
      </w:rPr>
      <w:fldChar w:fldCharType="separate"/>
    </w:r>
    <w:r w:rsidRPr="3577FD9D" w:rsidR="3577FD9D">
      <w:rPr>
        <w:i/>
        <w:iCs/>
        <w:noProof/>
      </w:rPr>
      <w:t>13/02/2024</w:t>
    </w:r>
    <w:r w:rsidRPr="3577FD9D">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3577FD9D" w:rsidRDefault="00F63D22" w14:paraId="2304AF12" w14:textId="1D71467F">
    <w:pPr>
      <w:pStyle w:val="Pdepxina"/>
      <w:tabs>
        <w:tab w:val="clear" w:pos="8504"/>
        <w:tab w:val="right" w:pos="8364"/>
      </w:tabs>
      <w:rPr>
        <w:i/>
        <w:iCs/>
      </w:rPr>
    </w:pPr>
    <w:r w:rsidRPr="3577FD9D">
      <w:rPr>
        <w:i/>
        <w:iCs/>
      </w:rPr>
      <w:fldChar w:fldCharType="begin"/>
    </w:r>
    <w:r w:rsidRPr="3577FD9D">
      <w:rPr>
        <w:i/>
        <w:iCs/>
      </w:rPr>
      <w:instrText xml:space="preserve"> TIME \@ "dd/MM/yyyy" </w:instrText>
    </w:r>
    <w:r w:rsidRPr="3577FD9D">
      <w:rPr>
        <w:i/>
        <w:iCs/>
      </w:rPr>
      <w:fldChar w:fldCharType="separate"/>
    </w:r>
    <w:r w:rsidRPr="3577FD9D" w:rsidR="3577FD9D">
      <w:rPr>
        <w:i/>
        <w:iCs/>
      </w:rPr>
      <w:t>13/02/2024</w:t>
    </w:r>
    <w:r w:rsidRPr="3577FD9D">
      <w:rPr>
        <w:i/>
        <w:iCs/>
      </w:rPr>
      <w:fldChar w:fldCharType="end"/>
    </w:r>
    <w:r w:rsidRPr="3577FD9D" w:rsidR="3577FD9D">
      <w:rPr>
        <w:b/>
        <w:bCs/>
      </w:rPr>
      <w:t xml:space="preserve"> </w:t>
    </w:r>
    <w:r>
      <w:tab/>
    </w:r>
    <w:r>
      <w:tab/>
    </w:r>
    <w:r w:rsidRPr="3577FD9D">
      <w:rPr>
        <w:b/>
        <w:bCs/>
      </w:rPr>
      <w:fldChar w:fldCharType="begin"/>
    </w:r>
    <w:r w:rsidRPr="3577FD9D">
      <w:rPr>
        <w:b/>
        <w:bCs/>
      </w:rPr>
      <w:instrText xml:space="preserve"> PAGE   \* MERGEFORMAT </w:instrText>
    </w:r>
    <w:r w:rsidRPr="3577FD9D">
      <w:rPr>
        <w:b/>
        <w:bCs/>
      </w:rPr>
      <w:fldChar w:fldCharType="separate"/>
    </w:r>
    <w:r w:rsidRPr="3577FD9D" w:rsidR="3577FD9D">
      <w:rPr>
        <w:b/>
        <w:bCs/>
      </w:rPr>
      <w:t>i</w:t>
    </w:r>
    <w:r w:rsidRPr="3577FD9D">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173FFA" w:rsidP="3577FD9D" w:rsidRDefault="00173FFA" w14:paraId="64F5F71E" w14:textId="08FE9EC8">
    <w:pPr>
      <w:pStyle w:val="Pdepxina"/>
      <w:tabs>
        <w:tab w:val="clear" w:pos="8504"/>
        <w:tab w:val="right" w:pos="8364"/>
      </w:tabs>
      <w:rPr>
        <w:i/>
        <w:iCs/>
      </w:rPr>
    </w:pPr>
    <w:r w:rsidRPr="3577FD9D">
      <w:rPr>
        <w:i/>
        <w:iCs/>
      </w:rPr>
      <w:fldChar w:fldCharType="begin"/>
    </w:r>
    <w:r w:rsidRPr="3577FD9D">
      <w:rPr>
        <w:i/>
        <w:iCs/>
      </w:rPr>
      <w:instrText xml:space="preserve"> TIME \@ "dd/MM/yyyy" </w:instrText>
    </w:r>
    <w:r w:rsidRPr="3577FD9D">
      <w:rPr>
        <w:i/>
        <w:iCs/>
      </w:rPr>
      <w:fldChar w:fldCharType="separate"/>
    </w:r>
    <w:r w:rsidRPr="3577FD9D" w:rsidR="3577FD9D">
      <w:rPr>
        <w:i/>
        <w:iCs/>
      </w:rPr>
      <w:t>13/02/2024</w:t>
    </w:r>
    <w:r w:rsidRPr="3577FD9D">
      <w:rPr>
        <w:i/>
        <w:iCs/>
      </w:rPr>
      <w:fldChar w:fldCharType="end"/>
    </w:r>
    <w:r w:rsidRPr="3577FD9D" w:rsidR="3577FD9D">
      <w:rPr>
        <w:b/>
        <w:bCs/>
      </w:rPr>
      <w:t xml:space="preserve"> </w:t>
    </w:r>
    <w:r>
      <w:tab/>
    </w:r>
    <w:r>
      <w:tab/>
    </w:r>
    <w:r w:rsidRPr="3577FD9D" w:rsidR="3577FD9D">
      <w:rPr>
        <w:b/>
        <w:bCs/>
      </w:rPr>
      <w:t xml:space="preserve">Página </w:t>
    </w:r>
    <w:r w:rsidRPr="3577FD9D">
      <w:rPr>
        <w:b/>
        <w:bCs/>
      </w:rPr>
      <w:fldChar w:fldCharType="begin"/>
    </w:r>
    <w:r w:rsidRPr="3577FD9D">
      <w:rPr>
        <w:b/>
        <w:bCs/>
      </w:rPr>
      <w:instrText xml:space="preserve"> PAGE   \* MERGEFORMAT </w:instrText>
    </w:r>
    <w:r w:rsidRPr="3577FD9D">
      <w:rPr>
        <w:b/>
        <w:bCs/>
      </w:rPr>
      <w:fldChar w:fldCharType="separate"/>
    </w:r>
    <w:r w:rsidRPr="3577FD9D" w:rsidR="3577FD9D">
      <w:rPr>
        <w:b/>
        <w:bCs/>
      </w:rPr>
      <w:t>3</w:t>
    </w:r>
    <w:r w:rsidRPr="3577FD9D">
      <w:rPr>
        <w:b/>
        <w:bCs/>
      </w:rPr>
      <w:fldChar w:fldCharType="end"/>
    </w:r>
    <w:r w:rsidRPr="3577FD9D" w:rsidR="3577FD9D">
      <w:rPr>
        <w:b/>
        <w:bCs/>
      </w:rPr>
      <w:t xml:space="preserve"> de </w:t>
    </w:r>
    <w:r w:rsidRPr="3577FD9D">
      <w:rPr>
        <w:b/>
        <w:bCs/>
      </w:rPr>
      <w:fldChar w:fldCharType="begin"/>
    </w:r>
    <w:r w:rsidRPr="3577FD9D">
      <w:rPr>
        <w:b/>
        <w:bCs/>
      </w:rPr>
      <w:instrText xml:space="preserve"> NUMPAGES  \* Arabic  \* MERGEFORMAT </w:instrText>
    </w:r>
    <w:r w:rsidRPr="3577FD9D">
      <w:rPr>
        <w:b/>
        <w:bCs/>
      </w:rPr>
      <w:fldChar w:fldCharType="separate"/>
    </w:r>
    <w:r w:rsidRPr="3577FD9D" w:rsidR="3577FD9D">
      <w:rPr>
        <w:b/>
        <w:bCs/>
      </w:rPr>
      <w:t>6</w:t>
    </w:r>
    <w:r w:rsidRPr="3577FD9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DA6" w:rsidRDefault="00124DA6" w14:paraId="27BF53F6" w14:textId="77777777">
      <w:r>
        <w:separator/>
      </w:r>
    </w:p>
  </w:footnote>
  <w:footnote w:type="continuationSeparator" w:id="0">
    <w:p w:rsidR="00124DA6" w:rsidRDefault="00124DA6" w14:paraId="3F350FC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12EB" w:rsidR="006B6897" w:rsidP="3577FD9D" w:rsidRDefault="006B6897" w14:paraId="01A85717" w14:textId="77777777">
    <w:pPr>
      <w:pStyle w:val="Pdepxina"/>
      <w:tabs>
        <w:tab w:val="clear" w:pos="8504"/>
        <w:tab w:val="right" w:pos="8364"/>
      </w:tabs>
      <w:rPr>
        <w:i/>
        <w:iCs/>
      </w:rPr>
    </w:pPr>
    <w:r w:rsidRPr="00F512EB">
      <w:rPr>
        <w:i/>
      </w:rPr>
      <w:tab/>
    </w:r>
    <w:r w:rsidRPr="3577FD9D" w:rsidR="3577FD9D">
      <w:rPr>
        <w:i/>
        <w:iCs/>
      </w:rPr>
      <w:t>CM. Definición de un Proceso de Control del Cambio</w:t>
    </w:r>
    <w:r w:rsidRPr="00F512EB">
      <w:rPr>
        <w:i/>
      </w:rPr>
      <w:tab/>
    </w:r>
  </w:p>
  <w:p w:rsidRPr="00F512EB" w:rsidR="00405635" w:rsidRDefault="00405635" w14:paraId="0A4F7224" w14:textId="77777777">
    <w:pPr>
      <w:pStyle w:val="Cabecei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3577FD9D" w14:paraId="5FA32DE1" w14:textId="77777777">
      <w:trPr>
        <w:trHeight w:val="300"/>
      </w:trPr>
      <w:tc>
        <w:tcPr>
          <w:tcW w:w="2830" w:type="dxa"/>
        </w:tcPr>
        <w:p w:rsidR="5BDFC1DA" w:rsidP="5BDFC1DA" w:rsidRDefault="5BDFC1DA" w14:paraId="7C6A6295" w14:textId="596211F5">
          <w:pPr>
            <w:pStyle w:val="Cabeceira"/>
            <w:ind w:left="-115"/>
          </w:pPr>
        </w:p>
      </w:tc>
      <w:tc>
        <w:tcPr>
          <w:tcW w:w="2830" w:type="dxa"/>
        </w:tcPr>
        <w:p w:rsidR="5BDFC1DA" w:rsidP="5BDFC1DA" w:rsidRDefault="5BDFC1DA" w14:paraId="23C7E35C" w14:textId="5266564D">
          <w:pPr>
            <w:pStyle w:val="Cabeceira"/>
            <w:jc w:val="center"/>
          </w:pPr>
        </w:p>
      </w:tc>
      <w:tc>
        <w:tcPr>
          <w:tcW w:w="2830" w:type="dxa"/>
        </w:tcPr>
        <w:p w:rsidR="5BDFC1DA" w:rsidP="5BDFC1DA" w:rsidRDefault="5BDFC1DA" w14:paraId="73F40CD9" w14:textId="15967657">
          <w:pPr>
            <w:pStyle w:val="Cabeceira"/>
            <w:ind w:right="-115"/>
            <w:jc w:val="right"/>
          </w:pPr>
        </w:p>
      </w:tc>
    </w:tr>
  </w:tbl>
  <w:p w:rsidR="5BDFC1DA" w:rsidP="5BDFC1DA" w:rsidRDefault="5BDFC1DA" w14:paraId="2FC7D5FD" w14:textId="48B2B247">
    <w:pPr>
      <w:pStyle w:val="Cabeceir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F70832" w:rsidTr="3577FD9D" w14:paraId="0D01BF95" w14:textId="77777777">
      <w:trPr>
        <w:trHeight w:val="410"/>
      </w:trPr>
      <w:tc>
        <w:tcPr>
          <w:tcW w:w="1384" w:type="dxa"/>
          <w:vMerge w:val="restart"/>
        </w:tcPr>
        <w:p w:rsidRPr="00F63D22" w:rsidR="00F70832" w:rsidP="3577FD9D" w:rsidRDefault="3577FD9D" w14:paraId="3C27DCA7" w14:textId="77777777">
          <w:pPr>
            <w:pStyle w:val="Cabeceira"/>
            <w:jc w:val="center"/>
            <w:rPr>
              <w:b/>
              <w:bCs/>
              <w:sz w:val="40"/>
              <w:szCs w:val="40"/>
            </w:rPr>
          </w:pPr>
          <w:r w:rsidRPr="3577FD9D">
            <w:rPr>
              <w:b/>
              <w:bCs/>
              <w:sz w:val="40"/>
              <w:szCs w:val="40"/>
            </w:rPr>
            <w:t>ENSO</w:t>
          </w:r>
        </w:p>
        <w:p w:rsidRPr="00F63D22" w:rsidR="00F70832" w:rsidP="006B6897" w:rsidRDefault="3577FD9D" w14:paraId="7B799E81" w14:textId="77777777">
          <w:pPr>
            <w:pStyle w:val="Cabeceira"/>
            <w:jc w:val="center"/>
            <w:rPr>
              <w:sz w:val="16"/>
              <w:szCs w:val="16"/>
            </w:rPr>
          </w:pPr>
          <w:r w:rsidRPr="3577FD9D">
            <w:rPr>
              <w:sz w:val="16"/>
              <w:szCs w:val="16"/>
            </w:rPr>
            <w:t>GrEI</w:t>
          </w:r>
        </w:p>
      </w:tc>
      <w:tc>
        <w:tcPr>
          <w:tcW w:w="5528" w:type="dxa"/>
          <w:vAlign w:val="center"/>
        </w:tcPr>
        <w:p w:rsidRPr="00F512EB" w:rsidR="00F70832" w:rsidP="3577FD9D" w:rsidRDefault="3577FD9D" w14:paraId="53FAD22D" w14:textId="77777777">
          <w:pPr>
            <w:pStyle w:val="Cabeceira"/>
            <w:jc w:val="center"/>
            <w:rPr>
              <w:b/>
              <w:bCs/>
              <w:noProof/>
              <w:lang w:val="pt-BR"/>
            </w:rPr>
          </w:pPr>
          <w:r w:rsidRPr="3577FD9D">
            <w:rPr>
              <w:i/>
              <w:iCs/>
            </w:rPr>
            <w:t>CM. Definición de un Proceso de Control del Cambio</w:t>
          </w:r>
        </w:p>
      </w:tc>
      <w:tc>
        <w:tcPr>
          <w:tcW w:w="1808" w:type="dxa"/>
          <w:vAlign w:val="center"/>
        </w:tcPr>
        <w:p w:rsidRPr="00F70832" w:rsidR="00F70832" w:rsidP="3577FD9D" w:rsidRDefault="3577FD9D" w14:paraId="10FE0EA8" w14:textId="5B17DA06">
          <w:pPr>
            <w:pStyle w:val="Cabeceira"/>
            <w:jc w:val="center"/>
            <w:rPr>
              <w:i/>
              <w:iCs/>
              <w:color w:val="FF0000"/>
            </w:rPr>
          </w:pPr>
          <w:r w:rsidRPr="3577FD9D">
            <w:rPr>
              <w:b/>
              <w:bCs/>
            </w:rPr>
            <w:t>Grp:</w:t>
          </w:r>
          <w:r w:rsidRPr="3577FD9D">
            <w:rPr>
              <w:i/>
              <w:iCs/>
              <w:color w:val="FF0000"/>
            </w:rPr>
            <w:t xml:space="preserve"> </w:t>
          </w:r>
          <w:r w:rsidRPr="3577FD9D">
            <w:rPr>
              <w:i/>
              <w:iCs/>
              <w:color w:val="000000" w:themeColor="text1"/>
            </w:rPr>
            <w:t>2</w:t>
          </w:r>
        </w:p>
      </w:tc>
    </w:tr>
    <w:tr w:rsidRPr="003D156B" w:rsidR="006B6897" w:rsidTr="3577FD9D" w14:paraId="7CCE9FF6" w14:textId="77777777">
      <w:trPr>
        <w:trHeight w:val="273"/>
      </w:trPr>
      <w:tc>
        <w:tcPr>
          <w:tcW w:w="1384" w:type="dxa"/>
          <w:vMerge/>
        </w:tcPr>
        <w:p w:rsidRPr="003036AA" w:rsidR="006B6897" w:rsidP="00C517EA" w:rsidRDefault="006B6897" w14:paraId="450EA2D7" w14:textId="77777777">
          <w:pPr>
            <w:pStyle w:val="Cabeceira"/>
            <w:rPr>
              <w:lang w:val="pt-BR"/>
            </w:rPr>
          </w:pPr>
        </w:p>
      </w:tc>
      <w:tc>
        <w:tcPr>
          <w:tcW w:w="7336" w:type="dxa"/>
          <w:gridSpan w:val="2"/>
          <w:noWrap/>
          <w:vAlign w:val="center"/>
        </w:tcPr>
        <w:p w:rsidRPr="003D156B" w:rsidR="006B6897" w:rsidP="2C82E443" w:rsidRDefault="3577FD9D" w14:paraId="23673EC2" w14:textId="74C59D0A">
          <w:pPr>
            <w:pStyle w:val="Cabeceira"/>
            <w:jc w:val="center"/>
            <w:rPr>
              <w:b/>
              <w:bCs/>
            </w:rPr>
          </w:pPr>
          <w:r w:rsidRPr="3577FD9D">
            <w:rPr>
              <w:b/>
              <w:bCs/>
            </w:rPr>
            <w:t xml:space="preserve">Doc.:  </w:t>
          </w:r>
          <w:r w:rsidRPr="3577FD9D">
            <w:rPr>
              <w:b/>
              <w:bCs/>
              <w:i/>
              <w:iCs/>
            </w:rPr>
            <w:t>DP_ControldeCambios_Grupo2-v1</w:t>
          </w:r>
        </w:p>
      </w:tc>
    </w:tr>
  </w:tbl>
  <w:p w:rsidRPr="003D156B" w:rsidR="00F63D22" w:rsidRDefault="00F63D22" w14:paraId="3DD355C9" w14:textId="77777777">
    <w:pPr>
      <w:pStyle w:val="Cabeceir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3577FD9D" w14:paraId="71992277" w14:textId="77777777">
      <w:trPr>
        <w:trHeight w:val="300"/>
      </w:trPr>
      <w:tc>
        <w:tcPr>
          <w:tcW w:w="2830" w:type="dxa"/>
        </w:tcPr>
        <w:p w:rsidR="5BDFC1DA" w:rsidP="5BDFC1DA" w:rsidRDefault="5BDFC1DA" w14:paraId="22038AA2" w14:textId="537FF002">
          <w:pPr>
            <w:pStyle w:val="Cabeceira"/>
            <w:ind w:left="-115"/>
          </w:pPr>
        </w:p>
      </w:tc>
      <w:tc>
        <w:tcPr>
          <w:tcW w:w="2830" w:type="dxa"/>
        </w:tcPr>
        <w:p w:rsidR="5BDFC1DA" w:rsidP="5BDFC1DA" w:rsidRDefault="5BDFC1DA" w14:paraId="673C005C" w14:textId="1740E2D5">
          <w:pPr>
            <w:pStyle w:val="Cabeceira"/>
            <w:jc w:val="center"/>
          </w:pPr>
        </w:p>
      </w:tc>
      <w:tc>
        <w:tcPr>
          <w:tcW w:w="2830" w:type="dxa"/>
        </w:tcPr>
        <w:p w:rsidR="5BDFC1DA" w:rsidP="5BDFC1DA" w:rsidRDefault="5BDFC1DA" w14:paraId="565FD090" w14:textId="6B0B7169">
          <w:pPr>
            <w:pStyle w:val="Cabeceira"/>
            <w:ind w:right="-115"/>
            <w:jc w:val="right"/>
          </w:pPr>
        </w:p>
      </w:tc>
    </w:tr>
  </w:tbl>
  <w:p w:rsidR="5BDFC1DA" w:rsidP="5BDFC1DA" w:rsidRDefault="5BDFC1DA" w14:paraId="125A79CC" w14:textId="3914396F">
    <w:pPr>
      <w:pStyle w:val="Cabeceir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3577FD9D" w14:paraId="6F4C1B22" w14:textId="77777777">
      <w:trPr>
        <w:trHeight w:val="300"/>
      </w:trPr>
      <w:tc>
        <w:tcPr>
          <w:tcW w:w="2830" w:type="dxa"/>
        </w:tcPr>
        <w:p w:rsidR="5BDFC1DA" w:rsidP="5BDFC1DA" w:rsidRDefault="5BDFC1DA" w14:paraId="077E7C5F" w14:textId="1069CBF1">
          <w:pPr>
            <w:pStyle w:val="Cabeceira"/>
            <w:ind w:left="-115"/>
          </w:pPr>
        </w:p>
      </w:tc>
      <w:tc>
        <w:tcPr>
          <w:tcW w:w="2830" w:type="dxa"/>
        </w:tcPr>
        <w:p w:rsidR="5BDFC1DA" w:rsidP="5BDFC1DA" w:rsidRDefault="5BDFC1DA" w14:paraId="7C2F44E1" w14:textId="40668941">
          <w:pPr>
            <w:pStyle w:val="Cabeceira"/>
            <w:jc w:val="center"/>
          </w:pPr>
        </w:p>
      </w:tc>
      <w:tc>
        <w:tcPr>
          <w:tcW w:w="2830" w:type="dxa"/>
        </w:tcPr>
        <w:p w:rsidR="5BDFC1DA" w:rsidP="5BDFC1DA" w:rsidRDefault="5BDFC1DA" w14:paraId="68259C26" w14:textId="498EB136">
          <w:pPr>
            <w:pStyle w:val="Cabeceira"/>
            <w:ind w:right="-115"/>
            <w:jc w:val="right"/>
          </w:pPr>
        </w:p>
      </w:tc>
    </w:tr>
  </w:tbl>
  <w:p w:rsidR="5BDFC1DA" w:rsidP="5BDFC1DA" w:rsidRDefault="5BDFC1DA" w14:paraId="3534D402" w14:textId="15E85BB9">
    <w:pPr>
      <w:pStyle w:val="Cabeceira"/>
    </w:pPr>
  </w:p>
</w:hdr>
</file>

<file path=word/intelligence2.xml><?xml version="1.0" encoding="utf-8"?>
<int2:intelligence xmlns:int2="http://schemas.microsoft.com/office/intelligence/2020/intelligence" xmlns:oel="http://schemas.microsoft.com/office/2019/extlst">
  <int2:observations>
    <int2:textHash int2:hashCode="3IZ8A9bx9DhaJH" int2:id="5kM6aU5Q">
      <int2:state int2:value="Rejected" int2:type="AugLoop_Text_Critique"/>
    </int2:textHash>
    <int2:textHash int2:hashCode="QBW1ehQ67FFW/R" int2:id="ecb54bnX">
      <int2:state int2:value="Rejected" int2:type="AugLoop_Text_Critique"/>
    </int2:textHash>
    <int2:textHash int2:hashCode="640/05d7tXCQj/" int2:id="raIR3w6S">
      <int2:state int2:value="Rejected" int2:type="AugLoop_Text_Critique"/>
    </int2:textHash>
    <int2:textHash int2:hashCode="sot69pMgIB0c8g" int2:id="7gmFTKW6">
      <int2:state int2:value="Rejected" int2:type="AugLoop_Text_Critique"/>
    </int2:textHash>
    <int2:textHash int2:hashCode="O/Kig6ci0BkzCs" int2:id="5QEftORK">
      <int2:state int2:value="Rejected" int2:type="AugLoop_Text_Critique"/>
    </int2:textHash>
    <int2:textHash int2:hashCode="AyzA1idZMbJmOp" int2:id="uCjnI2fu">
      <int2:state int2:value="Rejected" int2:type="AugLoop_Text_Critique"/>
    </int2:textHash>
    <int2:textHash int2:hashCode="+CSiW58JWj/m34" int2:id="qRdp5VR1">
      <int2:state int2:value="Rejected" int2:type="AugLoop_Text_Critique"/>
    </int2:textHash>
    <int2:textHash int2:hashCode="E+c+w54rujcTy3" int2:id="l5lbmACR">
      <int2:state int2:value="Rejected" int2:type="AugLoop_Text_Critique"/>
    </int2:textHash>
    <int2:textHash int2:hashCode="CUr+8EaqgnDUNh" int2:id="PcAPyIZR">
      <int2:state int2:value="Rejected" int2:type="AugLoop_Text_Critique"/>
    </int2:textHash>
    <int2:textHash int2:hashCode="xINjwNZQVpjAUI" int2:id="wzkf4Yd0">
      <int2:state int2:value="Rejected" int2:type="AugLoop_Text_Critique"/>
    </int2:textHash>
    <int2:textHash int2:hashCode="dUXvPjfqL1M6ZB" int2:id="xXN7bBo5">
      <int2:state int2:value="Rejected" int2:type="AugLoop_Text_Critique"/>
    </int2:textHash>
    <int2:bookmark int2:bookmarkName="_Int_IrBMSFMe" int2:invalidationBookmarkName="" int2:hashCode="AWJf91LP3g7T1X" int2:id="R0BC2GOf">
      <int2:state int2:value="Rejected" int2:type="AugLoop_Text_Critique"/>
    </int2:bookmark>
    <int2:bookmark int2:bookmarkName="_Int_WXqhgcnE" int2:invalidationBookmarkName="" int2:hashCode="Z3rouB0WICSKPD" int2:id="9B2KoASF">
      <int2:state int2:value="Rejected" int2:type="AugLoop_Text_Critique"/>
    </int2:bookmark>
    <int2:bookmark int2:bookmarkName="_Int_A0EaEYZh" int2:invalidationBookmarkName="" int2:hashCode="GNUlnLyHps88Qi" int2:id="aX9TVe0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9BEB"/>
    <w:multiLevelType w:val="hybridMultilevel"/>
    <w:tmpl w:val="E6642C86"/>
    <w:lvl w:ilvl="0" w:tplc="5836608E">
      <w:start w:val="1"/>
      <w:numFmt w:val="bullet"/>
      <w:lvlText w:val=""/>
      <w:lvlJc w:val="left"/>
      <w:pPr>
        <w:ind w:left="720" w:hanging="360"/>
      </w:pPr>
      <w:rPr>
        <w:rFonts w:hint="default" w:ascii="Symbol" w:hAnsi="Symbol"/>
      </w:rPr>
    </w:lvl>
    <w:lvl w:ilvl="1" w:tplc="9C18F0F6">
      <w:start w:val="1"/>
      <w:numFmt w:val="bullet"/>
      <w:lvlText w:val="o"/>
      <w:lvlJc w:val="left"/>
      <w:pPr>
        <w:ind w:left="1440" w:hanging="360"/>
      </w:pPr>
      <w:rPr>
        <w:rFonts w:hint="default" w:ascii="Courier New" w:hAnsi="Courier New"/>
      </w:rPr>
    </w:lvl>
    <w:lvl w:ilvl="2" w:tplc="8CB22584">
      <w:start w:val="1"/>
      <w:numFmt w:val="bullet"/>
      <w:lvlText w:val=""/>
      <w:lvlJc w:val="left"/>
      <w:pPr>
        <w:ind w:left="2160" w:hanging="360"/>
      </w:pPr>
      <w:rPr>
        <w:rFonts w:hint="default" w:ascii="Wingdings" w:hAnsi="Wingdings"/>
      </w:rPr>
    </w:lvl>
    <w:lvl w:ilvl="3" w:tplc="9910743A">
      <w:start w:val="1"/>
      <w:numFmt w:val="bullet"/>
      <w:lvlText w:val=""/>
      <w:lvlJc w:val="left"/>
      <w:pPr>
        <w:ind w:left="2880" w:hanging="360"/>
      </w:pPr>
      <w:rPr>
        <w:rFonts w:hint="default" w:ascii="Symbol" w:hAnsi="Symbol"/>
      </w:rPr>
    </w:lvl>
    <w:lvl w:ilvl="4" w:tplc="351E2F0C">
      <w:start w:val="1"/>
      <w:numFmt w:val="bullet"/>
      <w:lvlText w:val="o"/>
      <w:lvlJc w:val="left"/>
      <w:pPr>
        <w:ind w:left="3600" w:hanging="360"/>
      </w:pPr>
      <w:rPr>
        <w:rFonts w:hint="default" w:ascii="Courier New" w:hAnsi="Courier New"/>
      </w:rPr>
    </w:lvl>
    <w:lvl w:ilvl="5" w:tplc="2F369F4C">
      <w:start w:val="1"/>
      <w:numFmt w:val="bullet"/>
      <w:lvlText w:val=""/>
      <w:lvlJc w:val="left"/>
      <w:pPr>
        <w:ind w:left="4320" w:hanging="360"/>
      </w:pPr>
      <w:rPr>
        <w:rFonts w:hint="default" w:ascii="Wingdings" w:hAnsi="Wingdings"/>
      </w:rPr>
    </w:lvl>
    <w:lvl w:ilvl="6" w:tplc="A58C952C">
      <w:start w:val="1"/>
      <w:numFmt w:val="bullet"/>
      <w:lvlText w:val=""/>
      <w:lvlJc w:val="left"/>
      <w:pPr>
        <w:ind w:left="5040" w:hanging="360"/>
      </w:pPr>
      <w:rPr>
        <w:rFonts w:hint="default" w:ascii="Symbol" w:hAnsi="Symbol"/>
      </w:rPr>
    </w:lvl>
    <w:lvl w:ilvl="7" w:tplc="37562658">
      <w:start w:val="1"/>
      <w:numFmt w:val="bullet"/>
      <w:lvlText w:val="o"/>
      <w:lvlJc w:val="left"/>
      <w:pPr>
        <w:ind w:left="5760" w:hanging="360"/>
      </w:pPr>
      <w:rPr>
        <w:rFonts w:hint="default" w:ascii="Courier New" w:hAnsi="Courier New"/>
      </w:rPr>
    </w:lvl>
    <w:lvl w:ilvl="8" w:tplc="4D40F49E">
      <w:start w:val="1"/>
      <w:numFmt w:val="bullet"/>
      <w:lvlText w:val=""/>
      <w:lvlJc w:val="left"/>
      <w:pPr>
        <w:ind w:left="6480" w:hanging="360"/>
      </w:pPr>
      <w:rPr>
        <w:rFonts w:hint="default" w:ascii="Wingdings" w:hAnsi="Wingdings"/>
      </w:rPr>
    </w:lvl>
  </w:abstractNum>
  <w:abstractNum w:abstractNumId="1" w15:restartNumberingAfterBreak="0">
    <w:nsid w:val="0F4F44AF"/>
    <w:multiLevelType w:val="hybridMultilevel"/>
    <w:tmpl w:val="F8464EFC"/>
    <w:lvl w:ilvl="0" w:tplc="6CAA1156">
      <w:start w:val="1"/>
      <w:numFmt w:val="bullet"/>
      <w:lvlText w:val=""/>
      <w:lvlJc w:val="left"/>
      <w:pPr>
        <w:ind w:left="720" w:hanging="360"/>
      </w:pPr>
      <w:rPr>
        <w:rFonts w:hint="default" w:ascii="Symbol" w:hAnsi="Symbol"/>
      </w:rPr>
    </w:lvl>
    <w:lvl w:ilvl="1" w:tplc="66CE6898">
      <w:start w:val="1"/>
      <w:numFmt w:val="bullet"/>
      <w:lvlText w:val="o"/>
      <w:lvlJc w:val="left"/>
      <w:pPr>
        <w:ind w:left="1440" w:hanging="360"/>
      </w:pPr>
      <w:rPr>
        <w:rFonts w:hint="default" w:ascii="Courier New" w:hAnsi="Courier New"/>
      </w:rPr>
    </w:lvl>
    <w:lvl w:ilvl="2" w:tplc="27ECFBDA">
      <w:start w:val="1"/>
      <w:numFmt w:val="bullet"/>
      <w:lvlText w:val=""/>
      <w:lvlJc w:val="left"/>
      <w:pPr>
        <w:ind w:left="2160" w:hanging="360"/>
      </w:pPr>
      <w:rPr>
        <w:rFonts w:hint="default" w:ascii="Wingdings" w:hAnsi="Wingdings"/>
      </w:rPr>
    </w:lvl>
    <w:lvl w:ilvl="3" w:tplc="A6245040">
      <w:start w:val="1"/>
      <w:numFmt w:val="bullet"/>
      <w:lvlText w:val=""/>
      <w:lvlJc w:val="left"/>
      <w:pPr>
        <w:ind w:left="2880" w:hanging="360"/>
      </w:pPr>
      <w:rPr>
        <w:rFonts w:hint="default" w:ascii="Symbol" w:hAnsi="Symbol"/>
      </w:rPr>
    </w:lvl>
    <w:lvl w:ilvl="4" w:tplc="2690CB04">
      <w:start w:val="1"/>
      <w:numFmt w:val="bullet"/>
      <w:lvlText w:val="o"/>
      <w:lvlJc w:val="left"/>
      <w:pPr>
        <w:ind w:left="3600" w:hanging="360"/>
      </w:pPr>
      <w:rPr>
        <w:rFonts w:hint="default" w:ascii="Courier New" w:hAnsi="Courier New"/>
      </w:rPr>
    </w:lvl>
    <w:lvl w:ilvl="5" w:tplc="054444E6">
      <w:start w:val="1"/>
      <w:numFmt w:val="bullet"/>
      <w:lvlText w:val=""/>
      <w:lvlJc w:val="left"/>
      <w:pPr>
        <w:ind w:left="4320" w:hanging="360"/>
      </w:pPr>
      <w:rPr>
        <w:rFonts w:hint="default" w:ascii="Wingdings" w:hAnsi="Wingdings"/>
      </w:rPr>
    </w:lvl>
    <w:lvl w:ilvl="6" w:tplc="AA1A4DEE">
      <w:start w:val="1"/>
      <w:numFmt w:val="bullet"/>
      <w:lvlText w:val=""/>
      <w:lvlJc w:val="left"/>
      <w:pPr>
        <w:ind w:left="5040" w:hanging="360"/>
      </w:pPr>
      <w:rPr>
        <w:rFonts w:hint="default" w:ascii="Symbol" w:hAnsi="Symbol"/>
      </w:rPr>
    </w:lvl>
    <w:lvl w:ilvl="7" w:tplc="1E3AE064">
      <w:start w:val="1"/>
      <w:numFmt w:val="bullet"/>
      <w:lvlText w:val="o"/>
      <w:lvlJc w:val="left"/>
      <w:pPr>
        <w:ind w:left="5760" w:hanging="360"/>
      </w:pPr>
      <w:rPr>
        <w:rFonts w:hint="default" w:ascii="Courier New" w:hAnsi="Courier New"/>
      </w:rPr>
    </w:lvl>
    <w:lvl w:ilvl="8" w:tplc="EB3CE2CE">
      <w:start w:val="1"/>
      <w:numFmt w:val="bullet"/>
      <w:lvlText w:val=""/>
      <w:lvlJc w:val="left"/>
      <w:pPr>
        <w:ind w:left="6480" w:hanging="360"/>
      </w:pPr>
      <w:rPr>
        <w:rFonts w:hint="default" w:ascii="Wingdings" w:hAnsi="Wingdings"/>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B172BA0"/>
    <w:multiLevelType w:val="hybridMultilevel"/>
    <w:tmpl w:val="0D468D62"/>
    <w:lvl w:ilvl="0" w:tplc="71A8B7F8">
      <w:start w:val="1"/>
      <w:numFmt w:val="bullet"/>
      <w:lvlText w:val=""/>
      <w:lvlJc w:val="left"/>
      <w:pPr>
        <w:ind w:left="720" w:hanging="360"/>
      </w:pPr>
      <w:rPr>
        <w:rFonts w:hint="default" w:ascii="Symbol" w:hAnsi="Symbol"/>
      </w:rPr>
    </w:lvl>
    <w:lvl w:ilvl="1" w:tplc="282EF782">
      <w:start w:val="1"/>
      <w:numFmt w:val="bullet"/>
      <w:lvlText w:val="o"/>
      <w:lvlJc w:val="left"/>
      <w:pPr>
        <w:ind w:left="1440" w:hanging="360"/>
      </w:pPr>
      <w:rPr>
        <w:rFonts w:hint="default" w:ascii="Courier New" w:hAnsi="Courier New"/>
      </w:rPr>
    </w:lvl>
    <w:lvl w:ilvl="2" w:tplc="C29A4326">
      <w:start w:val="1"/>
      <w:numFmt w:val="bullet"/>
      <w:lvlText w:val=""/>
      <w:lvlJc w:val="left"/>
      <w:pPr>
        <w:ind w:left="2160" w:hanging="360"/>
      </w:pPr>
      <w:rPr>
        <w:rFonts w:hint="default" w:ascii="Wingdings" w:hAnsi="Wingdings"/>
      </w:rPr>
    </w:lvl>
    <w:lvl w:ilvl="3" w:tplc="7598D7AC">
      <w:start w:val="1"/>
      <w:numFmt w:val="bullet"/>
      <w:lvlText w:val=""/>
      <w:lvlJc w:val="left"/>
      <w:pPr>
        <w:ind w:left="2880" w:hanging="360"/>
      </w:pPr>
      <w:rPr>
        <w:rFonts w:hint="default" w:ascii="Symbol" w:hAnsi="Symbol"/>
      </w:rPr>
    </w:lvl>
    <w:lvl w:ilvl="4" w:tplc="784A3016">
      <w:start w:val="1"/>
      <w:numFmt w:val="bullet"/>
      <w:lvlText w:val="o"/>
      <w:lvlJc w:val="left"/>
      <w:pPr>
        <w:ind w:left="3600" w:hanging="360"/>
      </w:pPr>
      <w:rPr>
        <w:rFonts w:hint="default" w:ascii="Courier New" w:hAnsi="Courier New"/>
      </w:rPr>
    </w:lvl>
    <w:lvl w:ilvl="5" w:tplc="39500FE2">
      <w:start w:val="1"/>
      <w:numFmt w:val="bullet"/>
      <w:lvlText w:val=""/>
      <w:lvlJc w:val="left"/>
      <w:pPr>
        <w:ind w:left="4320" w:hanging="360"/>
      </w:pPr>
      <w:rPr>
        <w:rFonts w:hint="default" w:ascii="Wingdings" w:hAnsi="Wingdings"/>
      </w:rPr>
    </w:lvl>
    <w:lvl w:ilvl="6" w:tplc="BAAE1470">
      <w:start w:val="1"/>
      <w:numFmt w:val="bullet"/>
      <w:lvlText w:val=""/>
      <w:lvlJc w:val="left"/>
      <w:pPr>
        <w:ind w:left="5040" w:hanging="360"/>
      </w:pPr>
      <w:rPr>
        <w:rFonts w:hint="default" w:ascii="Symbol" w:hAnsi="Symbol"/>
      </w:rPr>
    </w:lvl>
    <w:lvl w:ilvl="7" w:tplc="72523BA8">
      <w:start w:val="1"/>
      <w:numFmt w:val="bullet"/>
      <w:lvlText w:val="o"/>
      <w:lvlJc w:val="left"/>
      <w:pPr>
        <w:ind w:left="5760" w:hanging="360"/>
      </w:pPr>
      <w:rPr>
        <w:rFonts w:hint="default" w:ascii="Courier New" w:hAnsi="Courier New"/>
      </w:rPr>
    </w:lvl>
    <w:lvl w:ilvl="8" w:tplc="F41C726A">
      <w:start w:val="1"/>
      <w:numFmt w:val="bullet"/>
      <w:lvlText w:val=""/>
      <w:lvlJc w:val="left"/>
      <w:pPr>
        <w:ind w:left="6480" w:hanging="360"/>
      </w:pPr>
      <w:rPr>
        <w:rFonts w:hint="default" w:ascii="Wingdings" w:hAnsi="Wingdings"/>
      </w:rPr>
    </w:lvl>
  </w:abstractNum>
  <w:abstractNum w:abstractNumId="5" w15:restartNumberingAfterBreak="0">
    <w:nsid w:val="24B60D45"/>
    <w:multiLevelType w:val="hybridMultilevel"/>
    <w:tmpl w:val="5B9CE726"/>
    <w:lvl w:ilvl="0" w:tplc="23F276E6">
      <w:start w:val="1"/>
      <w:numFmt w:val="bullet"/>
      <w:lvlText w:val=""/>
      <w:lvlJc w:val="left"/>
      <w:pPr>
        <w:ind w:left="720" w:hanging="360"/>
      </w:pPr>
      <w:rPr>
        <w:rFonts w:hint="default" w:ascii="Symbol" w:hAnsi="Symbol"/>
      </w:rPr>
    </w:lvl>
    <w:lvl w:ilvl="1" w:tplc="E520AB52">
      <w:start w:val="1"/>
      <w:numFmt w:val="bullet"/>
      <w:lvlText w:val="o"/>
      <w:lvlJc w:val="left"/>
      <w:pPr>
        <w:ind w:left="1440" w:hanging="360"/>
      </w:pPr>
      <w:rPr>
        <w:rFonts w:hint="default" w:ascii="Courier New" w:hAnsi="Courier New"/>
      </w:rPr>
    </w:lvl>
    <w:lvl w:ilvl="2" w:tplc="0C5696E6">
      <w:start w:val="1"/>
      <w:numFmt w:val="bullet"/>
      <w:lvlText w:val=""/>
      <w:lvlJc w:val="left"/>
      <w:pPr>
        <w:ind w:left="2160" w:hanging="360"/>
      </w:pPr>
      <w:rPr>
        <w:rFonts w:hint="default" w:ascii="Wingdings" w:hAnsi="Wingdings"/>
      </w:rPr>
    </w:lvl>
    <w:lvl w:ilvl="3" w:tplc="5CB893A0">
      <w:start w:val="1"/>
      <w:numFmt w:val="bullet"/>
      <w:lvlText w:val=""/>
      <w:lvlJc w:val="left"/>
      <w:pPr>
        <w:ind w:left="2880" w:hanging="360"/>
      </w:pPr>
      <w:rPr>
        <w:rFonts w:hint="default" w:ascii="Symbol" w:hAnsi="Symbol"/>
      </w:rPr>
    </w:lvl>
    <w:lvl w:ilvl="4" w:tplc="F5C2D1AA">
      <w:start w:val="1"/>
      <w:numFmt w:val="bullet"/>
      <w:lvlText w:val="o"/>
      <w:lvlJc w:val="left"/>
      <w:pPr>
        <w:ind w:left="3600" w:hanging="360"/>
      </w:pPr>
      <w:rPr>
        <w:rFonts w:hint="default" w:ascii="Courier New" w:hAnsi="Courier New"/>
      </w:rPr>
    </w:lvl>
    <w:lvl w:ilvl="5" w:tplc="23BC59F0">
      <w:start w:val="1"/>
      <w:numFmt w:val="bullet"/>
      <w:lvlText w:val=""/>
      <w:lvlJc w:val="left"/>
      <w:pPr>
        <w:ind w:left="4320" w:hanging="360"/>
      </w:pPr>
      <w:rPr>
        <w:rFonts w:hint="default" w:ascii="Wingdings" w:hAnsi="Wingdings"/>
      </w:rPr>
    </w:lvl>
    <w:lvl w:ilvl="6" w:tplc="D4F8D1F0">
      <w:start w:val="1"/>
      <w:numFmt w:val="bullet"/>
      <w:lvlText w:val=""/>
      <w:lvlJc w:val="left"/>
      <w:pPr>
        <w:ind w:left="5040" w:hanging="360"/>
      </w:pPr>
      <w:rPr>
        <w:rFonts w:hint="default" w:ascii="Symbol" w:hAnsi="Symbol"/>
      </w:rPr>
    </w:lvl>
    <w:lvl w:ilvl="7" w:tplc="753E6BEA">
      <w:start w:val="1"/>
      <w:numFmt w:val="bullet"/>
      <w:lvlText w:val="o"/>
      <w:lvlJc w:val="left"/>
      <w:pPr>
        <w:ind w:left="5760" w:hanging="360"/>
      </w:pPr>
      <w:rPr>
        <w:rFonts w:hint="default" w:ascii="Courier New" w:hAnsi="Courier New"/>
      </w:rPr>
    </w:lvl>
    <w:lvl w:ilvl="8" w:tplc="80F6E250">
      <w:start w:val="1"/>
      <w:numFmt w:val="bullet"/>
      <w:lvlText w:val=""/>
      <w:lvlJc w:val="left"/>
      <w:pPr>
        <w:ind w:left="6480" w:hanging="360"/>
      </w:pPr>
      <w:rPr>
        <w:rFonts w:hint="default" w:ascii="Wingdings" w:hAnsi="Wingdings"/>
      </w:rPr>
    </w:lvl>
  </w:abstractNum>
  <w:abstractNum w:abstractNumId="6"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7"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33F35AF1"/>
    <w:multiLevelType w:val="hybridMultilevel"/>
    <w:tmpl w:val="C31A6C30"/>
    <w:lvl w:ilvl="0" w:tplc="0A603F00">
      <w:start w:val="1"/>
      <w:numFmt w:val="bullet"/>
      <w:lvlText w:val=""/>
      <w:lvlJc w:val="left"/>
      <w:pPr>
        <w:ind w:left="720" w:hanging="360"/>
      </w:pPr>
      <w:rPr>
        <w:rFonts w:hint="default" w:ascii="Symbol" w:hAnsi="Symbol"/>
      </w:rPr>
    </w:lvl>
    <w:lvl w:ilvl="1" w:tplc="3590251C">
      <w:start w:val="1"/>
      <w:numFmt w:val="bullet"/>
      <w:lvlText w:val="o"/>
      <w:lvlJc w:val="left"/>
      <w:pPr>
        <w:ind w:left="1440" w:hanging="360"/>
      </w:pPr>
      <w:rPr>
        <w:rFonts w:hint="default" w:ascii="Courier New" w:hAnsi="Courier New"/>
      </w:rPr>
    </w:lvl>
    <w:lvl w:ilvl="2" w:tplc="2E561470">
      <w:start w:val="1"/>
      <w:numFmt w:val="bullet"/>
      <w:lvlText w:val=""/>
      <w:lvlJc w:val="left"/>
      <w:pPr>
        <w:ind w:left="2160" w:hanging="360"/>
      </w:pPr>
      <w:rPr>
        <w:rFonts w:hint="default" w:ascii="Wingdings" w:hAnsi="Wingdings"/>
      </w:rPr>
    </w:lvl>
    <w:lvl w:ilvl="3" w:tplc="9312912C">
      <w:start w:val="1"/>
      <w:numFmt w:val="bullet"/>
      <w:lvlText w:val=""/>
      <w:lvlJc w:val="left"/>
      <w:pPr>
        <w:ind w:left="2880" w:hanging="360"/>
      </w:pPr>
      <w:rPr>
        <w:rFonts w:hint="default" w:ascii="Symbol" w:hAnsi="Symbol"/>
      </w:rPr>
    </w:lvl>
    <w:lvl w:ilvl="4" w:tplc="D60C2D3C">
      <w:start w:val="1"/>
      <w:numFmt w:val="bullet"/>
      <w:lvlText w:val="o"/>
      <w:lvlJc w:val="left"/>
      <w:pPr>
        <w:ind w:left="3600" w:hanging="360"/>
      </w:pPr>
      <w:rPr>
        <w:rFonts w:hint="default" w:ascii="Courier New" w:hAnsi="Courier New"/>
      </w:rPr>
    </w:lvl>
    <w:lvl w:ilvl="5" w:tplc="B55C071C">
      <w:start w:val="1"/>
      <w:numFmt w:val="bullet"/>
      <w:lvlText w:val=""/>
      <w:lvlJc w:val="left"/>
      <w:pPr>
        <w:ind w:left="4320" w:hanging="360"/>
      </w:pPr>
      <w:rPr>
        <w:rFonts w:hint="default" w:ascii="Wingdings" w:hAnsi="Wingdings"/>
      </w:rPr>
    </w:lvl>
    <w:lvl w:ilvl="6" w:tplc="341CA562">
      <w:start w:val="1"/>
      <w:numFmt w:val="bullet"/>
      <w:lvlText w:val=""/>
      <w:lvlJc w:val="left"/>
      <w:pPr>
        <w:ind w:left="5040" w:hanging="360"/>
      </w:pPr>
      <w:rPr>
        <w:rFonts w:hint="default" w:ascii="Symbol" w:hAnsi="Symbol"/>
      </w:rPr>
    </w:lvl>
    <w:lvl w:ilvl="7" w:tplc="29085C10">
      <w:start w:val="1"/>
      <w:numFmt w:val="bullet"/>
      <w:lvlText w:val="o"/>
      <w:lvlJc w:val="left"/>
      <w:pPr>
        <w:ind w:left="5760" w:hanging="360"/>
      </w:pPr>
      <w:rPr>
        <w:rFonts w:hint="default" w:ascii="Courier New" w:hAnsi="Courier New"/>
      </w:rPr>
    </w:lvl>
    <w:lvl w:ilvl="8" w:tplc="553E95FE">
      <w:start w:val="1"/>
      <w:numFmt w:val="bullet"/>
      <w:lvlText w:val=""/>
      <w:lvlJc w:val="left"/>
      <w:pPr>
        <w:ind w:left="6480" w:hanging="360"/>
      </w:pPr>
      <w:rPr>
        <w:rFonts w:hint="default" w:ascii="Wingdings" w:hAnsi="Wingdings"/>
      </w:rPr>
    </w:lvl>
  </w:abstractNum>
  <w:abstractNum w:abstractNumId="10"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C82693C"/>
    <w:multiLevelType w:val="hybridMultilevel"/>
    <w:tmpl w:val="72187926"/>
    <w:lvl w:ilvl="0" w:tplc="159E9708">
      <w:start w:val="1"/>
      <w:numFmt w:val="bullet"/>
      <w:lvlText w:val=""/>
      <w:lvlJc w:val="left"/>
      <w:pPr>
        <w:ind w:left="720" w:hanging="360"/>
      </w:pPr>
      <w:rPr>
        <w:rFonts w:hint="default" w:ascii="Symbol" w:hAnsi="Symbol"/>
      </w:rPr>
    </w:lvl>
    <w:lvl w:ilvl="1" w:tplc="BC84B0EE">
      <w:start w:val="1"/>
      <w:numFmt w:val="bullet"/>
      <w:lvlText w:val="o"/>
      <w:lvlJc w:val="left"/>
      <w:pPr>
        <w:ind w:left="1440" w:hanging="360"/>
      </w:pPr>
      <w:rPr>
        <w:rFonts w:hint="default" w:ascii="Courier New" w:hAnsi="Courier New"/>
      </w:rPr>
    </w:lvl>
    <w:lvl w:ilvl="2" w:tplc="19202F98">
      <w:start w:val="1"/>
      <w:numFmt w:val="bullet"/>
      <w:lvlText w:val=""/>
      <w:lvlJc w:val="left"/>
      <w:pPr>
        <w:ind w:left="2160" w:hanging="360"/>
      </w:pPr>
      <w:rPr>
        <w:rFonts w:hint="default" w:ascii="Wingdings" w:hAnsi="Wingdings"/>
      </w:rPr>
    </w:lvl>
    <w:lvl w:ilvl="3" w:tplc="5420E530">
      <w:start w:val="1"/>
      <w:numFmt w:val="bullet"/>
      <w:lvlText w:val=""/>
      <w:lvlJc w:val="left"/>
      <w:pPr>
        <w:ind w:left="2880" w:hanging="360"/>
      </w:pPr>
      <w:rPr>
        <w:rFonts w:hint="default" w:ascii="Symbol" w:hAnsi="Symbol"/>
      </w:rPr>
    </w:lvl>
    <w:lvl w:ilvl="4" w:tplc="F2D45020">
      <w:start w:val="1"/>
      <w:numFmt w:val="bullet"/>
      <w:lvlText w:val="o"/>
      <w:lvlJc w:val="left"/>
      <w:pPr>
        <w:ind w:left="3600" w:hanging="360"/>
      </w:pPr>
      <w:rPr>
        <w:rFonts w:hint="default" w:ascii="Courier New" w:hAnsi="Courier New"/>
      </w:rPr>
    </w:lvl>
    <w:lvl w:ilvl="5" w:tplc="71D45454">
      <w:start w:val="1"/>
      <w:numFmt w:val="bullet"/>
      <w:lvlText w:val=""/>
      <w:lvlJc w:val="left"/>
      <w:pPr>
        <w:ind w:left="4320" w:hanging="360"/>
      </w:pPr>
      <w:rPr>
        <w:rFonts w:hint="default" w:ascii="Wingdings" w:hAnsi="Wingdings"/>
      </w:rPr>
    </w:lvl>
    <w:lvl w:ilvl="6" w:tplc="719AC354">
      <w:start w:val="1"/>
      <w:numFmt w:val="bullet"/>
      <w:lvlText w:val=""/>
      <w:lvlJc w:val="left"/>
      <w:pPr>
        <w:ind w:left="5040" w:hanging="360"/>
      </w:pPr>
      <w:rPr>
        <w:rFonts w:hint="default" w:ascii="Symbol" w:hAnsi="Symbol"/>
      </w:rPr>
    </w:lvl>
    <w:lvl w:ilvl="7" w:tplc="DF0C6D78">
      <w:start w:val="1"/>
      <w:numFmt w:val="bullet"/>
      <w:lvlText w:val="o"/>
      <w:lvlJc w:val="left"/>
      <w:pPr>
        <w:ind w:left="5760" w:hanging="360"/>
      </w:pPr>
      <w:rPr>
        <w:rFonts w:hint="default" w:ascii="Courier New" w:hAnsi="Courier New"/>
      </w:rPr>
    </w:lvl>
    <w:lvl w:ilvl="8" w:tplc="21227AE2">
      <w:start w:val="1"/>
      <w:numFmt w:val="bullet"/>
      <w:lvlText w:val=""/>
      <w:lvlJc w:val="left"/>
      <w:pPr>
        <w:ind w:left="6480" w:hanging="360"/>
      </w:pPr>
      <w:rPr>
        <w:rFonts w:hint="default" w:ascii="Wingdings" w:hAnsi="Wingdings"/>
      </w:rPr>
    </w:lvl>
  </w:abstractNum>
  <w:abstractNum w:abstractNumId="13"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5D4BF63"/>
    <w:multiLevelType w:val="hybridMultilevel"/>
    <w:tmpl w:val="60F2BD7C"/>
    <w:lvl w:ilvl="0" w:tplc="D0FA9EE6">
      <w:start w:val="1"/>
      <w:numFmt w:val="bullet"/>
      <w:lvlText w:val=""/>
      <w:lvlJc w:val="left"/>
      <w:pPr>
        <w:ind w:left="720" w:hanging="360"/>
      </w:pPr>
      <w:rPr>
        <w:rFonts w:hint="default" w:ascii="Symbol" w:hAnsi="Symbol"/>
      </w:rPr>
    </w:lvl>
    <w:lvl w:ilvl="1" w:tplc="7DB40382">
      <w:start w:val="1"/>
      <w:numFmt w:val="bullet"/>
      <w:lvlText w:val="o"/>
      <w:lvlJc w:val="left"/>
      <w:pPr>
        <w:ind w:left="1440" w:hanging="360"/>
      </w:pPr>
      <w:rPr>
        <w:rFonts w:hint="default" w:ascii="Courier New" w:hAnsi="Courier New"/>
      </w:rPr>
    </w:lvl>
    <w:lvl w:ilvl="2" w:tplc="F222B43C">
      <w:start w:val="1"/>
      <w:numFmt w:val="bullet"/>
      <w:lvlText w:val=""/>
      <w:lvlJc w:val="left"/>
      <w:pPr>
        <w:ind w:left="2160" w:hanging="360"/>
      </w:pPr>
      <w:rPr>
        <w:rFonts w:hint="default" w:ascii="Wingdings" w:hAnsi="Wingdings"/>
      </w:rPr>
    </w:lvl>
    <w:lvl w:ilvl="3" w:tplc="D3889056">
      <w:start w:val="1"/>
      <w:numFmt w:val="bullet"/>
      <w:lvlText w:val=""/>
      <w:lvlJc w:val="left"/>
      <w:pPr>
        <w:ind w:left="2880" w:hanging="360"/>
      </w:pPr>
      <w:rPr>
        <w:rFonts w:hint="default" w:ascii="Symbol" w:hAnsi="Symbol"/>
      </w:rPr>
    </w:lvl>
    <w:lvl w:ilvl="4" w:tplc="C938ECA0">
      <w:start w:val="1"/>
      <w:numFmt w:val="bullet"/>
      <w:lvlText w:val="o"/>
      <w:lvlJc w:val="left"/>
      <w:pPr>
        <w:ind w:left="3600" w:hanging="360"/>
      </w:pPr>
      <w:rPr>
        <w:rFonts w:hint="default" w:ascii="Courier New" w:hAnsi="Courier New"/>
      </w:rPr>
    </w:lvl>
    <w:lvl w:ilvl="5" w:tplc="49360F32">
      <w:start w:val="1"/>
      <w:numFmt w:val="bullet"/>
      <w:lvlText w:val=""/>
      <w:lvlJc w:val="left"/>
      <w:pPr>
        <w:ind w:left="4320" w:hanging="360"/>
      </w:pPr>
      <w:rPr>
        <w:rFonts w:hint="default" w:ascii="Wingdings" w:hAnsi="Wingdings"/>
      </w:rPr>
    </w:lvl>
    <w:lvl w:ilvl="6" w:tplc="70A27C2C">
      <w:start w:val="1"/>
      <w:numFmt w:val="bullet"/>
      <w:lvlText w:val=""/>
      <w:lvlJc w:val="left"/>
      <w:pPr>
        <w:ind w:left="5040" w:hanging="360"/>
      </w:pPr>
      <w:rPr>
        <w:rFonts w:hint="default" w:ascii="Symbol" w:hAnsi="Symbol"/>
      </w:rPr>
    </w:lvl>
    <w:lvl w:ilvl="7" w:tplc="0AB40566">
      <w:start w:val="1"/>
      <w:numFmt w:val="bullet"/>
      <w:lvlText w:val="o"/>
      <w:lvlJc w:val="left"/>
      <w:pPr>
        <w:ind w:left="5760" w:hanging="360"/>
      </w:pPr>
      <w:rPr>
        <w:rFonts w:hint="default" w:ascii="Courier New" w:hAnsi="Courier New"/>
      </w:rPr>
    </w:lvl>
    <w:lvl w:ilvl="8" w:tplc="99222CF8">
      <w:start w:val="1"/>
      <w:numFmt w:val="bullet"/>
      <w:lvlText w:val=""/>
      <w:lvlJc w:val="left"/>
      <w:pPr>
        <w:ind w:left="6480" w:hanging="360"/>
      </w:pPr>
      <w:rPr>
        <w:rFonts w:hint="default" w:ascii="Wingdings" w:hAnsi="Wingdings"/>
      </w:rPr>
    </w:lvl>
  </w:abstractNum>
  <w:abstractNum w:abstractNumId="15"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47EAA729"/>
    <w:multiLevelType w:val="multilevel"/>
    <w:tmpl w:val="2704167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7"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8"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65811D79"/>
    <w:multiLevelType w:val="hybridMultilevel"/>
    <w:tmpl w:val="F430866E"/>
    <w:lvl w:ilvl="0" w:tplc="915AB406">
      <w:start w:val="1"/>
      <w:numFmt w:val="bullet"/>
      <w:lvlText w:val=""/>
      <w:lvlJc w:val="left"/>
      <w:pPr>
        <w:ind w:left="720" w:hanging="360"/>
      </w:pPr>
      <w:rPr>
        <w:rFonts w:hint="default" w:ascii="Symbol" w:hAnsi="Symbol"/>
      </w:rPr>
    </w:lvl>
    <w:lvl w:ilvl="1" w:tplc="ECB81254">
      <w:start w:val="1"/>
      <w:numFmt w:val="bullet"/>
      <w:lvlText w:val="o"/>
      <w:lvlJc w:val="left"/>
      <w:pPr>
        <w:ind w:left="1440" w:hanging="360"/>
      </w:pPr>
      <w:rPr>
        <w:rFonts w:hint="default" w:ascii="Courier New" w:hAnsi="Courier New"/>
      </w:rPr>
    </w:lvl>
    <w:lvl w:ilvl="2" w:tplc="72CC8034">
      <w:start w:val="1"/>
      <w:numFmt w:val="bullet"/>
      <w:lvlText w:val=""/>
      <w:lvlJc w:val="left"/>
      <w:pPr>
        <w:ind w:left="2160" w:hanging="360"/>
      </w:pPr>
      <w:rPr>
        <w:rFonts w:hint="default" w:ascii="Wingdings" w:hAnsi="Wingdings"/>
      </w:rPr>
    </w:lvl>
    <w:lvl w:ilvl="3" w:tplc="B62C3374">
      <w:start w:val="1"/>
      <w:numFmt w:val="bullet"/>
      <w:lvlText w:val=""/>
      <w:lvlJc w:val="left"/>
      <w:pPr>
        <w:ind w:left="2880" w:hanging="360"/>
      </w:pPr>
      <w:rPr>
        <w:rFonts w:hint="default" w:ascii="Symbol" w:hAnsi="Symbol"/>
      </w:rPr>
    </w:lvl>
    <w:lvl w:ilvl="4" w:tplc="3E7C8FE2">
      <w:start w:val="1"/>
      <w:numFmt w:val="bullet"/>
      <w:lvlText w:val="o"/>
      <w:lvlJc w:val="left"/>
      <w:pPr>
        <w:ind w:left="3600" w:hanging="360"/>
      </w:pPr>
      <w:rPr>
        <w:rFonts w:hint="default" w:ascii="Courier New" w:hAnsi="Courier New"/>
      </w:rPr>
    </w:lvl>
    <w:lvl w:ilvl="5" w:tplc="4FCCBD5E">
      <w:start w:val="1"/>
      <w:numFmt w:val="bullet"/>
      <w:lvlText w:val=""/>
      <w:lvlJc w:val="left"/>
      <w:pPr>
        <w:ind w:left="4320" w:hanging="360"/>
      </w:pPr>
      <w:rPr>
        <w:rFonts w:hint="default" w:ascii="Wingdings" w:hAnsi="Wingdings"/>
      </w:rPr>
    </w:lvl>
    <w:lvl w:ilvl="6" w:tplc="3C4C9870">
      <w:start w:val="1"/>
      <w:numFmt w:val="bullet"/>
      <w:lvlText w:val=""/>
      <w:lvlJc w:val="left"/>
      <w:pPr>
        <w:ind w:left="5040" w:hanging="360"/>
      </w:pPr>
      <w:rPr>
        <w:rFonts w:hint="default" w:ascii="Symbol" w:hAnsi="Symbol"/>
      </w:rPr>
    </w:lvl>
    <w:lvl w:ilvl="7" w:tplc="71E2492A">
      <w:start w:val="1"/>
      <w:numFmt w:val="bullet"/>
      <w:lvlText w:val="o"/>
      <w:lvlJc w:val="left"/>
      <w:pPr>
        <w:ind w:left="5760" w:hanging="360"/>
      </w:pPr>
      <w:rPr>
        <w:rFonts w:hint="default" w:ascii="Courier New" w:hAnsi="Courier New"/>
      </w:rPr>
    </w:lvl>
    <w:lvl w:ilvl="8" w:tplc="2F6CCC92">
      <w:start w:val="1"/>
      <w:numFmt w:val="bullet"/>
      <w:lvlText w:val=""/>
      <w:lvlJc w:val="left"/>
      <w:pPr>
        <w:ind w:left="6480" w:hanging="360"/>
      </w:pPr>
      <w:rPr>
        <w:rFonts w:hint="default" w:ascii="Wingdings" w:hAnsi="Wingdings"/>
      </w:rPr>
    </w:lvl>
  </w:abstractNum>
  <w:abstractNum w:abstractNumId="22" w15:restartNumberingAfterBreak="0">
    <w:nsid w:val="6592BA5E"/>
    <w:multiLevelType w:val="hybridMultilevel"/>
    <w:tmpl w:val="F7566186"/>
    <w:lvl w:ilvl="0" w:tplc="C53C0988">
      <w:start w:val="1"/>
      <w:numFmt w:val="bullet"/>
      <w:lvlText w:val="–"/>
      <w:lvlJc w:val="left"/>
      <w:pPr>
        <w:ind w:left="720" w:hanging="360"/>
      </w:pPr>
      <w:rPr>
        <w:rFonts w:hint="default" w:ascii="Arial" w:hAnsi="Arial"/>
      </w:rPr>
    </w:lvl>
    <w:lvl w:ilvl="1" w:tplc="FA66D34C">
      <w:start w:val="1"/>
      <w:numFmt w:val="bullet"/>
      <w:lvlText w:val="o"/>
      <w:lvlJc w:val="left"/>
      <w:pPr>
        <w:ind w:left="1440" w:hanging="360"/>
      </w:pPr>
      <w:rPr>
        <w:rFonts w:hint="default" w:ascii="Courier New" w:hAnsi="Courier New"/>
      </w:rPr>
    </w:lvl>
    <w:lvl w:ilvl="2" w:tplc="C90A1DC8">
      <w:start w:val="1"/>
      <w:numFmt w:val="bullet"/>
      <w:lvlText w:val=""/>
      <w:lvlJc w:val="left"/>
      <w:pPr>
        <w:ind w:left="2160" w:hanging="360"/>
      </w:pPr>
      <w:rPr>
        <w:rFonts w:hint="default" w:ascii="Wingdings" w:hAnsi="Wingdings"/>
      </w:rPr>
    </w:lvl>
    <w:lvl w:ilvl="3" w:tplc="CC322560">
      <w:start w:val="1"/>
      <w:numFmt w:val="bullet"/>
      <w:lvlText w:val=""/>
      <w:lvlJc w:val="left"/>
      <w:pPr>
        <w:ind w:left="2880" w:hanging="360"/>
      </w:pPr>
      <w:rPr>
        <w:rFonts w:hint="default" w:ascii="Symbol" w:hAnsi="Symbol"/>
      </w:rPr>
    </w:lvl>
    <w:lvl w:ilvl="4" w:tplc="431635EE">
      <w:start w:val="1"/>
      <w:numFmt w:val="bullet"/>
      <w:lvlText w:val="o"/>
      <w:lvlJc w:val="left"/>
      <w:pPr>
        <w:ind w:left="3600" w:hanging="360"/>
      </w:pPr>
      <w:rPr>
        <w:rFonts w:hint="default" w:ascii="Courier New" w:hAnsi="Courier New"/>
      </w:rPr>
    </w:lvl>
    <w:lvl w:ilvl="5" w:tplc="47D29624">
      <w:start w:val="1"/>
      <w:numFmt w:val="bullet"/>
      <w:lvlText w:val=""/>
      <w:lvlJc w:val="left"/>
      <w:pPr>
        <w:ind w:left="4320" w:hanging="360"/>
      </w:pPr>
      <w:rPr>
        <w:rFonts w:hint="default" w:ascii="Wingdings" w:hAnsi="Wingdings"/>
      </w:rPr>
    </w:lvl>
    <w:lvl w:ilvl="6" w:tplc="8D8EECEE">
      <w:start w:val="1"/>
      <w:numFmt w:val="bullet"/>
      <w:lvlText w:val=""/>
      <w:lvlJc w:val="left"/>
      <w:pPr>
        <w:ind w:left="5040" w:hanging="360"/>
      </w:pPr>
      <w:rPr>
        <w:rFonts w:hint="default" w:ascii="Symbol" w:hAnsi="Symbol"/>
      </w:rPr>
    </w:lvl>
    <w:lvl w:ilvl="7" w:tplc="0D0E37E2">
      <w:start w:val="1"/>
      <w:numFmt w:val="bullet"/>
      <w:lvlText w:val="o"/>
      <w:lvlJc w:val="left"/>
      <w:pPr>
        <w:ind w:left="5760" w:hanging="360"/>
      </w:pPr>
      <w:rPr>
        <w:rFonts w:hint="default" w:ascii="Courier New" w:hAnsi="Courier New"/>
      </w:rPr>
    </w:lvl>
    <w:lvl w:ilvl="8" w:tplc="6A000DF0">
      <w:start w:val="1"/>
      <w:numFmt w:val="bullet"/>
      <w:lvlText w:val=""/>
      <w:lvlJc w:val="left"/>
      <w:pPr>
        <w:ind w:left="6480" w:hanging="360"/>
      </w:pPr>
      <w:rPr>
        <w:rFonts w:hint="default" w:ascii="Wingdings" w:hAnsi="Wingdings"/>
      </w:rPr>
    </w:lvl>
  </w:abstractNum>
  <w:abstractNum w:abstractNumId="23" w15:restartNumberingAfterBreak="0">
    <w:nsid w:val="673602C5"/>
    <w:multiLevelType w:val="hybridMultilevel"/>
    <w:tmpl w:val="7A5C8D1A"/>
    <w:lvl w:ilvl="0" w:tplc="BF4EBE1C">
      <w:start w:val="1"/>
      <w:numFmt w:val="bullet"/>
      <w:lvlText w:val=""/>
      <w:lvlJc w:val="left"/>
      <w:pPr>
        <w:ind w:left="720" w:hanging="360"/>
      </w:pPr>
      <w:rPr>
        <w:rFonts w:hint="default" w:ascii="Symbol" w:hAnsi="Symbol"/>
      </w:rPr>
    </w:lvl>
    <w:lvl w:ilvl="1" w:tplc="EBDE3B72">
      <w:start w:val="1"/>
      <w:numFmt w:val="bullet"/>
      <w:lvlText w:val="o"/>
      <w:lvlJc w:val="left"/>
      <w:pPr>
        <w:ind w:left="1440" w:hanging="360"/>
      </w:pPr>
      <w:rPr>
        <w:rFonts w:hint="default" w:ascii="Courier New" w:hAnsi="Courier New"/>
      </w:rPr>
    </w:lvl>
    <w:lvl w:ilvl="2" w:tplc="DC38FC14">
      <w:start w:val="1"/>
      <w:numFmt w:val="bullet"/>
      <w:lvlText w:val=""/>
      <w:lvlJc w:val="left"/>
      <w:pPr>
        <w:ind w:left="2160" w:hanging="360"/>
      </w:pPr>
      <w:rPr>
        <w:rFonts w:hint="default" w:ascii="Wingdings" w:hAnsi="Wingdings"/>
      </w:rPr>
    </w:lvl>
    <w:lvl w:ilvl="3" w:tplc="495E0094">
      <w:start w:val="1"/>
      <w:numFmt w:val="bullet"/>
      <w:lvlText w:val=""/>
      <w:lvlJc w:val="left"/>
      <w:pPr>
        <w:ind w:left="2880" w:hanging="360"/>
      </w:pPr>
      <w:rPr>
        <w:rFonts w:hint="default" w:ascii="Symbol" w:hAnsi="Symbol"/>
      </w:rPr>
    </w:lvl>
    <w:lvl w:ilvl="4" w:tplc="AA98079A">
      <w:start w:val="1"/>
      <w:numFmt w:val="bullet"/>
      <w:lvlText w:val="o"/>
      <w:lvlJc w:val="left"/>
      <w:pPr>
        <w:ind w:left="3600" w:hanging="360"/>
      </w:pPr>
      <w:rPr>
        <w:rFonts w:hint="default" w:ascii="Courier New" w:hAnsi="Courier New"/>
      </w:rPr>
    </w:lvl>
    <w:lvl w:ilvl="5" w:tplc="E29040F4">
      <w:start w:val="1"/>
      <w:numFmt w:val="bullet"/>
      <w:lvlText w:val=""/>
      <w:lvlJc w:val="left"/>
      <w:pPr>
        <w:ind w:left="4320" w:hanging="360"/>
      </w:pPr>
      <w:rPr>
        <w:rFonts w:hint="default" w:ascii="Wingdings" w:hAnsi="Wingdings"/>
      </w:rPr>
    </w:lvl>
    <w:lvl w:ilvl="6" w:tplc="4E68753A">
      <w:start w:val="1"/>
      <w:numFmt w:val="bullet"/>
      <w:lvlText w:val=""/>
      <w:lvlJc w:val="left"/>
      <w:pPr>
        <w:ind w:left="5040" w:hanging="360"/>
      </w:pPr>
      <w:rPr>
        <w:rFonts w:hint="default" w:ascii="Symbol" w:hAnsi="Symbol"/>
      </w:rPr>
    </w:lvl>
    <w:lvl w:ilvl="7" w:tplc="C2EA2330">
      <w:start w:val="1"/>
      <w:numFmt w:val="bullet"/>
      <w:lvlText w:val="o"/>
      <w:lvlJc w:val="left"/>
      <w:pPr>
        <w:ind w:left="5760" w:hanging="360"/>
      </w:pPr>
      <w:rPr>
        <w:rFonts w:hint="default" w:ascii="Courier New" w:hAnsi="Courier New"/>
      </w:rPr>
    </w:lvl>
    <w:lvl w:ilvl="8" w:tplc="55D8A37C">
      <w:start w:val="1"/>
      <w:numFmt w:val="bullet"/>
      <w:lvlText w:val=""/>
      <w:lvlJc w:val="left"/>
      <w:pPr>
        <w:ind w:left="6480" w:hanging="360"/>
      </w:pPr>
      <w:rPr>
        <w:rFonts w:hint="default" w:ascii="Wingdings" w:hAnsi="Wingdings"/>
      </w:rPr>
    </w:lvl>
  </w:abstractNum>
  <w:abstractNum w:abstractNumId="24"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5"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4739CC4"/>
    <w:multiLevelType w:val="hybridMultilevel"/>
    <w:tmpl w:val="E0B2B730"/>
    <w:lvl w:ilvl="0" w:tplc="4C34B634">
      <w:start w:val="1"/>
      <w:numFmt w:val="bullet"/>
      <w:lvlText w:val=""/>
      <w:lvlJc w:val="left"/>
      <w:pPr>
        <w:ind w:left="720" w:hanging="360"/>
      </w:pPr>
      <w:rPr>
        <w:rFonts w:hint="default" w:ascii="Symbol" w:hAnsi="Symbol"/>
      </w:rPr>
    </w:lvl>
    <w:lvl w:ilvl="1" w:tplc="6890CF78">
      <w:start w:val="1"/>
      <w:numFmt w:val="bullet"/>
      <w:lvlText w:val="o"/>
      <w:lvlJc w:val="left"/>
      <w:pPr>
        <w:ind w:left="1440" w:hanging="360"/>
      </w:pPr>
      <w:rPr>
        <w:rFonts w:hint="default" w:ascii="Courier New" w:hAnsi="Courier New"/>
      </w:rPr>
    </w:lvl>
    <w:lvl w:ilvl="2" w:tplc="C7C43522">
      <w:start w:val="1"/>
      <w:numFmt w:val="bullet"/>
      <w:lvlText w:val=""/>
      <w:lvlJc w:val="left"/>
      <w:pPr>
        <w:ind w:left="2160" w:hanging="360"/>
      </w:pPr>
      <w:rPr>
        <w:rFonts w:hint="default" w:ascii="Wingdings" w:hAnsi="Wingdings"/>
      </w:rPr>
    </w:lvl>
    <w:lvl w:ilvl="3" w:tplc="D144BF36">
      <w:start w:val="1"/>
      <w:numFmt w:val="bullet"/>
      <w:lvlText w:val=""/>
      <w:lvlJc w:val="left"/>
      <w:pPr>
        <w:ind w:left="2880" w:hanging="360"/>
      </w:pPr>
      <w:rPr>
        <w:rFonts w:hint="default" w:ascii="Symbol" w:hAnsi="Symbol"/>
      </w:rPr>
    </w:lvl>
    <w:lvl w:ilvl="4" w:tplc="303A87F4">
      <w:start w:val="1"/>
      <w:numFmt w:val="bullet"/>
      <w:lvlText w:val="o"/>
      <w:lvlJc w:val="left"/>
      <w:pPr>
        <w:ind w:left="3600" w:hanging="360"/>
      </w:pPr>
      <w:rPr>
        <w:rFonts w:hint="default" w:ascii="Courier New" w:hAnsi="Courier New"/>
      </w:rPr>
    </w:lvl>
    <w:lvl w:ilvl="5" w:tplc="FB9E6D1A">
      <w:start w:val="1"/>
      <w:numFmt w:val="bullet"/>
      <w:lvlText w:val=""/>
      <w:lvlJc w:val="left"/>
      <w:pPr>
        <w:ind w:left="4320" w:hanging="360"/>
      </w:pPr>
      <w:rPr>
        <w:rFonts w:hint="default" w:ascii="Wingdings" w:hAnsi="Wingdings"/>
      </w:rPr>
    </w:lvl>
    <w:lvl w:ilvl="6" w:tplc="007AC462">
      <w:start w:val="1"/>
      <w:numFmt w:val="bullet"/>
      <w:lvlText w:val=""/>
      <w:lvlJc w:val="left"/>
      <w:pPr>
        <w:ind w:left="5040" w:hanging="360"/>
      </w:pPr>
      <w:rPr>
        <w:rFonts w:hint="default" w:ascii="Symbol" w:hAnsi="Symbol"/>
      </w:rPr>
    </w:lvl>
    <w:lvl w:ilvl="7" w:tplc="93B86606">
      <w:start w:val="1"/>
      <w:numFmt w:val="bullet"/>
      <w:lvlText w:val="o"/>
      <w:lvlJc w:val="left"/>
      <w:pPr>
        <w:ind w:left="5760" w:hanging="360"/>
      </w:pPr>
      <w:rPr>
        <w:rFonts w:hint="default" w:ascii="Courier New" w:hAnsi="Courier New"/>
      </w:rPr>
    </w:lvl>
    <w:lvl w:ilvl="8" w:tplc="7F404F3C">
      <w:start w:val="1"/>
      <w:numFmt w:val="bullet"/>
      <w:lvlText w:val=""/>
      <w:lvlJc w:val="left"/>
      <w:pPr>
        <w:ind w:left="6480" w:hanging="360"/>
      </w:pPr>
      <w:rPr>
        <w:rFonts w:hint="default" w:ascii="Wingdings" w:hAnsi="Wingdings"/>
      </w:rPr>
    </w:lvl>
  </w:abstractNum>
  <w:abstractNum w:abstractNumId="27" w15:restartNumberingAfterBreak="0">
    <w:nsid w:val="7798F3FA"/>
    <w:multiLevelType w:val="hybridMultilevel"/>
    <w:tmpl w:val="A3569AD2"/>
    <w:lvl w:ilvl="0" w:tplc="D62E24B8">
      <w:start w:val="1"/>
      <w:numFmt w:val="bullet"/>
      <w:lvlText w:val=""/>
      <w:lvlJc w:val="left"/>
      <w:pPr>
        <w:ind w:left="720" w:hanging="360"/>
      </w:pPr>
      <w:rPr>
        <w:rFonts w:hint="default" w:ascii="Symbol" w:hAnsi="Symbol"/>
      </w:rPr>
    </w:lvl>
    <w:lvl w:ilvl="1" w:tplc="0756AF02">
      <w:start w:val="1"/>
      <w:numFmt w:val="bullet"/>
      <w:lvlText w:val="o"/>
      <w:lvlJc w:val="left"/>
      <w:pPr>
        <w:ind w:left="1440" w:hanging="360"/>
      </w:pPr>
      <w:rPr>
        <w:rFonts w:hint="default" w:ascii="Courier New" w:hAnsi="Courier New"/>
      </w:rPr>
    </w:lvl>
    <w:lvl w:ilvl="2" w:tplc="58C01A1E">
      <w:start w:val="1"/>
      <w:numFmt w:val="bullet"/>
      <w:lvlText w:val=""/>
      <w:lvlJc w:val="left"/>
      <w:pPr>
        <w:ind w:left="2160" w:hanging="360"/>
      </w:pPr>
      <w:rPr>
        <w:rFonts w:hint="default" w:ascii="Wingdings" w:hAnsi="Wingdings"/>
      </w:rPr>
    </w:lvl>
    <w:lvl w:ilvl="3" w:tplc="43DA9192">
      <w:start w:val="1"/>
      <w:numFmt w:val="bullet"/>
      <w:lvlText w:val=""/>
      <w:lvlJc w:val="left"/>
      <w:pPr>
        <w:ind w:left="2880" w:hanging="360"/>
      </w:pPr>
      <w:rPr>
        <w:rFonts w:hint="default" w:ascii="Symbol" w:hAnsi="Symbol"/>
      </w:rPr>
    </w:lvl>
    <w:lvl w:ilvl="4" w:tplc="FDF8A834">
      <w:start w:val="1"/>
      <w:numFmt w:val="bullet"/>
      <w:lvlText w:val="o"/>
      <w:lvlJc w:val="left"/>
      <w:pPr>
        <w:ind w:left="3600" w:hanging="360"/>
      </w:pPr>
      <w:rPr>
        <w:rFonts w:hint="default" w:ascii="Courier New" w:hAnsi="Courier New"/>
      </w:rPr>
    </w:lvl>
    <w:lvl w:ilvl="5" w:tplc="3B7E9BD8">
      <w:start w:val="1"/>
      <w:numFmt w:val="bullet"/>
      <w:lvlText w:val=""/>
      <w:lvlJc w:val="left"/>
      <w:pPr>
        <w:ind w:left="4320" w:hanging="360"/>
      </w:pPr>
      <w:rPr>
        <w:rFonts w:hint="default" w:ascii="Wingdings" w:hAnsi="Wingdings"/>
      </w:rPr>
    </w:lvl>
    <w:lvl w:ilvl="6" w:tplc="2182E9A0">
      <w:start w:val="1"/>
      <w:numFmt w:val="bullet"/>
      <w:lvlText w:val=""/>
      <w:lvlJc w:val="left"/>
      <w:pPr>
        <w:ind w:left="5040" w:hanging="360"/>
      </w:pPr>
      <w:rPr>
        <w:rFonts w:hint="default" w:ascii="Symbol" w:hAnsi="Symbol"/>
      </w:rPr>
    </w:lvl>
    <w:lvl w:ilvl="7" w:tplc="623ACEC4">
      <w:start w:val="1"/>
      <w:numFmt w:val="bullet"/>
      <w:lvlText w:val="o"/>
      <w:lvlJc w:val="left"/>
      <w:pPr>
        <w:ind w:left="5760" w:hanging="360"/>
      </w:pPr>
      <w:rPr>
        <w:rFonts w:hint="default" w:ascii="Courier New" w:hAnsi="Courier New"/>
      </w:rPr>
    </w:lvl>
    <w:lvl w:ilvl="8" w:tplc="C0007288">
      <w:start w:val="1"/>
      <w:numFmt w:val="bullet"/>
      <w:lvlText w:val=""/>
      <w:lvlJc w:val="left"/>
      <w:pPr>
        <w:ind w:left="6480" w:hanging="360"/>
      </w:pPr>
      <w:rPr>
        <w:rFonts w:hint="default" w:ascii="Wingdings" w:hAnsi="Wingdings"/>
      </w:rPr>
    </w:lvl>
  </w:abstractNum>
  <w:abstractNum w:abstractNumId="28" w15:restartNumberingAfterBreak="0">
    <w:nsid w:val="77A7F320"/>
    <w:multiLevelType w:val="hybridMultilevel"/>
    <w:tmpl w:val="181E7C72"/>
    <w:lvl w:ilvl="0" w:tplc="8464948E">
      <w:start w:val="1"/>
      <w:numFmt w:val="bullet"/>
      <w:lvlText w:val=""/>
      <w:lvlJc w:val="left"/>
      <w:pPr>
        <w:ind w:left="720" w:hanging="360"/>
      </w:pPr>
      <w:rPr>
        <w:rFonts w:hint="default" w:ascii="Symbol" w:hAnsi="Symbol"/>
      </w:rPr>
    </w:lvl>
    <w:lvl w:ilvl="1" w:tplc="A2FE53B0">
      <w:start w:val="1"/>
      <w:numFmt w:val="bullet"/>
      <w:lvlText w:val="o"/>
      <w:lvlJc w:val="left"/>
      <w:pPr>
        <w:ind w:left="1440" w:hanging="360"/>
      </w:pPr>
      <w:rPr>
        <w:rFonts w:hint="default" w:ascii="Courier New" w:hAnsi="Courier New"/>
      </w:rPr>
    </w:lvl>
    <w:lvl w:ilvl="2" w:tplc="18167B7C">
      <w:start w:val="1"/>
      <w:numFmt w:val="bullet"/>
      <w:lvlText w:val=""/>
      <w:lvlJc w:val="left"/>
      <w:pPr>
        <w:ind w:left="2160" w:hanging="360"/>
      </w:pPr>
      <w:rPr>
        <w:rFonts w:hint="default" w:ascii="Wingdings" w:hAnsi="Wingdings"/>
      </w:rPr>
    </w:lvl>
    <w:lvl w:ilvl="3" w:tplc="D1C889E4">
      <w:start w:val="1"/>
      <w:numFmt w:val="bullet"/>
      <w:lvlText w:val=""/>
      <w:lvlJc w:val="left"/>
      <w:pPr>
        <w:ind w:left="2880" w:hanging="360"/>
      </w:pPr>
      <w:rPr>
        <w:rFonts w:hint="default" w:ascii="Symbol" w:hAnsi="Symbol"/>
      </w:rPr>
    </w:lvl>
    <w:lvl w:ilvl="4" w:tplc="7DD4CFDC">
      <w:start w:val="1"/>
      <w:numFmt w:val="bullet"/>
      <w:lvlText w:val="o"/>
      <w:lvlJc w:val="left"/>
      <w:pPr>
        <w:ind w:left="3600" w:hanging="360"/>
      </w:pPr>
      <w:rPr>
        <w:rFonts w:hint="default" w:ascii="Courier New" w:hAnsi="Courier New"/>
      </w:rPr>
    </w:lvl>
    <w:lvl w:ilvl="5" w:tplc="C220D044">
      <w:start w:val="1"/>
      <w:numFmt w:val="bullet"/>
      <w:lvlText w:val=""/>
      <w:lvlJc w:val="left"/>
      <w:pPr>
        <w:ind w:left="4320" w:hanging="360"/>
      </w:pPr>
      <w:rPr>
        <w:rFonts w:hint="default" w:ascii="Wingdings" w:hAnsi="Wingdings"/>
      </w:rPr>
    </w:lvl>
    <w:lvl w:ilvl="6" w:tplc="5BB4891C">
      <w:start w:val="1"/>
      <w:numFmt w:val="bullet"/>
      <w:lvlText w:val=""/>
      <w:lvlJc w:val="left"/>
      <w:pPr>
        <w:ind w:left="5040" w:hanging="360"/>
      </w:pPr>
      <w:rPr>
        <w:rFonts w:hint="default" w:ascii="Symbol" w:hAnsi="Symbol"/>
      </w:rPr>
    </w:lvl>
    <w:lvl w:ilvl="7" w:tplc="9CDE9986">
      <w:start w:val="1"/>
      <w:numFmt w:val="bullet"/>
      <w:lvlText w:val="o"/>
      <w:lvlJc w:val="left"/>
      <w:pPr>
        <w:ind w:left="5760" w:hanging="360"/>
      </w:pPr>
      <w:rPr>
        <w:rFonts w:hint="default" w:ascii="Courier New" w:hAnsi="Courier New"/>
      </w:rPr>
    </w:lvl>
    <w:lvl w:ilvl="8" w:tplc="4C3E5262">
      <w:start w:val="1"/>
      <w:numFmt w:val="bullet"/>
      <w:lvlText w:val=""/>
      <w:lvlJc w:val="left"/>
      <w:pPr>
        <w:ind w:left="6480" w:hanging="360"/>
      </w:pPr>
      <w:rPr>
        <w:rFonts w:hint="default" w:ascii="Wingdings" w:hAnsi="Wingdings"/>
      </w:rPr>
    </w:lvl>
  </w:abstractNum>
  <w:abstractNum w:abstractNumId="29"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0"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16cid:durableId="1033117186">
    <w:abstractNumId w:val="27"/>
  </w:num>
  <w:num w:numId="2" w16cid:durableId="1256085633">
    <w:abstractNumId w:val="23"/>
  </w:num>
  <w:num w:numId="3" w16cid:durableId="333338519">
    <w:abstractNumId w:val="9"/>
  </w:num>
  <w:num w:numId="4" w16cid:durableId="250091412">
    <w:abstractNumId w:val="28"/>
  </w:num>
  <w:num w:numId="5" w16cid:durableId="400718737">
    <w:abstractNumId w:val="0"/>
  </w:num>
  <w:num w:numId="6" w16cid:durableId="1911114968">
    <w:abstractNumId w:val="21"/>
  </w:num>
  <w:num w:numId="7" w16cid:durableId="1356081790">
    <w:abstractNumId w:val="14"/>
  </w:num>
  <w:num w:numId="8" w16cid:durableId="796290277">
    <w:abstractNumId w:val="26"/>
  </w:num>
  <w:num w:numId="9" w16cid:durableId="1162116694">
    <w:abstractNumId w:val="16"/>
  </w:num>
  <w:num w:numId="10" w16cid:durableId="552695309">
    <w:abstractNumId w:val="5"/>
  </w:num>
  <w:num w:numId="11" w16cid:durableId="1927957377">
    <w:abstractNumId w:val="12"/>
  </w:num>
  <w:num w:numId="12" w16cid:durableId="1522744544">
    <w:abstractNumId w:val="22"/>
  </w:num>
  <w:num w:numId="13" w16cid:durableId="1048146316">
    <w:abstractNumId w:val="4"/>
  </w:num>
  <w:num w:numId="14" w16cid:durableId="901672276">
    <w:abstractNumId w:val="1"/>
  </w:num>
  <w:num w:numId="15" w16cid:durableId="1550993380">
    <w:abstractNumId w:val="6"/>
  </w:num>
  <w:num w:numId="16" w16cid:durableId="1080835443">
    <w:abstractNumId w:val="30"/>
  </w:num>
  <w:num w:numId="17" w16cid:durableId="381253751">
    <w:abstractNumId w:val="15"/>
  </w:num>
  <w:num w:numId="18" w16cid:durableId="756907099">
    <w:abstractNumId w:val="20"/>
  </w:num>
  <w:num w:numId="19" w16cid:durableId="337083167">
    <w:abstractNumId w:val="8"/>
  </w:num>
  <w:num w:numId="20" w16cid:durableId="837353781">
    <w:abstractNumId w:val="17"/>
  </w:num>
  <w:num w:numId="21" w16cid:durableId="1864316618">
    <w:abstractNumId w:val="13"/>
  </w:num>
  <w:num w:numId="22" w16cid:durableId="382143214">
    <w:abstractNumId w:val="18"/>
  </w:num>
  <w:num w:numId="23" w16cid:durableId="96873042">
    <w:abstractNumId w:val="25"/>
  </w:num>
  <w:num w:numId="24" w16cid:durableId="1457259020">
    <w:abstractNumId w:val="10"/>
  </w:num>
  <w:num w:numId="25" w16cid:durableId="717896411">
    <w:abstractNumId w:val="11"/>
  </w:num>
  <w:num w:numId="26" w16cid:durableId="394547840">
    <w:abstractNumId w:val="3"/>
  </w:num>
  <w:num w:numId="27" w16cid:durableId="1209336731">
    <w:abstractNumId w:val="2"/>
  </w:num>
  <w:num w:numId="28" w16cid:durableId="51083003">
    <w:abstractNumId w:val="7"/>
  </w:num>
  <w:num w:numId="29" w16cid:durableId="1332681680">
    <w:abstractNumId w:val="24"/>
  </w:num>
  <w:num w:numId="30" w16cid:durableId="925260907">
    <w:abstractNumId w:val="29"/>
  </w:num>
  <w:num w:numId="31" w16cid:durableId="1002589317">
    <w:abstractNumId w:val="19"/>
  </w:num>
  <w:num w:numId="32" w16cid:durableId="1405027786">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4DA6"/>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167"/>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C57E5"/>
    <w:rsid w:val="002C65DD"/>
    <w:rsid w:val="002C6952"/>
    <w:rsid w:val="002D061C"/>
    <w:rsid w:val="002D537F"/>
    <w:rsid w:val="002D73B9"/>
    <w:rsid w:val="002E2E8A"/>
    <w:rsid w:val="002E4E7B"/>
    <w:rsid w:val="002E5C58"/>
    <w:rsid w:val="002E6842"/>
    <w:rsid w:val="002E7E42"/>
    <w:rsid w:val="002F1478"/>
    <w:rsid w:val="002F2C45"/>
    <w:rsid w:val="002F3795"/>
    <w:rsid w:val="002F49FC"/>
    <w:rsid w:val="002F554C"/>
    <w:rsid w:val="002F5B1C"/>
    <w:rsid w:val="00300383"/>
    <w:rsid w:val="00302084"/>
    <w:rsid w:val="003036AA"/>
    <w:rsid w:val="00312627"/>
    <w:rsid w:val="00314AB3"/>
    <w:rsid w:val="00317824"/>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4FACBD"/>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5FAA46"/>
    <w:rsid w:val="00600C45"/>
    <w:rsid w:val="00602AE9"/>
    <w:rsid w:val="0060648F"/>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1B48"/>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D3A"/>
    <w:rsid w:val="007C0E7D"/>
    <w:rsid w:val="007C2F72"/>
    <w:rsid w:val="007C35F0"/>
    <w:rsid w:val="007C538C"/>
    <w:rsid w:val="007DFCFE"/>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6F1A2"/>
    <w:rsid w:val="0087283D"/>
    <w:rsid w:val="00874353"/>
    <w:rsid w:val="00876303"/>
    <w:rsid w:val="008763AE"/>
    <w:rsid w:val="00877FE3"/>
    <w:rsid w:val="008824FE"/>
    <w:rsid w:val="008917FA"/>
    <w:rsid w:val="008938DD"/>
    <w:rsid w:val="00897715"/>
    <w:rsid w:val="008A15F8"/>
    <w:rsid w:val="008A2536"/>
    <w:rsid w:val="008B12AD"/>
    <w:rsid w:val="008B6FE7"/>
    <w:rsid w:val="008B7536"/>
    <w:rsid w:val="008C0EFE"/>
    <w:rsid w:val="008C725B"/>
    <w:rsid w:val="008D16F2"/>
    <w:rsid w:val="008D457E"/>
    <w:rsid w:val="008D7659"/>
    <w:rsid w:val="008E01FD"/>
    <w:rsid w:val="008E2377"/>
    <w:rsid w:val="008E29B9"/>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573EF"/>
    <w:rsid w:val="0095772E"/>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E54DD"/>
    <w:rsid w:val="00AF0998"/>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22E38"/>
    <w:rsid w:val="00C24507"/>
    <w:rsid w:val="00C32C26"/>
    <w:rsid w:val="00C436A3"/>
    <w:rsid w:val="00C448C8"/>
    <w:rsid w:val="00C47725"/>
    <w:rsid w:val="00C500CC"/>
    <w:rsid w:val="00C517EA"/>
    <w:rsid w:val="00C519A4"/>
    <w:rsid w:val="00C54FDE"/>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6482F"/>
    <w:rsid w:val="00D64874"/>
    <w:rsid w:val="00D6792E"/>
    <w:rsid w:val="00D70122"/>
    <w:rsid w:val="00D76877"/>
    <w:rsid w:val="00D868F9"/>
    <w:rsid w:val="00D87C22"/>
    <w:rsid w:val="00D95A60"/>
    <w:rsid w:val="00DA5EEC"/>
    <w:rsid w:val="00DA7F28"/>
    <w:rsid w:val="00DB5868"/>
    <w:rsid w:val="00DB5B9E"/>
    <w:rsid w:val="00DB7851"/>
    <w:rsid w:val="00DC0C52"/>
    <w:rsid w:val="00DD067D"/>
    <w:rsid w:val="00DD0855"/>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036A"/>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1F4ECC"/>
    <w:rsid w:val="0150BE12"/>
    <w:rsid w:val="0157790F"/>
    <w:rsid w:val="016A5DC1"/>
    <w:rsid w:val="018F9FD2"/>
    <w:rsid w:val="01A8C82F"/>
    <w:rsid w:val="01B99B81"/>
    <w:rsid w:val="02167F5A"/>
    <w:rsid w:val="0222A6D8"/>
    <w:rsid w:val="0248A2C0"/>
    <w:rsid w:val="0256020F"/>
    <w:rsid w:val="02696F78"/>
    <w:rsid w:val="028244A5"/>
    <w:rsid w:val="02AD32B6"/>
    <w:rsid w:val="02AE53F8"/>
    <w:rsid w:val="02BE3993"/>
    <w:rsid w:val="02D2BCF7"/>
    <w:rsid w:val="02F89464"/>
    <w:rsid w:val="03335CBE"/>
    <w:rsid w:val="0334329B"/>
    <w:rsid w:val="0338445D"/>
    <w:rsid w:val="03AC265A"/>
    <w:rsid w:val="041E2016"/>
    <w:rsid w:val="04E98B81"/>
    <w:rsid w:val="04EDCEAE"/>
    <w:rsid w:val="051CA2ED"/>
    <w:rsid w:val="0534184E"/>
    <w:rsid w:val="054F11D8"/>
    <w:rsid w:val="05743B98"/>
    <w:rsid w:val="05AE0A92"/>
    <w:rsid w:val="05BF0DD6"/>
    <w:rsid w:val="05C2AB92"/>
    <w:rsid w:val="06269457"/>
    <w:rsid w:val="064D2260"/>
    <w:rsid w:val="0668C2D0"/>
    <w:rsid w:val="06D6C8FB"/>
    <w:rsid w:val="070775CB"/>
    <w:rsid w:val="07378AA6"/>
    <w:rsid w:val="07625EE2"/>
    <w:rsid w:val="07640F5E"/>
    <w:rsid w:val="077E44DB"/>
    <w:rsid w:val="07D0F425"/>
    <w:rsid w:val="07EA4DEB"/>
    <w:rsid w:val="07FA7AA9"/>
    <w:rsid w:val="080BB580"/>
    <w:rsid w:val="0813A306"/>
    <w:rsid w:val="083E41BE"/>
    <w:rsid w:val="08467E7A"/>
    <w:rsid w:val="089D9137"/>
    <w:rsid w:val="08D19657"/>
    <w:rsid w:val="08D6CCC8"/>
    <w:rsid w:val="08FE2F43"/>
    <w:rsid w:val="0901C251"/>
    <w:rsid w:val="094D1EB5"/>
    <w:rsid w:val="09A785E1"/>
    <w:rsid w:val="09B952C9"/>
    <w:rsid w:val="09DC3DCC"/>
    <w:rsid w:val="0A4CEE26"/>
    <w:rsid w:val="0A802106"/>
    <w:rsid w:val="0AF55A3D"/>
    <w:rsid w:val="0B435642"/>
    <w:rsid w:val="0BDB0594"/>
    <w:rsid w:val="0C443051"/>
    <w:rsid w:val="0CCDEBCC"/>
    <w:rsid w:val="0CE71429"/>
    <w:rsid w:val="0D0323C3"/>
    <w:rsid w:val="0D03F8F0"/>
    <w:rsid w:val="0D3656A3"/>
    <w:rsid w:val="0D36E01F"/>
    <w:rsid w:val="0D7C29FE"/>
    <w:rsid w:val="0DB3C785"/>
    <w:rsid w:val="0DC17687"/>
    <w:rsid w:val="0E0A5B23"/>
    <w:rsid w:val="0E28B49A"/>
    <w:rsid w:val="0E422C72"/>
    <w:rsid w:val="0E69BC2D"/>
    <w:rsid w:val="0EE3C78B"/>
    <w:rsid w:val="0F7831AA"/>
    <w:rsid w:val="0FCD171F"/>
    <w:rsid w:val="0FF40309"/>
    <w:rsid w:val="1000493D"/>
    <w:rsid w:val="102EFE3B"/>
    <w:rsid w:val="103F1D9B"/>
    <w:rsid w:val="104FEE55"/>
    <w:rsid w:val="106D1C54"/>
    <w:rsid w:val="1079AB83"/>
    <w:rsid w:val="10F3ABD9"/>
    <w:rsid w:val="110719EC"/>
    <w:rsid w:val="1140C701"/>
    <w:rsid w:val="115A3282"/>
    <w:rsid w:val="115F8D2E"/>
    <w:rsid w:val="11C11680"/>
    <w:rsid w:val="129173B9"/>
    <w:rsid w:val="12A2C1DD"/>
    <w:rsid w:val="12A85520"/>
    <w:rsid w:val="12E2FD60"/>
    <w:rsid w:val="12F96551"/>
    <w:rsid w:val="130A1CAF"/>
    <w:rsid w:val="132FE120"/>
    <w:rsid w:val="135655AD"/>
    <w:rsid w:val="13634637"/>
    <w:rsid w:val="13A090D2"/>
    <w:rsid w:val="13AB5883"/>
    <w:rsid w:val="13B55C58"/>
    <w:rsid w:val="13F7FBCF"/>
    <w:rsid w:val="140AAAF5"/>
    <w:rsid w:val="143A67F6"/>
    <w:rsid w:val="143E2F0B"/>
    <w:rsid w:val="14442581"/>
    <w:rsid w:val="14A00552"/>
    <w:rsid w:val="14C7C2DA"/>
    <w:rsid w:val="15026F5E"/>
    <w:rsid w:val="1515FE5A"/>
    <w:rsid w:val="15361D78"/>
    <w:rsid w:val="15B7FEF4"/>
    <w:rsid w:val="15B9AAE0"/>
    <w:rsid w:val="15FB0FC7"/>
    <w:rsid w:val="162DA3A5"/>
    <w:rsid w:val="163EDE7C"/>
    <w:rsid w:val="166DB1EE"/>
    <w:rsid w:val="167CBB98"/>
    <w:rsid w:val="16890ED0"/>
    <w:rsid w:val="168DF66F"/>
    <w:rsid w:val="16F84427"/>
    <w:rsid w:val="1722CC54"/>
    <w:rsid w:val="1737E456"/>
    <w:rsid w:val="173ECF45"/>
    <w:rsid w:val="1767EC43"/>
    <w:rsid w:val="176F10BA"/>
    <w:rsid w:val="178AE0E0"/>
    <w:rsid w:val="17C97406"/>
    <w:rsid w:val="17DAAEDD"/>
    <w:rsid w:val="17E29C63"/>
    <w:rsid w:val="183FD9E7"/>
    <w:rsid w:val="1850C9EF"/>
    <w:rsid w:val="186DAC6B"/>
    <w:rsid w:val="18D53860"/>
    <w:rsid w:val="18EE8CA6"/>
    <w:rsid w:val="19087503"/>
    <w:rsid w:val="190DD919"/>
    <w:rsid w:val="19865A05"/>
    <w:rsid w:val="19C59731"/>
    <w:rsid w:val="19DB4290"/>
    <w:rsid w:val="1AEFEA01"/>
    <w:rsid w:val="1AF60F84"/>
    <w:rsid w:val="1B05208F"/>
    <w:rsid w:val="1B4D81CA"/>
    <w:rsid w:val="1B502CBB"/>
    <w:rsid w:val="1B610791"/>
    <w:rsid w:val="1B616792"/>
    <w:rsid w:val="1B70D640"/>
    <w:rsid w:val="1B97B515"/>
    <w:rsid w:val="1B9F0E50"/>
    <w:rsid w:val="1BC24A93"/>
    <w:rsid w:val="1BE98387"/>
    <w:rsid w:val="1BFA3267"/>
    <w:rsid w:val="1CD99A9F"/>
    <w:rsid w:val="1D62726B"/>
    <w:rsid w:val="1DAD2244"/>
    <w:rsid w:val="1DB755BD"/>
    <w:rsid w:val="1DC9EB4F"/>
    <w:rsid w:val="1E0D3E0D"/>
    <w:rsid w:val="1F1FC6C2"/>
    <w:rsid w:val="1F2779EF"/>
    <w:rsid w:val="1F4A754D"/>
    <w:rsid w:val="1F65BBB0"/>
    <w:rsid w:val="1F72FE28"/>
    <w:rsid w:val="1F84DDC1"/>
    <w:rsid w:val="1FC4A9B1"/>
    <w:rsid w:val="1FE5C0C2"/>
    <w:rsid w:val="1FEC81B6"/>
    <w:rsid w:val="205DC51A"/>
    <w:rsid w:val="20D9AB8A"/>
    <w:rsid w:val="20F7D91E"/>
    <w:rsid w:val="20F86102"/>
    <w:rsid w:val="21018C11"/>
    <w:rsid w:val="212B8A65"/>
    <w:rsid w:val="21568065"/>
    <w:rsid w:val="2162C369"/>
    <w:rsid w:val="21C9EA80"/>
    <w:rsid w:val="21E71D70"/>
    <w:rsid w:val="22CDE3BC"/>
    <w:rsid w:val="22D5AB16"/>
    <w:rsid w:val="22F9D8CE"/>
    <w:rsid w:val="2302DDAB"/>
    <w:rsid w:val="2313FAB7"/>
    <w:rsid w:val="231C1B9B"/>
    <w:rsid w:val="23254F0A"/>
    <w:rsid w:val="237C7DBF"/>
    <w:rsid w:val="239D8BCE"/>
    <w:rsid w:val="241DEC21"/>
    <w:rsid w:val="242DEBB0"/>
    <w:rsid w:val="243E575A"/>
    <w:rsid w:val="2457B90A"/>
    <w:rsid w:val="24C11F6B"/>
    <w:rsid w:val="24C2CC9D"/>
    <w:rsid w:val="24CE6B55"/>
    <w:rsid w:val="24DB3BB3"/>
    <w:rsid w:val="24EA39DC"/>
    <w:rsid w:val="24F05B93"/>
    <w:rsid w:val="25066717"/>
    <w:rsid w:val="254788E8"/>
    <w:rsid w:val="2551E434"/>
    <w:rsid w:val="255C5830"/>
    <w:rsid w:val="25727120"/>
    <w:rsid w:val="25AA922E"/>
    <w:rsid w:val="26093CB8"/>
    <w:rsid w:val="263DD644"/>
    <w:rsid w:val="26BB9FE2"/>
    <w:rsid w:val="26C45B7E"/>
    <w:rsid w:val="26D22759"/>
    <w:rsid w:val="2778D927"/>
    <w:rsid w:val="27845662"/>
    <w:rsid w:val="27F8C02D"/>
    <w:rsid w:val="2803C94E"/>
    <w:rsid w:val="280819D1"/>
    <w:rsid w:val="280F6C6D"/>
    <w:rsid w:val="2879B9A1"/>
    <w:rsid w:val="2883AF3E"/>
    <w:rsid w:val="289B5E1D"/>
    <w:rsid w:val="28A34DBD"/>
    <w:rsid w:val="28C2D769"/>
    <w:rsid w:val="2921774E"/>
    <w:rsid w:val="2923FCE3"/>
    <w:rsid w:val="29AEB4D3"/>
    <w:rsid w:val="29EBE910"/>
    <w:rsid w:val="2A341EE1"/>
    <w:rsid w:val="2A5EA7CA"/>
    <w:rsid w:val="2AA86E57"/>
    <w:rsid w:val="2ABE4F6E"/>
    <w:rsid w:val="2B8038C6"/>
    <w:rsid w:val="2B8A00F3"/>
    <w:rsid w:val="2BB02704"/>
    <w:rsid w:val="2BB90980"/>
    <w:rsid w:val="2BD2A16F"/>
    <w:rsid w:val="2BE3F78B"/>
    <w:rsid w:val="2C5153C6"/>
    <w:rsid w:val="2C626F42"/>
    <w:rsid w:val="2C80C8F3"/>
    <w:rsid w:val="2C82E443"/>
    <w:rsid w:val="2CAC803F"/>
    <w:rsid w:val="2CD6C2FE"/>
    <w:rsid w:val="2D8DA389"/>
    <w:rsid w:val="2D9605B0"/>
    <w:rsid w:val="2D98E992"/>
    <w:rsid w:val="2DBD33C9"/>
    <w:rsid w:val="2DD4CDF6"/>
    <w:rsid w:val="2DE12229"/>
    <w:rsid w:val="2E0E43B2"/>
    <w:rsid w:val="2E20505C"/>
    <w:rsid w:val="2E60771B"/>
    <w:rsid w:val="2E644771"/>
    <w:rsid w:val="2E6801B1"/>
    <w:rsid w:val="2E738E13"/>
    <w:rsid w:val="2EB1C50F"/>
    <w:rsid w:val="2ED2089C"/>
    <w:rsid w:val="2EEAE0C4"/>
    <w:rsid w:val="2EEC58B0"/>
    <w:rsid w:val="2EF9FC63"/>
    <w:rsid w:val="2F2B8A3A"/>
    <w:rsid w:val="2FBA5939"/>
    <w:rsid w:val="2FD09B4D"/>
    <w:rsid w:val="30A12263"/>
    <w:rsid w:val="30BECB75"/>
    <w:rsid w:val="30CDE94E"/>
    <w:rsid w:val="30DBD231"/>
    <w:rsid w:val="3117AFDB"/>
    <w:rsid w:val="312738EA"/>
    <w:rsid w:val="315EFBD2"/>
    <w:rsid w:val="316C03F6"/>
    <w:rsid w:val="318E679C"/>
    <w:rsid w:val="319D31F2"/>
    <w:rsid w:val="31F26EE3"/>
    <w:rsid w:val="32228186"/>
    <w:rsid w:val="322312CB"/>
    <w:rsid w:val="32E8432B"/>
    <w:rsid w:val="336D6CBC"/>
    <w:rsid w:val="33AA8069"/>
    <w:rsid w:val="33D9C9F1"/>
    <w:rsid w:val="33FCE50D"/>
    <w:rsid w:val="34440F7A"/>
    <w:rsid w:val="34E0D5F8"/>
    <w:rsid w:val="34FCE82F"/>
    <w:rsid w:val="3529EB33"/>
    <w:rsid w:val="354D92B9"/>
    <w:rsid w:val="35671D8D"/>
    <w:rsid w:val="3577FD9D"/>
    <w:rsid w:val="35DD46B1"/>
    <w:rsid w:val="35FAD08D"/>
    <w:rsid w:val="362E8486"/>
    <w:rsid w:val="36C382E5"/>
    <w:rsid w:val="3702EDEE"/>
    <w:rsid w:val="370AB554"/>
    <w:rsid w:val="377C1418"/>
    <w:rsid w:val="37D29A5A"/>
    <w:rsid w:val="37FCBF9A"/>
    <w:rsid w:val="382EC0AA"/>
    <w:rsid w:val="388AE56A"/>
    <w:rsid w:val="38BD48F3"/>
    <w:rsid w:val="38D05630"/>
    <w:rsid w:val="38D78406"/>
    <w:rsid w:val="38ED674E"/>
    <w:rsid w:val="391392CD"/>
    <w:rsid w:val="3923D4D0"/>
    <w:rsid w:val="392561CB"/>
    <w:rsid w:val="3A14BB43"/>
    <w:rsid w:val="3A29248E"/>
    <w:rsid w:val="3A86F18D"/>
    <w:rsid w:val="3A86F7ED"/>
    <w:rsid w:val="3AAC48E7"/>
    <w:rsid w:val="3ACA4F53"/>
    <w:rsid w:val="3ACC795B"/>
    <w:rsid w:val="3AD5FEF3"/>
    <w:rsid w:val="3AECA2C5"/>
    <w:rsid w:val="3AF4619A"/>
    <w:rsid w:val="3B2BCE87"/>
    <w:rsid w:val="3B902AAB"/>
    <w:rsid w:val="3B9F249C"/>
    <w:rsid w:val="3BAEAD87"/>
    <w:rsid w:val="3BF86694"/>
    <w:rsid w:val="3C054C6A"/>
    <w:rsid w:val="3C342E0D"/>
    <w:rsid w:val="3D291733"/>
    <w:rsid w:val="3D4C5C05"/>
    <w:rsid w:val="3D67CC0A"/>
    <w:rsid w:val="3D692AD4"/>
    <w:rsid w:val="3D7AED1E"/>
    <w:rsid w:val="3D8677F9"/>
    <w:rsid w:val="3DB7277E"/>
    <w:rsid w:val="3DCF2DF5"/>
    <w:rsid w:val="3E20D285"/>
    <w:rsid w:val="3E57AD2F"/>
    <w:rsid w:val="3E823279"/>
    <w:rsid w:val="3EACE927"/>
    <w:rsid w:val="3ED25922"/>
    <w:rsid w:val="3EE82C66"/>
    <w:rsid w:val="3F45C498"/>
    <w:rsid w:val="3F8EAFA7"/>
    <w:rsid w:val="3F9949EA"/>
    <w:rsid w:val="3F9FC5E0"/>
    <w:rsid w:val="3FBCA445"/>
    <w:rsid w:val="3FC840B4"/>
    <w:rsid w:val="406C9DDA"/>
    <w:rsid w:val="4083FCC7"/>
    <w:rsid w:val="40A4E68B"/>
    <w:rsid w:val="40E3559B"/>
    <w:rsid w:val="41001CD4"/>
    <w:rsid w:val="41194531"/>
    <w:rsid w:val="412069D9"/>
    <w:rsid w:val="41631EC4"/>
    <w:rsid w:val="419C972A"/>
    <w:rsid w:val="41F383A7"/>
    <w:rsid w:val="41FC8856"/>
    <w:rsid w:val="42359219"/>
    <w:rsid w:val="423AAC3B"/>
    <w:rsid w:val="424F10D4"/>
    <w:rsid w:val="42773876"/>
    <w:rsid w:val="42E308D1"/>
    <w:rsid w:val="432D485D"/>
    <w:rsid w:val="434291F6"/>
    <w:rsid w:val="434B8F16"/>
    <w:rsid w:val="43BF3506"/>
    <w:rsid w:val="43D8FD7F"/>
    <w:rsid w:val="4407F0DA"/>
    <w:rsid w:val="441308D7"/>
    <w:rsid w:val="44891ADA"/>
    <w:rsid w:val="448B9277"/>
    <w:rsid w:val="44D6A4C6"/>
    <w:rsid w:val="4505259C"/>
    <w:rsid w:val="4541220D"/>
    <w:rsid w:val="45576DEA"/>
    <w:rsid w:val="455F5B70"/>
    <w:rsid w:val="457753E2"/>
    <w:rsid w:val="459BE24B"/>
    <w:rsid w:val="45A3C13B"/>
    <w:rsid w:val="45ECB654"/>
    <w:rsid w:val="461AA993"/>
    <w:rsid w:val="463FB1EB"/>
    <w:rsid w:val="4675D956"/>
    <w:rsid w:val="468F331C"/>
    <w:rsid w:val="46B6CA1F"/>
    <w:rsid w:val="46EB63AB"/>
    <w:rsid w:val="46F99CC5"/>
    <w:rsid w:val="4770AFA5"/>
    <w:rsid w:val="47AA0ADC"/>
    <w:rsid w:val="47C33339"/>
    <w:rsid w:val="48427853"/>
    <w:rsid w:val="4843DECE"/>
    <w:rsid w:val="487BDA4F"/>
    <w:rsid w:val="4896FC32"/>
    <w:rsid w:val="48AFD45A"/>
    <w:rsid w:val="48BAC97C"/>
    <w:rsid w:val="49313CA5"/>
    <w:rsid w:val="495F039A"/>
    <w:rsid w:val="49A19948"/>
    <w:rsid w:val="49DBAA66"/>
    <w:rsid w:val="4A0125D2"/>
    <w:rsid w:val="4A32CC93"/>
    <w:rsid w:val="4A7D6F1F"/>
    <w:rsid w:val="4A9B72B8"/>
    <w:rsid w:val="4A9E178A"/>
    <w:rsid w:val="4AC02777"/>
    <w:rsid w:val="4AFAD3FB"/>
    <w:rsid w:val="4B00BB95"/>
    <w:rsid w:val="4B525C48"/>
    <w:rsid w:val="4B6E2FED"/>
    <w:rsid w:val="4B7A1915"/>
    <w:rsid w:val="4BA808F4"/>
    <w:rsid w:val="4BB06391"/>
    <w:rsid w:val="4BE5411D"/>
    <w:rsid w:val="4C19FE9F"/>
    <w:rsid w:val="4C260842"/>
    <w:rsid w:val="4C374319"/>
    <w:rsid w:val="4C57CEE5"/>
    <w:rsid w:val="4C5BF7D8"/>
    <w:rsid w:val="4C722E67"/>
    <w:rsid w:val="4C7A102D"/>
    <w:rsid w:val="4C89EB17"/>
    <w:rsid w:val="4CA9629E"/>
    <w:rsid w:val="4CDE541F"/>
    <w:rsid w:val="4CEABC3B"/>
    <w:rsid w:val="4D2BCC03"/>
    <w:rsid w:val="4E090310"/>
    <w:rsid w:val="4E221272"/>
    <w:rsid w:val="4E3274BD"/>
    <w:rsid w:val="4F444C0D"/>
    <w:rsid w:val="4F4B5B25"/>
    <w:rsid w:val="5011F91B"/>
    <w:rsid w:val="50620774"/>
    <w:rsid w:val="5068A7ED"/>
    <w:rsid w:val="50735826"/>
    <w:rsid w:val="5077E286"/>
    <w:rsid w:val="50E63996"/>
    <w:rsid w:val="5104ADEE"/>
    <w:rsid w:val="5147A70E"/>
    <w:rsid w:val="515B238B"/>
    <w:rsid w:val="516A157F"/>
    <w:rsid w:val="517C3383"/>
    <w:rsid w:val="5187F96D"/>
    <w:rsid w:val="51ADC97C"/>
    <w:rsid w:val="51D96EA7"/>
    <w:rsid w:val="522B6FD6"/>
    <w:rsid w:val="52486C41"/>
    <w:rsid w:val="52700DD7"/>
    <w:rsid w:val="5282FBE7"/>
    <w:rsid w:val="52C5BD9D"/>
    <w:rsid w:val="536EDD09"/>
    <w:rsid w:val="537B933A"/>
    <w:rsid w:val="538E3619"/>
    <w:rsid w:val="54311A27"/>
    <w:rsid w:val="547DDAFC"/>
    <w:rsid w:val="548AAE5B"/>
    <w:rsid w:val="54FEA1DE"/>
    <w:rsid w:val="5500F4F6"/>
    <w:rsid w:val="55110B96"/>
    <w:rsid w:val="552D73D2"/>
    <w:rsid w:val="55317F2B"/>
    <w:rsid w:val="554A0ED7"/>
    <w:rsid w:val="55E60752"/>
    <w:rsid w:val="55FAEC98"/>
    <w:rsid w:val="563D6B67"/>
    <w:rsid w:val="5641A6AB"/>
    <w:rsid w:val="5647E1B6"/>
    <w:rsid w:val="564BE3A7"/>
    <w:rsid w:val="5693F035"/>
    <w:rsid w:val="56F4F5FD"/>
    <w:rsid w:val="572257A1"/>
    <w:rsid w:val="577CA5EF"/>
    <w:rsid w:val="57AE3D72"/>
    <w:rsid w:val="57CC9DBE"/>
    <w:rsid w:val="581D0B00"/>
    <w:rsid w:val="58258F6F"/>
    <w:rsid w:val="58D043D3"/>
    <w:rsid w:val="58F6EF65"/>
    <w:rsid w:val="59110125"/>
    <w:rsid w:val="59294009"/>
    <w:rsid w:val="596A47E5"/>
    <w:rsid w:val="59C6BDDA"/>
    <w:rsid w:val="59D48C99"/>
    <w:rsid w:val="59EDB433"/>
    <w:rsid w:val="59FBA008"/>
    <w:rsid w:val="5A029EFC"/>
    <w:rsid w:val="5A50B7B7"/>
    <w:rsid w:val="5ADA6C17"/>
    <w:rsid w:val="5AE47160"/>
    <w:rsid w:val="5AE82F71"/>
    <w:rsid w:val="5AF8E862"/>
    <w:rsid w:val="5B043E80"/>
    <w:rsid w:val="5B678B5A"/>
    <w:rsid w:val="5B67F0BE"/>
    <w:rsid w:val="5B837434"/>
    <w:rsid w:val="5BABE9FE"/>
    <w:rsid w:val="5BB2D7D9"/>
    <w:rsid w:val="5BDFC1DA"/>
    <w:rsid w:val="5BFD4415"/>
    <w:rsid w:val="5C15D1D3"/>
    <w:rsid w:val="5C4B0428"/>
    <w:rsid w:val="5C5C3AEE"/>
    <w:rsid w:val="5C602B4F"/>
    <w:rsid w:val="5C60C690"/>
    <w:rsid w:val="5C883A44"/>
    <w:rsid w:val="5CC418DE"/>
    <w:rsid w:val="5CC918DF"/>
    <w:rsid w:val="5CE9DE6F"/>
    <w:rsid w:val="5D1F6BA5"/>
    <w:rsid w:val="5D4598B3"/>
    <w:rsid w:val="5D6D0C67"/>
    <w:rsid w:val="5D8502D7"/>
    <w:rsid w:val="5D9AA6FD"/>
    <w:rsid w:val="5DA6DEC4"/>
    <w:rsid w:val="5DE222B8"/>
    <w:rsid w:val="5DECFB0D"/>
    <w:rsid w:val="5E1DC0F7"/>
    <w:rsid w:val="5E3A11F2"/>
    <w:rsid w:val="5E520867"/>
    <w:rsid w:val="5E628C03"/>
    <w:rsid w:val="5E64E940"/>
    <w:rsid w:val="5E800325"/>
    <w:rsid w:val="5E8E3E4C"/>
    <w:rsid w:val="5E981FB4"/>
    <w:rsid w:val="5F23331D"/>
    <w:rsid w:val="5F6FE5D4"/>
    <w:rsid w:val="5FD0DE49"/>
    <w:rsid w:val="60300A6B"/>
    <w:rsid w:val="6040B1AC"/>
    <w:rsid w:val="604E6764"/>
    <w:rsid w:val="60570C67"/>
    <w:rsid w:val="608456FA"/>
    <w:rsid w:val="60893623"/>
    <w:rsid w:val="60901F04"/>
    <w:rsid w:val="60A330AA"/>
    <w:rsid w:val="60A6F70A"/>
    <w:rsid w:val="60F2ED16"/>
    <w:rsid w:val="60FA20A6"/>
    <w:rsid w:val="6162452D"/>
    <w:rsid w:val="61738004"/>
    <w:rsid w:val="61953FA9"/>
    <w:rsid w:val="6198D467"/>
    <w:rsid w:val="6220275B"/>
    <w:rsid w:val="62236039"/>
    <w:rsid w:val="6245A2F0"/>
    <w:rsid w:val="629E87DC"/>
    <w:rsid w:val="62B6F9F2"/>
    <w:rsid w:val="62C438BA"/>
    <w:rsid w:val="62C82A31"/>
    <w:rsid w:val="62D92904"/>
    <w:rsid w:val="6311987E"/>
    <w:rsid w:val="632FA166"/>
    <w:rsid w:val="636062A3"/>
    <w:rsid w:val="6367AB2D"/>
    <w:rsid w:val="63968773"/>
    <w:rsid w:val="63BCFC7C"/>
    <w:rsid w:val="63DD1938"/>
    <w:rsid w:val="63DD7BE3"/>
    <w:rsid w:val="63E9EAFB"/>
    <w:rsid w:val="63FA09EE"/>
    <w:rsid w:val="63FD758F"/>
    <w:rsid w:val="64160C21"/>
    <w:rsid w:val="646F1585"/>
    <w:rsid w:val="647FEDF3"/>
    <w:rsid w:val="64CB71C7"/>
    <w:rsid w:val="65046C40"/>
    <w:rsid w:val="6512BBB3"/>
    <w:rsid w:val="6525E44E"/>
    <w:rsid w:val="653CDAD0"/>
    <w:rsid w:val="65AAA15C"/>
    <w:rsid w:val="66206CC5"/>
    <w:rsid w:val="66452BBA"/>
    <w:rsid w:val="6697AD75"/>
    <w:rsid w:val="66AF521A"/>
    <w:rsid w:val="670CAEFE"/>
    <w:rsid w:val="672632ED"/>
    <w:rsid w:val="673CC083"/>
    <w:rsid w:val="67D239C4"/>
    <w:rsid w:val="6805A700"/>
    <w:rsid w:val="6816FDB1"/>
    <w:rsid w:val="68597949"/>
    <w:rsid w:val="6892B4CB"/>
    <w:rsid w:val="68CA1563"/>
    <w:rsid w:val="68DA34DB"/>
    <w:rsid w:val="68DF7130"/>
    <w:rsid w:val="692967B6"/>
    <w:rsid w:val="69572B48"/>
    <w:rsid w:val="69693058"/>
    <w:rsid w:val="6997934A"/>
    <w:rsid w:val="699DDE5C"/>
    <w:rsid w:val="69BF06FE"/>
    <w:rsid w:val="69D92DA7"/>
    <w:rsid w:val="69DB80BF"/>
    <w:rsid w:val="6A2B3940"/>
    <w:rsid w:val="6A559C74"/>
    <w:rsid w:val="6A6642EB"/>
    <w:rsid w:val="6A69CBF6"/>
    <w:rsid w:val="6A84CB47"/>
    <w:rsid w:val="6AA86039"/>
    <w:rsid w:val="6AC20BD7"/>
    <w:rsid w:val="6AD5ABE9"/>
    <w:rsid w:val="6B200CDB"/>
    <w:rsid w:val="6B3280E8"/>
    <w:rsid w:val="6B4BA4F1"/>
    <w:rsid w:val="6B911A0B"/>
    <w:rsid w:val="6B9E623D"/>
    <w:rsid w:val="6BA37134"/>
    <w:rsid w:val="6BA45845"/>
    <w:rsid w:val="6BE0898B"/>
    <w:rsid w:val="6C45EA8C"/>
    <w:rsid w:val="6C608860"/>
    <w:rsid w:val="6C872D8E"/>
    <w:rsid w:val="6C8FD1F7"/>
    <w:rsid w:val="6CC55BAE"/>
    <w:rsid w:val="6CE72A2F"/>
    <w:rsid w:val="6D041037"/>
    <w:rsid w:val="6D519F2B"/>
    <w:rsid w:val="6D74BE32"/>
    <w:rsid w:val="6DD7116C"/>
    <w:rsid w:val="6DEE1981"/>
    <w:rsid w:val="6DF63F53"/>
    <w:rsid w:val="6E4E0AAD"/>
    <w:rsid w:val="6E53161C"/>
    <w:rsid w:val="6E6A21AA"/>
    <w:rsid w:val="6E79AE58"/>
    <w:rsid w:val="6E825785"/>
    <w:rsid w:val="6ECF9FD9"/>
    <w:rsid w:val="6ED844DD"/>
    <w:rsid w:val="6F0AFD9B"/>
    <w:rsid w:val="6F411F21"/>
    <w:rsid w:val="6F460794"/>
    <w:rsid w:val="6F5F0F1A"/>
    <w:rsid w:val="6F7D0AE4"/>
    <w:rsid w:val="6FC7A9B5"/>
    <w:rsid w:val="6FE1E4EA"/>
    <w:rsid w:val="6FF3F783"/>
    <w:rsid w:val="6FFBBAA7"/>
    <w:rsid w:val="70421723"/>
    <w:rsid w:val="709A7AC4"/>
    <w:rsid w:val="70A68576"/>
    <w:rsid w:val="70BBFEEB"/>
    <w:rsid w:val="7133C9B2"/>
    <w:rsid w:val="713511EA"/>
    <w:rsid w:val="718FC7E4"/>
    <w:rsid w:val="71DC9520"/>
    <w:rsid w:val="71F53475"/>
    <w:rsid w:val="72478232"/>
    <w:rsid w:val="7262DB6B"/>
    <w:rsid w:val="726C2BEA"/>
    <w:rsid w:val="727532C6"/>
    <w:rsid w:val="72EDC3F2"/>
    <w:rsid w:val="72F5F9A8"/>
    <w:rsid w:val="730FC221"/>
    <w:rsid w:val="739C2BF0"/>
    <w:rsid w:val="73AD522C"/>
    <w:rsid w:val="73C0E0AF"/>
    <w:rsid w:val="7409ED4B"/>
    <w:rsid w:val="746870F2"/>
    <w:rsid w:val="74754FDA"/>
    <w:rsid w:val="74B009B9"/>
    <w:rsid w:val="74BBFD32"/>
    <w:rsid w:val="74BFF5A2"/>
    <w:rsid w:val="74C790A3"/>
    <w:rsid w:val="7554807A"/>
    <w:rsid w:val="755DCBFE"/>
    <w:rsid w:val="758BF58D"/>
    <w:rsid w:val="759BE36D"/>
    <w:rsid w:val="75A3CCAC"/>
    <w:rsid w:val="763A67FB"/>
    <w:rsid w:val="7699C332"/>
    <w:rsid w:val="76F88171"/>
    <w:rsid w:val="7709BC48"/>
    <w:rsid w:val="7727E974"/>
    <w:rsid w:val="772FCE50"/>
    <w:rsid w:val="773F9D0D"/>
    <w:rsid w:val="7746D2B7"/>
    <w:rsid w:val="77762528"/>
    <w:rsid w:val="77924C7F"/>
    <w:rsid w:val="77CB9B6C"/>
    <w:rsid w:val="7801E5E8"/>
    <w:rsid w:val="780BB478"/>
    <w:rsid w:val="781831C5"/>
    <w:rsid w:val="7850613A"/>
    <w:rsid w:val="786264E2"/>
    <w:rsid w:val="786F9D13"/>
    <w:rsid w:val="787F90DC"/>
    <w:rsid w:val="789136D6"/>
    <w:rsid w:val="7891892E"/>
    <w:rsid w:val="791BC368"/>
    <w:rsid w:val="79765885"/>
    <w:rsid w:val="79A0A27B"/>
    <w:rsid w:val="79A24C74"/>
    <w:rsid w:val="79AFA6AB"/>
    <w:rsid w:val="79F47421"/>
    <w:rsid w:val="7A0FA9BD"/>
    <w:rsid w:val="7A2D42A3"/>
    <w:rsid w:val="7A445DB1"/>
    <w:rsid w:val="7A5AB0D0"/>
    <w:rsid w:val="7A6517A2"/>
    <w:rsid w:val="7A82B6E3"/>
    <w:rsid w:val="7A8AB059"/>
    <w:rsid w:val="7AC7AB11"/>
    <w:rsid w:val="7B3986AA"/>
    <w:rsid w:val="7B685570"/>
    <w:rsid w:val="7BC86BBB"/>
    <w:rsid w:val="7BEB6FDF"/>
    <w:rsid w:val="7C85E432"/>
    <w:rsid w:val="7CD27A8B"/>
    <w:rsid w:val="7CD5570B"/>
    <w:rsid w:val="7CDBD550"/>
    <w:rsid w:val="7CDE2F26"/>
    <w:rsid w:val="7D623134"/>
    <w:rsid w:val="7D67C2F5"/>
    <w:rsid w:val="7D78FDCC"/>
    <w:rsid w:val="7DA45607"/>
    <w:rsid w:val="7DC65B09"/>
    <w:rsid w:val="7DCADF7F"/>
    <w:rsid w:val="7E79FF87"/>
    <w:rsid w:val="7F8A1AAD"/>
    <w:rsid w:val="7FEF68C3"/>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7B8B23C4"/>
  <w15:chartTrackingRefBased/>
  <w15:docId w15:val="{CBF1E71E-8B74-42E7-AA01-A9C2442B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3577FD9D"/>
    <w:rPr>
      <w:rFonts w:ascii="Times New Roman" w:hAnsi="Times New Roman"/>
      <w:sz w:val="24"/>
      <w:szCs w:val="24"/>
      <w:lang w:val="es-ES" w:eastAsia="en-US" w:bidi="en-US"/>
    </w:rPr>
  </w:style>
  <w:style w:type="paragraph" w:styleId="Ttulo1">
    <w:name w:val="heading 1"/>
    <w:basedOn w:val="Normal"/>
    <w:next w:val="Normal"/>
    <w:link w:val="Ttulo1Carc"/>
    <w:uiPriority w:val="9"/>
    <w:qFormat/>
    <w:rsid w:val="3577FD9D"/>
    <w:pPr>
      <w:keepNext/>
      <w:numPr>
        <w:numId w:val="31"/>
      </w:numPr>
      <w:spacing w:before="240" w:after="60"/>
      <w:outlineLvl w:val="0"/>
    </w:pPr>
    <w:rPr>
      <w:rFonts w:cs="Arial"/>
      <w:b/>
      <w:bCs/>
      <w:sz w:val="32"/>
      <w:szCs w:val="32"/>
    </w:rPr>
  </w:style>
  <w:style w:type="paragraph" w:styleId="Ttulo2">
    <w:name w:val="heading 2"/>
    <w:basedOn w:val="Normal"/>
    <w:next w:val="Normal"/>
    <w:link w:val="Ttulo2Carc"/>
    <w:uiPriority w:val="9"/>
    <w:unhideWhenUsed/>
    <w:qFormat/>
    <w:rsid w:val="3577FD9D"/>
    <w:pPr>
      <w:keepNext/>
      <w:numPr>
        <w:ilvl w:val="1"/>
        <w:numId w:val="31"/>
      </w:numPr>
      <w:spacing w:before="240" w:after="60"/>
      <w:outlineLvl w:val="1"/>
    </w:pPr>
    <w:rPr>
      <w:rFonts w:ascii="Cambria" w:hAnsi="Cambria" w:cs="Arial"/>
      <w:b/>
      <w:bCs/>
      <w:i/>
      <w:iCs/>
      <w:sz w:val="28"/>
      <w:szCs w:val="28"/>
    </w:rPr>
  </w:style>
  <w:style w:type="paragraph" w:styleId="Ttulo3">
    <w:name w:val="heading 3"/>
    <w:basedOn w:val="Normal"/>
    <w:next w:val="Normal"/>
    <w:link w:val="Ttulo3Carc"/>
    <w:uiPriority w:val="9"/>
    <w:unhideWhenUsed/>
    <w:qFormat/>
    <w:rsid w:val="3577FD9D"/>
    <w:pPr>
      <w:keepNext/>
      <w:numPr>
        <w:ilvl w:val="2"/>
        <w:numId w:val="31"/>
      </w:numPr>
      <w:spacing w:before="240" w:after="60"/>
      <w:outlineLvl w:val="2"/>
    </w:pPr>
    <w:rPr>
      <w:rFonts w:ascii="Cambria" w:hAnsi="Cambria" w:cs="Arial"/>
      <w:b/>
      <w:bCs/>
      <w:sz w:val="26"/>
      <w:szCs w:val="26"/>
    </w:rPr>
  </w:style>
  <w:style w:type="paragraph" w:styleId="Ttulo4">
    <w:name w:val="heading 4"/>
    <w:basedOn w:val="Normal"/>
    <w:next w:val="Normal"/>
    <w:link w:val="Ttulo4Carc"/>
    <w:uiPriority w:val="9"/>
    <w:unhideWhenUsed/>
    <w:qFormat/>
    <w:rsid w:val="3577FD9D"/>
    <w:pPr>
      <w:keepNext/>
      <w:numPr>
        <w:ilvl w:val="3"/>
        <w:numId w:val="31"/>
      </w:numPr>
      <w:spacing w:before="240" w:after="60"/>
      <w:outlineLvl w:val="3"/>
    </w:pPr>
    <w:rPr>
      <w:b/>
      <w:bCs/>
      <w:sz w:val="28"/>
      <w:szCs w:val="28"/>
    </w:rPr>
  </w:style>
  <w:style w:type="paragraph" w:styleId="Ttulo5">
    <w:name w:val="heading 5"/>
    <w:basedOn w:val="Normal"/>
    <w:next w:val="Normal"/>
    <w:link w:val="Ttulo5Carc"/>
    <w:uiPriority w:val="9"/>
    <w:unhideWhenUsed/>
    <w:qFormat/>
    <w:rsid w:val="3577FD9D"/>
    <w:pPr>
      <w:numPr>
        <w:ilvl w:val="4"/>
        <w:numId w:val="31"/>
      </w:numPr>
      <w:spacing w:before="240" w:after="60"/>
      <w:outlineLvl w:val="4"/>
    </w:pPr>
    <w:rPr>
      <w:b/>
      <w:bCs/>
      <w:i/>
      <w:iCs/>
      <w:sz w:val="26"/>
      <w:szCs w:val="26"/>
    </w:rPr>
  </w:style>
  <w:style w:type="paragraph" w:styleId="Ttulo6">
    <w:name w:val="heading 6"/>
    <w:basedOn w:val="Normal"/>
    <w:next w:val="Normal"/>
    <w:link w:val="Ttulo6Carc"/>
    <w:uiPriority w:val="9"/>
    <w:unhideWhenUsed/>
    <w:qFormat/>
    <w:rsid w:val="3577FD9D"/>
    <w:pPr>
      <w:numPr>
        <w:ilvl w:val="5"/>
        <w:numId w:val="31"/>
      </w:numPr>
      <w:spacing w:before="240" w:after="60"/>
      <w:outlineLvl w:val="5"/>
    </w:pPr>
    <w:rPr>
      <w:b/>
      <w:bCs/>
      <w:sz w:val="22"/>
      <w:szCs w:val="22"/>
    </w:rPr>
  </w:style>
  <w:style w:type="paragraph" w:styleId="Ttulo7">
    <w:name w:val="heading 7"/>
    <w:basedOn w:val="Normal"/>
    <w:next w:val="Normal"/>
    <w:link w:val="Ttulo7Carc"/>
    <w:uiPriority w:val="9"/>
    <w:unhideWhenUsed/>
    <w:qFormat/>
    <w:rsid w:val="3577FD9D"/>
    <w:pPr>
      <w:numPr>
        <w:ilvl w:val="6"/>
        <w:numId w:val="31"/>
      </w:numPr>
      <w:spacing w:before="240" w:after="60"/>
      <w:outlineLvl w:val="6"/>
    </w:pPr>
  </w:style>
  <w:style w:type="paragraph" w:styleId="Ttulo8">
    <w:name w:val="heading 8"/>
    <w:basedOn w:val="Normal"/>
    <w:next w:val="Normal"/>
    <w:link w:val="Ttulo8Carc"/>
    <w:uiPriority w:val="9"/>
    <w:unhideWhenUsed/>
    <w:qFormat/>
    <w:rsid w:val="3577FD9D"/>
    <w:pPr>
      <w:numPr>
        <w:ilvl w:val="7"/>
        <w:numId w:val="31"/>
      </w:numPr>
      <w:spacing w:before="240" w:after="60"/>
      <w:outlineLvl w:val="7"/>
    </w:pPr>
    <w:rPr>
      <w:i/>
      <w:iCs/>
    </w:rPr>
  </w:style>
  <w:style w:type="paragraph" w:styleId="Ttulo9">
    <w:name w:val="heading 9"/>
    <w:basedOn w:val="Normal"/>
    <w:next w:val="Normal"/>
    <w:link w:val="Ttulo9Carc"/>
    <w:uiPriority w:val="9"/>
    <w:unhideWhenUsed/>
    <w:qFormat/>
    <w:rsid w:val="3577FD9D"/>
    <w:pPr>
      <w:numPr>
        <w:ilvl w:val="8"/>
        <w:numId w:val="31"/>
      </w:numPr>
      <w:spacing w:before="240" w:after="60"/>
      <w:outlineLvl w:val="8"/>
    </w:pPr>
    <w:rPr>
      <w:rFonts w:ascii="Cambria" w:hAnsi="Cambria" w:cs="Arial"/>
      <w:sz w:val="22"/>
      <w:szCs w:val="22"/>
    </w:rPr>
  </w:style>
  <w:style w:type="character" w:styleId="Tipodeletrapredefinidodopargrafo" w:default="1">
    <w:name w:val="Default Paragraph Font"/>
    <w:uiPriority w:val="1"/>
    <w:semiHidden/>
    <w:unhideWhenUsed/>
  </w:style>
  <w:style w:type="table" w:styleId="Tboanormal" w:default="1">
    <w:name w:val="Normal Table"/>
    <w:uiPriority w:val="99"/>
    <w:semiHidden/>
    <w:unhideWhenUsed/>
    <w:tblPr>
      <w:tblInd w:w="0" w:type="dxa"/>
      <w:tblCellMar>
        <w:top w:w="0" w:type="dxa"/>
        <w:left w:w="108" w:type="dxa"/>
        <w:bottom w:w="0" w:type="dxa"/>
        <w:right w:w="108" w:type="dxa"/>
      </w:tblCellMar>
    </w:tblPr>
  </w:style>
  <w:style w:type="numbering" w:styleId="Senlista" w:default="1">
    <w:name w:val="No List"/>
    <w:uiPriority w:val="99"/>
    <w:semiHidden/>
    <w:unhideWhenUsed/>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name w:val="header"/>
    <w:basedOn w:val="Normal"/>
    <w:uiPriority w:val="1"/>
    <w:rsid w:val="3577FD9D"/>
    <w:pPr>
      <w:tabs>
        <w:tab w:val="center" w:pos="4252"/>
        <w:tab w:val="right" w:pos="8504"/>
      </w:tabs>
    </w:pPr>
  </w:style>
  <w:style w:type="paragraph" w:styleId="Pdepxina">
    <w:name w:val="footer"/>
    <w:basedOn w:val="Normal"/>
    <w:uiPriority w:val="1"/>
    <w:rsid w:val="3577FD9D"/>
    <w:pPr>
      <w:tabs>
        <w:tab w:val="center" w:pos="4252"/>
        <w:tab w:val="right"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name w:val="toc 1"/>
    <w:basedOn w:val="Normal"/>
    <w:next w:val="Normal"/>
    <w:uiPriority w:val="39"/>
    <w:rsid w:val="3577FD9D"/>
    <w:pPr>
      <w:tabs>
        <w:tab w:val="left" w:pos="284"/>
        <w:tab w:val="right" w:leader="dot" w:pos="8494"/>
      </w:tabs>
      <w:spacing w:before="120" w:after="120"/>
    </w:pPr>
    <w:rPr>
      <w:b/>
      <w:bCs/>
      <w:smallCaps/>
    </w:rPr>
  </w:style>
  <w:style w:type="paragraph" w:styleId="Tboadecontidos2">
    <w:name w:val="toc 2"/>
    <w:basedOn w:val="Normal"/>
    <w:next w:val="Normal"/>
    <w:uiPriority w:val="39"/>
    <w:rsid w:val="3577FD9D"/>
    <w:pPr>
      <w:tabs>
        <w:tab w:val="left" w:pos="709"/>
        <w:tab w:val="right" w:leader="dot" w:pos="8494"/>
      </w:tabs>
      <w:ind w:left="284"/>
    </w:pPr>
    <w:rPr>
      <w:b/>
      <w:bCs/>
      <w:smallCaps/>
    </w:rPr>
  </w:style>
  <w:style w:type="paragraph" w:styleId="Tboadecontidos3">
    <w:name w:val="toc 3"/>
    <w:basedOn w:val="Normal"/>
    <w:next w:val="Normal"/>
    <w:uiPriority w:val="39"/>
    <w:rsid w:val="3577FD9D"/>
    <w:pPr>
      <w:ind w:left="709"/>
    </w:pPr>
    <w:rPr>
      <w:b/>
      <w:bCs/>
      <w:smallCaps/>
    </w:rPr>
  </w:style>
  <w:style w:type="paragraph" w:styleId="Textodenotaaopdepxina">
    <w:name w:val="footnote text"/>
    <w:basedOn w:val="Normal"/>
    <w:uiPriority w:val="1"/>
    <w:semiHidden/>
    <w:rsid w:val="3577FD9D"/>
    <w:rPr>
      <w:sz w:val="20"/>
      <w:szCs w:val="20"/>
    </w:rPr>
  </w:style>
  <w:style w:type="paragraph" w:styleId="Tboadecontidos4">
    <w:name w:val="toc 4"/>
    <w:basedOn w:val="Normal"/>
    <w:next w:val="Normal"/>
    <w:uiPriority w:val="1"/>
    <w:semiHidden/>
    <w:rsid w:val="3577FD9D"/>
    <w:pPr>
      <w:ind w:left="709"/>
    </w:pPr>
    <w:rPr>
      <w:b/>
      <w:bCs/>
      <w:smallCaps/>
    </w:rPr>
  </w:style>
  <w:style w:type="paragraph" w:styleId="Tboadecontidos5">
    <w:name w:val="toc 5"/>
    <w:basedOn w:val="Normal"/>
    <w:next w:val="Normal"/>
    <w:uiPriority w:val="1"/>
    <w:semiHidden/>
    <w:rsid w:val="3577FD9D"/>
    <w:pPr>
      <w:ind w:left="960"/>
    </w:pPr>
    <w:rPr>
      <w:sz w:val="20"/>
      <w:szCs w:val="20"/>
    </w:rPr>
  </w:style>
  <w:style w:type="paragraph" w:styleId="Tboadecontidos6">
    <w:name w:val="toc 6"/>
    <w:basedOn w:val="Normal"/>
    <w:next w:val="Normal"/>
    <w:uiPriority w:val="1"/>
    <w:semiHidden/>
    <w:rsid w:val="3577FD9D"/>
    <w:pPr>
      <w:ind w:left="1200"/>
    </w:pPr>
    <w:rPr>
      <w:sz w:val="20"/>
      <w:szCs w:val="20"/>
    </w:rPr>
  </w:style>
  <w:style w:type="paragraph" w:styleId="Tboadecontidos7">
    <w:name w:val="toc 7"/>
    <w:basedOn w:val="Normal"/>
    <w:next w:val="Normal"/>
    <w:uiPriority w:val="1"/>
    <w:semiHidden/>
    <w:rsid w:val="3577FD9D"/>
    <w:pPr>
      <w:ind w:left="1440"/>
    </w:pPr>
    <w:rPr>
      <w:sz w:val="20"/>
      <w:szCs w:val="20"/>
    </w:rPr>
  </w:style>
  <w:style w:type="paragraph" w:styleId="Tboadecontidos8">
    <w:name w:val="toc 8"/>
    <w:basedOn w:val="Normal"/>
    <w:next w:val="Normal"/>
    <w:uiPriority w:val="1"/>
    <w:semiHidden/>
    <w:rsid w:val="3577FD9D"/>
    <w:pPr>
      <w:ind w:left="1680"/>
    </w:pPr>
    <w:rPr>
      <w:sz w:val="20"/>
      <w:szCs w:val="20"/>
    </w:rPr>
  </w:style>
  <w:style w:type="paragraph" w:styleId="Tboadecontidos9">
    <w:name w:val="toc 9"/>
    <w:basedOn w:val="Normal"/>
    <w:next w:val="Normal"/>
    <w:uiPriority w:val="1"/>
    <w:semiHidden/>
    <w:rsid w:val="3577FD9D"/>
    <w:pPr>
      <w:ind w:left="1920"/>
    </w:pPr>
    <w:rPr>
      <w:sz w:val="20"/>
      <w:szCs w:val="20"/>
    </w:rPr>
  </w:style>
  <w:style w:type="paragraph" w:styleId="Mapadodocumento">
    <w:name w:val="Document Map"/>
    <w:basedOn w:val="Normal"/>
    <w:uiPriority w:val="1"/>
    <w:semiHidden/>
    <w:rsid w:val="3577FD9D"/>
    <w:rPr>
      <w:rFonts w:ascii="Tahoma" w:hAnsi="Tahoma" w:cs="Tahoma"/>
      <w:sz w:val="20"/>
      <w:szCs w:val="20"/>
    </w:rPr>
  </w:style>
  <w:style w:type="paragraph" w:styleId="TtulodeDocumento" w:customStyle="1">
    <w:name w:val="Título de Documento"/>
    <w:basedOn w:val="Normal"/>
    <w:next w:val="Normal"/>
    <w:uiPriority w:val="1"/>
    <w:rsid w:val="3577FD9D"/>
    <w:pPr>
      <w:spacing w:before="480" w:after="480"/>
      <w:jc w:val="center"/>
    </w:pPr>
    <w:rPr>
      <w:b/>
      <w:bCs/>
      <w:i/>
      <w:iCs/>
      <w:caps/>
      <w:sz w:val="40"/>
      <w:szCs w:val="40"/>
    </w:rPr>
  </w:style>
  <w:style w:type="character" w:styleId="Referenciadenotaaopdepxina">
    <w:name w:val="footnote reference"/>
    <w:semiHidden/>
    <w:rsid w:val="00071938"/>
    <w:rPr>
      <w:vertAlign w:val="superscript"/>
    </w:rPr>
  </w:style>
  <w:style w:type="paragraph" w:styleId="Textoprincipal2">
    <w:name w:val="Body Text 2"/>
    <w:basedOn w:val="Normal"/>
    <w:uiPriority w:val="1"/>
    <w:rsid w:val="3577FD9D"/>
    <w:pPr>
      <w:spacing w:before="120" w:after="120" w:line="480" w:lineRule="auto"/>
    </w:pPr>
    <w:rPr>
      <w:rFonts w:ascii="Verdana" w:hAnsi="Verdana"/>
      <w:sz w:val="20"/>
      <w:szCs w:val="20"/>
    </w:rPr>
  </w:style>
  <w:style w:type="paragraph" w:styleId="Pargrafodelista">
    <w:name w:val="List Paragraph"/>
    <w:basedOn w:val="Normal"/>
    <w:uiPriority w:val="34"/>
    <w:qFormat/>
    <w:rsid w:val="3577FD9D"/>
    <w:pPr>
      <w:ind w:left="720"/>
      <w:contextualSpacing/>
    </w:pPr>
  </w:style>
  <w:style w:type="paragraph" w:styleId="Lenda">
    <w:name w:val="caption"/>
    <w:basedOn w:val="Normal"/>
    <w:next w:val="Normal"/>
    <w:uiPriority w:val="1"/>
    <w:unhideWhenUsed/>
    <w:rsid w:val="3577FD9D"/>
    <w:rPr>
      <w:b/>
      <w:bCs/>
      <w:sz w:val="20"/>
      <w:szCs w:val="20"/>
    </w:rPr>
  </w:style>
  <w:style w:type="paragraph" w:styleId="Ttulodondice">
    <w:name w:val="TOC Heading"/>
    <w:basedOn w:val="Ttulo1"/>
    <w:next w:val="Normal"/>
    <w:uiPriority w:val="39"/>
    <w:semiHidden/>
    <w:unhideWhenUsed/>
    <w:qFormat/>
    <w:rsid w:val="3577FD9D"/>
    <w:rPr>
      <w:rFonts w:cs="Times New Roman"/>
    </w:rPr>
  </w:style>
  <w:style w:type="character" w:styleId="Ttulo1Carc" w:customStyle="1">
    <w:name w:val="Título 1 Carác."/>
    <w:link w:val="Ttulo1"/>
    <w:uiPriority w:val="9"/>
    <w:rsid w:val="3577FD9D"/>
    <w:rPr>
      <w:rFonts w:ascii="Times New Roman" w:hAnsi="Times New Roman" w:cs="Arial"/>
      <w:b/>
      <w:bCs/>
      <w:noProof w:val="0"/>
      <w:sz w:val="32"/>
      <w:szCs w:val="32"/>
      <w:lang w:val="es-ES" w:eastAsia="en-US" w:bidi="en-US"/>
    </w:rPr>
  </w:style>
  <w:style w:type="character" w:styleId="Ttulo2Carc" w:customStyle="1">
    <w:name w:val="Título 2 Carác."/>
    <w:link w:val="Ttulo2"/>
    <w:uiPriority w:val="9"/>
    <w:rsid w:val="3577FD9D"/>
    <w:rPr>
      <w:rFonts w:ascii="Cambria" w:hAnsi="Cambria" w:cs="Arial"/>
      <w:b/>
      <w:bCs/>
      <w:i/>
      <w:iCs/>
      <w:noProof w:val="0"/>
      <w:sz w:val="28"/>
      <w:szCs w:val="28"/>
      <w:lang w:val="es-ES" w:eastAsia="en-US" w:bidi="en-US"/>
    </w:rPr>
  </w:style>
  <w:style w:type="character" w:styleId="Ttulo3Carc" w:customStyle="1">
    <w:name w:val="Título 3 Carác."/>
    <w:link w:val="Ttulo3"/>
    <w:uiPriority w:val="9"/>
    <w:rsid w:val="3577FD9D"/>
    <w:rPr>
      <w:rFonts w:ascii="Cambria" w:hAnsi="Cambria" w:cs="Arial"/>
      <w:b/>
      <w:bCs/>
      <w:noProof w:val="0"/>
      <w:sz w:val="26"/>
      <w:szCs w:val="26"/>
      <w:lang w:val="es-ES" w:eastAsia="en-US" w:bidi="en-US"/>
    </w:rPr>
  </w:style>
  <w:style w:type="character" w:styleId="Ttulo4Carc" w:customStyle="1">
    <w:name w:val="Título 4 Carác."/>
    <w:link w:val="Ttulo4"/>
    <w:uiPriority w:val="9"/>
    <w:rsid w:val="3577FD9D"/>
    <w:rPr>
      <w:rFonts w:ascii="Times New Roman" w:hAnsi="Times New Roman"/>
      <w:b/>
      <w:bCs/>
      <w:noProof w:val="0"/>
      <w:sz w:val="28"/>
      <w:szCs w:val="28"/>
      <w:lang w:val="es-ES" w:eastAsia="en-US" w:bidi="en-US"/>
    </w:rPr>
  </w:style>
  <w:style w:type="character" w:styleId="Ttulo5Carc" w:customStyle="1">
    <w:name w:val="Título 5 Carác."/>
    <w:link w:val="Ttulo5"/>
    <w:uiPriority w:val="9"/>
    <w:rsid w:val="3577FD9D"/>
    <w:rPr>
      <w:rFonts w:ascii="Times New Roman" w:hAnsi="Times New Roman"/>
      <w:b/>
      <w:bCs/>
      <w:i/>
      <w:iCs/>
      <w:noProof w:val="0"/>
      <w:sz w:val="26"/>
      <w:szCs w:val="26"/>
      <w:lang w:val="es-ES" w:eastAsia="en-US" w:bidi="en-US"/>
    </w:rPr>
  </w:style>
  <w:style w:type="character" w:styleId="Ttulo6Carc" w:customStyle="1">
    <w:name w:val="Título 6 Carác."/>
    <w:link w:val="Ttulo6"/>
    <w:uiPriority w:val="9"/>
    <w:rsid w:val="3577FD9D"/>
    <w:rPr>
      <w:rFonts w:ascii="Times New Roman" w:hAnsi="Times New Roman"/>
      <w:b/>
      <w:bCs/>
      <w:noProof w:val="0"/>
      <w:sz w:val="22"/>
      <w:szCs w:val="22"/>
      <w:lang w:val="es-ES" w:eastAsia="en-US" w:bidi="en-US"/>
    </w:rPr>
  </w:style>
  <w:style w:type="character" w:styleId="Ttulo7Carc" w:customStyle="1">
    <w:name w:val="Título 7 Carác."/>
    <w:link w:val="Ttulo7"/>
    <w:uiPriority w:val="9"/>
    <w:rsid w:val="3577FD9D"/>
    <w:rPr>
      <w:rFonts w:ascii="Times New Roman" w:hAnsi="Times New Roman"/>
      <w:noProof w:val="0"/>
      <w:sz w:val="24"/>
      <w:szCs w:val="24"/>
      <w:lang w:val="es-ES" w:eastAsia="en-US" w:bidi="en-US"/>
    </w:rPr>
  </w:style>
  <w:style w:type="character" w:styleId="Ttulo8Carc" w:customStyle="1">
    <w:name w:val="Título 8 Carác."/>
    <w:link w:val="Ttulo8"/>
    <w:uiPriority w:val="9"/>
    <w:rsid w:val="3577FD9D"/>
    <w:rPr>
      <w:rFonts w:ascii="Times New Roman" w:hAnsi="Times New Roman"/>
      <w:i/>
      <w:iCs/>
      <w:noProof w:val="0"/>
      <w:sz w:val="24"/>
      <w:szCs w:val="24"/>
      <w:lang w:val="es-ES" w:eastAsia="en-US" w:bidi="en-US"/>
    </w:rPr>
  </w:style>
  <w:style w:type="character" w:styleId="Ttulo9Carc" w:customStyle="1">
    <w:name w:val="Título 9 Carác."/>
    <w:link w:val="Ttulo9"/>
    <w:uiPriority w:val="9"/>
    <w:rsid w:val="3577FD9D"/>
    <w:rPr>
      <w:rFonts w:ascii="Cambria" w:hAnsi="Cambria" w:cs="Arial"/>
      <w:noProof w:val="0"/>
      <w:sz w:val="22"/>
      <w:szCs w:val="22"/>
      <w:lang w:val="es-ES" w:eastAsia="en-US" w:bidi="en-US"/>
    </w:rPr>
  </w:style>
  <w:style w:type="paragraph" w:styleId="Ttulo">
    <w:name w:val="Title"/>
    <w:basedOn w:val="Normal"/>
    <w:next w:val="Normal"/>
    <w:link w:val="TtuloCarc"/>
    <w:uiPriority w:val="10"/>
    <w:qFormat/>
    <w:rsid w:val="3577FD9D"/>
    <w:pPr>
      <w:spacing w:before="240" w:after="60"/>
      <w:jc w:val="center"/>
      <w:outlineLvl w:val="0"/>
    </w:pPr>
    <w:rPr>
      <w:rFonts w:ascii="Cambria" w:hAnsi="Cambria"/>
      <w:b/>
      <w:bCs/>
      <w:sz w:val="32"/>
      <w:szCs w:val="32"/>
    </w:rPr>
  </w:style>
  <w:style w:type="character" w:styleId="TtuloCarc" w:customStyle="1">
    <w:name w:val="Título Carác."/>
    <w:link w:val="Ttulo"/>
    <w:uiPriority w:val="10"/>
    <w:rsid w:val="3577FD9D"/>
    <w:rPr>
      <w:rFonts w:ascii="Cambria" w:hAnsi="Cambria"/>
      <w:b/>
      <w:bCs/>
      <w:noProof w:val="0"/>
      <w:sz w:val="32"/>
      <w:szCs w:val="32"/>
      <w:lang w:val="es-ES"/>
    </w:rPr>
  </w:style>
  <w:style w:type="paragraph" w:styleId="Subttulo">
    <w:name w:val="Subtitle"/>
    <w:basedOn w:val="Normal"/>
    <w:next w:val="Normal"/>
    <w:link w:val="SubttuloCarc"/>
    <w:uiPriority w:val="11"/>
    <w:qFormat/>
    <w:rsid w:val="3577FD9D"/>
    <w:pPr>
      <w:spacing w:after="60"/>
      <w:jc w:val="center"/>
      <w:outlineLvl w:val="1"/>
    </w:pPr>
    <w:rPr>
      <w:rFonts w:ascii="Cambria" w:hAnsi="Cambria"/>
    </w:rPr>
  </w:style>
  <w:style w:type="character" w:styleId="SubttuloCarc" w:customStyle="1">
    <w:name w:val="Subtítulo Carác."/>
    <w:link w:val="Subttulo"/>
    <w:uiPriority w:val="11"/>
    <w:rsid w:val="3577FD9D"/>
    <w:rPr>
      <w:rFonts w:ascii="Cambria" w:hAnsi="Cambria"/>
      <w:noProof w:val="0"/>
      <w:sz w:val="24"/>
      <w:szCs w:val="24"/>
      <w:lang w:val="es-ES"/>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name w:val="No Spacing"/>
    <w:basedOn w:val="Normal"/>
    <w:uiPriority w:val="1"/>
    <w:qFormat/>
    <w:rsid w:val="3577FD9D"/>
  </w:style>
  <w:style w:type="paragraph" w:styleId="Cita">
    <w:name w:val="Quote"/>
    <w:basedOn w:val="Normal"/>
    <w:next w:val="Normal"/>
    <w:link w:val="CitaCarc"/>
    <w:uiPriority w:val="29"/>
    <w:qFormat/>
    <w:rsid w:val="3577FD9D"/>
    <w:rPr>
      <w:i/>
      <w:iCs/>
    </w:rPr>
  </w:style>
  <w:style w:type="character" w:styleId="CitaCarc" w:customStyle="1">
    <w:name w:val="Cita Carác."/>
    <w:link w:val="Cita"/>
    <w:uiPriority w:val="29"/>
    <w:rsid w:val="3577FD9D"/>
    <w:rPr>
      <w:i/>
      <w:iCs/>
      <w:noProof w:val="0"/>
      <w:sz w:val="24"/>
      <w:szCs w:val="24"/>
      <w:lang w:val="es-ES"/>
    </w:rPr>
  </w:style>
  <w:style w:type="paragraph" w:styleId="Citadestacada">
    <w:name w:val="Intense Quote"/>
    <w:basedOn w:val="Normal"/>
    <w:next w:val="Normal"/>
    <w:link w:val="CitadestacadaCarc"/>
    <w:uiPriority w:val="30"/>
    <w:qFormat/>
    <w:rsid w:val="3577FD9D"/>
    <w:pPr>
      <w:ind w:left="720" w:right="720"/>
    </w:pPr>
    <w:rPr>
      <w:b/>
      <w:bCs/>
      <w:i/>
      <w:iCs/>
    </w:rPr>
  </w:style>
  <w:style w:type="character" w:styleId="CitadestacadaCarc" w:customStyle="1">
    <w:name w:val="Cita destacada Carác."/>
    <w:link w:val="Citadestacada"/>
    <w:uiPriority w:val="30"/>
    <w:rsid w:val="3577FD9D"/>
    <w:rPr>
      <w:b/>
      <w:bCs/>
      <w:i/>
      <w:iCs/>
      <w:noProof w:val="0"/>
      <w:sz w:val="24"/>
      <w:szCs w:val="24"/>
      <w:lang w:val="es-ES"/>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name w:val="Balloon Text"/>
    <w:basedOn w:val="Normal"/>
    <w:link w:val="TextodegloboCarc"/>
    <w:uiPriority w:val="1"/>
    <w:rsid w:val="3577FD9D"/>
    <w:rPr>
      <w:rFonts w:ascii="Tahoma" w:hAnsi="Tahoma" w:cs="Tahoma"/>
      <w:sz w:val="16"/>
      <w:szCs w:val="16"/>
    </w:rPr>
  </w:style>
  <w:style w:type="character" w:styleId="TextodegloboCarc" w:customStyle="1">
    <w:name w:val="Texto de globo Carác."/>
    <w:link w:val="Textodeglobo"/>
    <w:uiPriority w:val="1"/>
    <w:rsid w:val="3577FD9D"/>
    <w:rPr>
      <w:rFonts w:ascii="Tahoma" w:hAnsi="Tahoma" w:cs="Tahoma"/>
      <w:noProof w:val="0"/>
      <w:sz w:val="16"/>
      <w:szCs w:val="16"/>
      <w:lang w:val="es-ES" w:eastAsia="en-US" w:bidi="en-US"/>
    </w:rPr>
  </w:style>
  <w:style w:type="character" w:styleId="Referenciadecomentario">
    <w:name w:val="annotation reference"/>
    <w:rsid w:val="00F70832"/>
    <w:rPr>
      <w:sz w:val="16"/>
      <w:szCs w:val="16"/>
    </w:rPr>
  </w:style>
  <w:style w:type="paragraph" w:styleId="Textodecomentario">
    <w:name w:val="annotation text"/>
    <w:basedOn w:val="Normal"/>
    <w:link w:val="TextodecomentarioCarc"/>
    <w:uiPriority w:val="1"/>
    <w:rsid w:val="3577FD9D"/>
    <w:rPr>
      <w:sz w:val="20"/>
      <w:szCs w:val="20"/>
    </w:rPr>
  </w:style>
  <w:style w:type="character" w:styleId="TextodecomentarioCarc" w:customStyle="1">
    <w:name w:val="Texto de comentario Carác."/>
    <w:link w:val="Textodecomentario"/>
    <w:uiPriority w:val="1"/>
    <w:rsid w:val="3577FD9D"/>
    <w:rPr>
      <w:rFonts w:ascii="Times New Roman" w:hAnsi="Times New Roman"/>
      <w:noProof w:val="0"/>
      <w:lang w:val="es-ES" w:eastAsia="en-US" w:bidi="en-US"/>
    </w:rPr>
  </w:style>
  <w:style w:type="paragraph" w:styleId="Asuntodocomentario">
    <w:name w:val="annotation subject"/>
    <w:basedOn w:val="Textodecomentario"/>
    <w:next w:val="Textodecomentario"/>
    <w:link w:val="AsuntodocomentarioCarc"/>
    <w:uiPriority w:val="1"/>
    <w:rsid w:val="3577FD9D"/>
    <w:rPr>
      <w:b/>
      <w:bCs/>
    </w:rPr>
  </w:style>
  <w:style w:type="character" w:styleId="AsuntodocomentarioCarc" w:customStyle="1">
    <w:name w:val="Asunto do comentario Carác."/>
    <w:link w:val="Asuntodocomentario"/>
    <w:uiPriority w:val="1"/>
    <w:rsid w:val="3577FD9D"/>
    <w:rPr>
      <w:rFonts w:ascii="Times New Roman" w:hAnsi="Times New Roman"/>
      <w:b/>
      <w:bCs/>
      <w:noProof w:val="0"/>
      <w:lang w:val="es-ES" w:eastAsia="en-US" w:bidi="en-US"/>
    </w:rPr>
  </w:style>
  <w:style w:type="paragraph" w:styleId="Textodenotadefin">
    <w:name w:val="endnote text"/>
    <w:basedOn w:val="Normal"/>
    <w:link w:val="TextodenotadefinCarc"/>
    <w:uiPriority w:val="99"/>
    <w:semiHidden/>
    <w:unhideWhenUsed/>
    <w:rsid w:val="3577FD9D"/>
    <w:rPr>
      <w:sz w:val="20"/>
      <w:szCs w:val="20"/>
    </w:rPr>
  </w:style>
  <w:style w:type="character" w:styleId="TextodenotadefinCarc" w:customStyle="1">
    <w:name w:val="Texto de nota de fin Carác."/>
    <w:basedOn w:val="Tipodeletrapredefinidodopargrafo"/>
    <w:link w:val="Textodenotadefin"/>
    <w:uiPriority w:val="99"/>
    <w:semiHidden/>
    <w:rsid w:val="3577FD9D"/>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4.png" Id="rId18" /><Relationship Type="http://schemas.openxmlformats.org/officeDocument/2006/relationships/styles" Target="styles.xml" Id="rId3" /><Relationship Type="http://schemas.openxmlformats.org/officeDocument/2006/relationships/header" Target="header5.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3.png" Id="rId17"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image" Target="media/image1.png" Id="rId15" /><Relationship Type="http://schemas.openxmlformats.org/officeDocument/2006/relationships/theme" Target="theme/theme1.xml" Id="rId23" /><Relationship Type="http://schemas.openxmlformats.org/officeDocument/2006/relationships/header" Target="header2.xm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14" /><Relationship Type="http://schemas.openxmlformats.org/officeDocument/2006/relationships/fontTable" Target="fontTable.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PV_PLT_09_014_07_PLANTILLA%20DE%20ACTA%20DE%20REUNION.dot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díaz castrillo lucas</lastModifiedBy>
  <revision>25</revision>
  <lastPrinted>2010-11-25T00:59:00.0000000Z</lastPrinted>
  <dcterms:created xsi:type="dcterms:W3CDTF">2024-02-26T15:09:00.0000000Z</dcterms:created>
  <dcterms:modified xsi:type="dcterms:W3CDTF">2024-02-26T15:10:13.9378838Z</dcterms:modified>
</coreProperties>
</file>