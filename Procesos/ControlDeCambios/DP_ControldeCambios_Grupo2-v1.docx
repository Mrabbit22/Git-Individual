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F63D22" w:rsidR="00F42A99" w:rsidP="001061FB" w:rsidRDefault="00F42A99" w14:paraId="672A6659" wp14:textId="77777777">
      <w:pPr>
        <w:rPr>
          <w:lang w:val="es-ES_tradnl"/>
        </w:rPr>
      </w:pPr>
      <w:bookmarkStart w:name="_Toc157487448" w:id="0"/>
      <w:bookmarkStart w:name="_Toc167013477" w:id="1"/>
    </w:p>
    <w:p xmlns:wp14="http://schemas.microsoft.com/office/word/2010/wordml" w:rsidRPr="000325D2" w:rsidR="00F42A99" w:rsidP="001061FB" w:rsidRDefault="00F42A99" w14:paraId="0A37501D" wp14:textId="77777777">
      <w:pPr>
        <w:rPr>
          <w:lang w:val="es-ES_tradnl"/>
        </w:rPr>
      </w:pPr>
    </w:p>
    <w:p xmlns:wp14="http://schemas.microsoft.com/office/word/2010/wordml" w:rsidRPr="000325D2" w:rsidR="00F42A99" w:rsidP="001061FB" w:rsidRDefault="00F42A99" w14:paraId="5DAB6C7B" wp14:textId="77777777">
      <w:pPr>
        <w:rPr>
          <w:lang w:val="es-ES_tradnl"/>
        </w:rPr>
      </w:pPr>
    </w:p>
    <w:p xmlns:wp14="http://schemas.microsoft.com/office/word/2010/wordml" w:rsidRPr="000325D2" w:rsidR="00F42A99" w:rsidP="001061FB" w:rsidRDefault="00F42A99" w14:paraId="02EB378F" wp14:textId="77777777">
      <w:pPr>
        <w:rPr>
          <w:sz w:val="52"/>
          <w:szCs w:val="52"/>
          <w:lang w:val="es-ES_tradnl"/>
        </w:rPr>
      </w:pPr>
    </w:p>
    <w:p xmlns:wp14="http://schemas.microsoft.com/office/word/2010/wordml" w:rsidRPr="000325D2" w:rsidR="00F42A99" w:rsidP="001061FB" w:rsidRDefault="00F42A99" w14:paraId="6A05A809" wp14:textId="77777777">
      <w:pPr>
        <w:rPr>
          <w:sz w:val="52"/>
          <w:szCs w:val="52"/>
          <w:lang w:val="es-ES_tradnl"/>
        </w:rPr>
      </w:pPr>
    </w:p>
    <w:p xmlns:wp14="http://schemas.microsoft.com/office/word/2010/wordml" w:rsidRPr="000325D2" w:rsidR="00F42A99" w:rsidP="001061FB" w:rsidRDefault="00F42A99" w14:paraId="5A39BBE3" wp14:textId="77777777">
      <w:pPr>
        <w:rPr>
          <w:sz w:val="52"/>
          <w:szCs w:val="52"/>
          <w:lang w:val="es-ES_tradnl"/>
        </w:rPr>
      </w:pPr>
    </w:p>
    <w:p xmlns:wp14="http://schemas.microsoft.com/office/word/2010/wordml" w:rsidRPr="000325D2" w:rsidR="00F42A99" w:rsidP="00F42A99" w:rsidRDefault="00F512EB" w14:paraId="3BD3AE95" wp14:textId="77777777">
      <w:pPr>
        <w:jc w:val="center"/>
        <w:rPr>
          <w:sz w:val="72"/>
          <w:szCs w:val="72"/>
          <w:lang w:val="es-ES_tradnl"/>
        </w:rPr>
      </w:pPr>
      <w:r w:rsidRPr="000325D2">
        <w:rPr>
          <w:sz w:val="72"/>
          <w:szCs w:val="72"/>
          <w:lang w:val="es-ES_tradnl"/>
        </w:rPr>
        <w:t>Ingeniería de Software</w:t>
      </w:r>
    </w:p>
    <w:p xmlns:wp14="http://schemas.microsoft.com/office/word/2010/wordml" w:rsidRPr="00F512EB" w:rsidR="00F42A99" w:rsidP="00F42A99" w:rsidRDefault="00F42A99" w14:paraId="41C8F396" wp14:textId="77777777">
      <w:pPr>
        <w:jc w:val="center"/>
        <w:rPr>
          <w:sz w:val="52"/>
          <w:szCs w:val="52"/>
          <w:lang w:val="es-ES_tradnl"/>
        </w:rPr>
      </w:pPr>
    </w:p>
    <w:p xmlns:wp14="http://schemas.microsoft.com/office/word/2010/wordml" w:rsidRPr="00F512EB" w:rsidR="0049326E" w:rsidP="00F42A99" w:rsidRDefault="0049326E" w14:paraId="72A3D3EC" wp14:textId="77777777">
      <w:pPr>
        <w:jc w:val="center"/>
        <w:rPr>
          <w:sz w:val="52"/>
          <w:szCs w:val="52"/>
          <w:lang w:val="es-ES_tradnl"/>
        </w:rPr>
      </w:pPr>
    </w:p>
    <w:p xmlns:wp14="http://schemas.microsoft.com/office/word/2010/wordml" w:rsidRPr="00F512EB" w:rsidR="00F42A99" w:rsidP="00F42A99" w:rsidRDefault="00F512EB" w14:paraId="6FE51C30" wp14:textId="77777777">
      <w:pPr>
        <w:jc w:val="center"/>
        <w:rPr>
          <w:b/>
          <w:sz w:val="56"/>
          <w:szCs w:val="56"/>
          <w:lang w:val="es-ES_tradnl"/>
        </w:rPr>
      </w:pPr>
      <w:r w:rsidRPr="00F512EB">
        <w:rPr>
          <w:b/>
          <w:sz w:val="56"/>
          <w:szCs w:val="56"/>
          <w:lang w:val="es-ES_tradnl"/>
        </w:rPr>
        <w:t>Gestión de la Configuración (CM)</w:t>
      </w:r>
    </w:p>
    <w:p xmlns:wp14="http://schemas.microsoft.com/office/word/2010/wordml" w:rsidRPr="000325D2" w:rsidR="00F42A99" w:rsidP="00F42A99" w:rsidRDefault="00F512EB" w14:paraId="3943C1B5" wp14:textId="77777777">
      <w:pPr>
        <w:jc w:val="center"/>
        <w:rPr>
          <w:b/>
          <w:i/>
          <w:sz w:val="40"/>
          <w:szCs w:val="40"/>
          <w:lang w:val="es-ES_tradnl"/>
        </w:rPr>
      </w:pPr>
      <w:r w:rsidRPr="000325D2">
        <w:rPr>
          <w:b/>
          <w:i/>
          <w:sz w:val="40"/>
          <w:szCs w:val="40"/>
          <w:lang w:val="es-ES_tradnl"/>
        </w:rPr>
        <w:t>Definición de un Proceso de Control del Cambio</w:t>
      </w:r>
    </w:p>
    <w:p xmlns:wp14="http://schemas.microsoft.com/office/word/2010/wordml" w:rsidRPr="000325D2" w:rsidR="00F42A99" w:rsidP="00F512EB" w:rsidRDefault="00F512EB" w14:paraId="0D0B940D" wp14:textId="77777777">
      <w:pPr>
        <w:tabs>
          <w:tab w:val="left" w:pos="4815"/>
        </w:tabs>
        <w:rPr>
          <w:sz w:val="52"/>
          <w:szCs w:val="52"/>
          <w:lang w:val="es-ES_tradnl"/>
        </w:rPr>
      </w:pPr>
      <w:r w:rsidRPr="000325D2">
        <w:rPr>
          <w:sz w:val="52"/>
          <w:szCs w:val="52"/>
          <w:lang w:val="es-ES_tradnl"/>
        </w:rPr>
        <w:tab/>
      </w:r>
    </w:p>
    <w:p xmlns:wp14="http://schemas.microsoft.com/office/word/2010/wordml" w:rsidRPr="000325D2" w:rsidR="0049326E" w:rsidP="00F42A99" w:rsidRDefault="0049326E" w14:paraId="0E27B00A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49326E" w:rsidP="00F42A99" w:rsidRDefault="0049326E" w14:paraId="60061E4C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49326E" w:rsidP="00F42A99" w:rsidRDefault="0049326E" w14:paraId="44EAFD9C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49326E" w:rsidP="00F42A99" w:rsidRDefault="0049326E" w14:paraId="4B94D5A5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49326E" w:rsidP="00F42A99" w:rsidRDefault="0049326E" w14:paraId="3DEEC669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49326E" w:rsidP="00F42A99" w:rsidRDefault="0049326E" w14:paraId="3656B9AB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49326E" w:rsidP="00F42A99" w:rsidRDefault="0049326E" w14:paraId="45FB0818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F42A99" w:rsidP="7A8AB059" w:rsidRDefault="00F42A99" w14:paraId="33BDBCC5" wp14:textId="499E7B86">
      <w:pPr>
        <w:rPr>
          <w:sz w:val="32"/>
          <w:szCs w:val="32"/>
          <w:lang w:val="es-ES"/>
        </w:rPr>
      </w:pPr>
      <w:r w:rsidRPr="7A8AB059" w:rsidR="00F42A99">
        <w:rPr>
          <w:sz w:val="32"/>
          <w:szCs w:val="32"/>
          <w:lang w:val="es-ES"/>
        </w:rPr>
        <w:t>MIEMBROS DEL GRUPO</w:t>
      </w:r>
      <w:r w:rsidRPr="7A8AB059" w:rsidR="00F70832">
        <w:rPr>
          <w:sz w:val="32"/>
          <w:szCs w:val="32"/>
          <w:lang w:val="es-ES"/>
        </w:rPr>
        <w:t xml:space="preserve"> </w:t>
      </w:r>
      <w:r w:rsidRPr="7A8AB059" w:rsidR="00BC4099">
        <w:rPr>
          <w:sz w:val="32"/>
          <w:szCs w:val="32"/>
          <w:lang w:val="es-ES"/>
        </w:rPr>
        <w:t>(L11:00</w:t>
      </w:r>
      <w:r w:rsidRPr="7A8AB059" w:rsidR="00F512EB">
        <w:rPr>
          <w:sz w:val="32"/>
          <w:szCs w:val="32"/>
          <w:lang w:val="es-ES"/>
        </w:rPr>
        <w:t>7.1.</w:t>
      </w:r>
      <w:r w:rsidRPr="7A8AB059" w:rsidR="7E79FF87">
        <w:rPr>
          <w:sz w:val="32"/>
          <w:szCs w:val="32"/>
          <w:lang w:val="es-ES"/>
        </w:rPr>
        <w:t>N</w:t>
      </w:r>
      <w:r w:rsidRPr="7A8AB059" w:rsidR="00F512EB">
        <w:rPr>
          <w:sz w:val="32"/>
          <w:szCs w:val="32"/>
          <w:lang w:val="es-ES"/>
        </w:rPr>
        <w:t>)</w:t>
      </w:r>
      <w:r w:rsidRPr="7A8AB059" w:rsidR="003036AA">
        <w:rPr>
          <w:sz w:val="32"/>
          <w:szCs w:val="32"/>
          <w:lang w:val="es-ES"/>
        </w:rPr>
        <w:t>:</w:t>
      </w:r>
    </w:p>
    <w:p w:rsidR="63DD1938" w:rsidP="7A8AB059" w:rsidRDefault="63DD1938" w14:paraId="2B648628" w14:textId="52AB3BB4">
      <w:pPr>
        <w:pStyle w:val="Normal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left="1425" w:right="0" w:hanging="360"/>
        <w:jc w:val="left"/>
        <w:rPr>
          <w:color w:val="auto"/>
          <w:sz w:val="24"/>
          <w:szCs w:val="24"/>
          <w:lang w:val="es-ES"/>
        </w:rPr>
      </w:pPr>
      <w:r w:rsidRPr="7A8AB059" w:rsidR="63DD1938">
        <w:rPr>
          <w:color w:val="auto"/>
          <w:sz w:val="32"/>
          <w:szCs w:val="32"/>
          <w:lang w:val="es-ES"/>
        </w:rPr>
        <w:t>Lucas Díaz</w:t>
      </w:r>
      <w:r w:rsidRPr="7A8AB059" w:rsidR="46B6CA1F">
        <w:rPr>
          <w:color w:val="auto"/>
          <w:sz w:val="32"/>
          <w:szCs w:val="32"/>
          <w:lang w:val="es-ES"/>
        </w:rPr>
        <w:t xml:space="preserve"> Castrillo</w:t>
      </w:r>
    </w:p>
    <w:p w:rsidR="63DD1938" w:rsidP="7A8AB059" w:rsidRDefault="63DD1938" w14:paraId="6D7EA27A" w14:textId="2258DDBE">
      <w:pPr>
        <w:pStyle w:val="Normal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left="1425" w:right="0" w:hanging="360"/>
        <w:jc w:val="left"/>
        <w:rPr>
          <w:color w:val="auto"/>
          <w:sz w:val="24"/>
          <w:szCs w:val="24"/>
          <w:lang w:val="es-ES"/>
        </w:rPr>
      </w:pPr>
      <w:r w:rsidRPr="7A8AB059" w:rsidR="63DD1938">
        <w:rPr>
          <w:color w:val="auto"/>
          <w:sz w:val="32"/>
          <w:szCs w:val="32"/>
          <w:lang w:val="es-ES"/>
        </w:rPr>
        <w:t>S</w:t>
      </w:r>
      <w:r w:rsidRPr="7A8AB059" w:rsidR="63DD1938">
        <w:rPr>
          <w:color w:val="auto"/>
          <w:sz w:val="32"/>
          <w:szCs w:val="32"/>
          <w:lang w:val="es-ES"/>
        </w:rPr>
        <w:t xml:space="preserve">ergio </w:t>
      </w:r>
      <w:r w:rsidRPr="7A8AB059" w:rsidR="63DD1938">
        <w:rPr>
          <w:color w:val="auto"/>
          <w:sz w:val="32"/>
          <w:szCs w:val="32"/>
          <w:lang w:val="es-ES"/>
        </w:rPr>
        <w:t>Couselo</w:t>
      </w:r>
      <w:r w:rsidRPr="7A8AB059" w:rsidR="08D6CCC8">
        <w:rPr>
          <w:color w:val="auto"/>
          <w:sz w:val="32"/>
          <w:szCs w:val="32"/>
          <w:lang w:val="es-ES"/>
        </w:rPr>
        <w:t xml:space="preserve"> Blanco</w:t>
      </w:r>
    </w:p>
    <w:p w:rsidR="63DD1938" w:rsidP="7A8AB059" w:rsidRDefault="63DD1938" w14:paraId="170A3EED" w14:textId="19803F0E">
      <w:pPr>
        <w:pStyle w:val="Normal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left="1425" w:right="0" w:hanging="360"/>
        <w:jc w:val="left"/>
        <w:rPr>
          <w:color w:val="auto"/>
          <w:sz w:val="24"/>
          <w:szCs w:val="24"/>
          <w:lang w:val="es-ES"/>
        </w:rPr>
      </w:pPr>
      <w:r w:rsidRPr="7A8AB059" w:rsidR="63DD1938">
        <w:rPr>
          <w:color w:val="auto"/>
          <w:sz w:val="32"/>
          <w:szCs w:val="32"/>
          <w:lang w:val="es-ES"/>
        </w:rPr>
        <w:t>David Corral</w:t>
      </w:r>
      <w:r w:rsidRPr="7A8AB059" w:rsidR="6DD7116C">
        <w:rPr>
          <w:color w:val="auto"/>
          <w:sz w:val="32"/>
          <w:szCs w:val="32"/>
          <w:lang w:val="es-ES"/>
        </w:rPr>
        <w:t xml:space="preserve"> Pazos</w:t>
      </w:r>
    </w:p>
    <w:p w:rsidR="63DD1938" w:rsidP="7A8AB059" w:rsidRDefault="63DD1938" w14:paraId="2F574311" w14:textId="1B1563EE">
      <w:pPr>
        <w:pStyle w:val="Normal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left="1425" w:right="0" w:hanging="360"/>
        <w:jc w:val="left"/>
        <w:rPr>
          <w:color w:val="auto"/>
          <w:sz w:val="24"/>
          <w:szCs w:val="24"/>
          <w:lang w:val="es-ES"/>
        </w:rPr>
      </w:pPr>
      <w:r w:rsidRPr="7A8AB059" w:rsidR="63DD1938">
        <w:rPr>
          <w:color w:val="auto"/>
          <w:sz w:val="32"/>
          <w:szCs w:val="32"/>
          <w:lang w:val="es-ES"/>
        </w:rPr>
        <w:t>Brais</w:t>
      </w:r>
      <w:r w:rsidRPr="7A8AB059" w:rsidR="63DD1938">
        <w:rPr>
          <w:color w:val="auto"/>
          <w:sz w:val="32"/>
          <w:szCs w:val="32"/>
          <w:lang w:val="es-ES"/>
        </w:rPr>
        <w:t xml:space="preserve"> </w:t>
      </w:r>
      <w:r w:rsidRPr="7A8AB059" w:rsidR="63DD1938">
        <w:rPr>
          <w:color w:val="auto"/>
          <w:sz w:val="32"/>
          <w:szCs w:val="32"/>
          <w:lang w:val="es-ES"/>
        </w:rPr>
        <w:t>Lence</w:t>
      </w:r>
      <w:r w:rsidRPr="7A8AB059" w:rsidR="5F6FE5D4">
        <w:rPr>
          <w:color w:val="auto"/>
          <w:sz w:val="32"/>
          <w:szCs w:val="32"/>
          <w:lang w:val="es-ES"/>
        </w:rPr>
        <w:t xml:space="preserve"> Martínez</w:t>
      </w:r>
    </w:p>
    <w:p w:rsidR="73AD522C" w:rsidP="7A8AB059" w:rsidRDefault="73AD522C" w14:paraId="6F5A7D7A" w14:textId="19E9C7AB">
      <w:pPr>
        <w:pStyle w:val="Normal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left="1425" w:right="0" w:hanging="360"/>
        <w:jc w:val="left"/>
        <w:rPr>
          <w:color w:val="auto"/>
          <w:sz w:val="32"/>
          <w:szCs w:val="32"/>
          <w:lang w:val="es-ES"/>
        </w:rPr>
      </w:pPr>
      <w:r w:rsidRPr="7A8AB059" w:rsidR="73AD522C">
        <w:rPr>
          <w:color w:val="auto"/>
          <w:sz w:val="32"/>
          <w:szCs w:val="32"/>
          <w:lang w:val="es-ES"/>
        </w:rPr>
        <w:t>Pablo Fern</w:t>
      </w:r>
      <w:r w:rsidRPr="7A8AB059" w:rsidR="2883AF3E">
        <w:rPr>
          <w:color w:val="auto"/>
          <w:sz w:val="32"/>
          <w:szCs w:val="32"/>
          <w:lang w:val="es-ES"/>
        </w:rPr>
        <w:t>á</w:t>
      </w:r>
      <w:r w:rsidRPr="7A8AB059" w:rsidR="73AD522C">
        <w:rPr>
          <w:color w:val="auto"/>
          <w:sz w:val="32"/>
          <w:szCs w:val="32"/>
          <w:lang w:val="es-ES"/>
        </w:rPr>
        <w:t>ndez</w:t>
      </w:r>
      <w:r w:rsidRPr="7A8AB059" w:rsidR="64160C21">
        <w:rPr>
          <w:color w:val="auto"/>
          <w:sz w:val="32"/>
          <w:szCs w:val="32"/>
          <w:lang w:val="es-ES"/>
        </w:rPr>
        <w:t xml:space="preserve"> Martínez</w:t>
      </w:r>
    </w:p>
    <w:p xmlns:wp14="http://schemas.microsoft.com/office/word/2010/wordml" w:rsidRPr="00F512EB" w:rsidR="003036AA" w:rsidP="7A8AB059" w:rsidRDefault="00F42A99" w14:paraId="1692B506" wp14:textId="7D017E41">
      <w:pPr>
        <w:rPr>
          <w:sz w:val="32"/>
          <w:szCs w:val="32"/>
          <w:lang w:val="es-ES"/>
        </w:rPr>
      </w:pPr>
      <w:r w:rsidRPr="7A8AB059" w:rsidR="00F42A99">
        <w:rPr>
          <w:sz w:val="32"/>
          <w:szCs w:val="32"/>
          <w:lang w:val="es-ES"/>
        </w:rPr>
        <w:t>FECHA DE ENTREGA:</w:t>
      </w:r>
      <w:r w:rsidRPr="7A8AB059" w:rsidR="00F512EB">
        <w:rPr>
          <w:sz w:val="32"/>
          <w:szCs w:val="32"/>
          <w:lang w:val="es-ES"/>
        </w:rPr>
        <w:t xml:space="preserve"> </w:t>
      </w:r>
      <w:r w:rsidRPr="7A8AB059" w:rsidR="3FBCA445">
        <w:rPr>
          <w:sz w:val="32"/>
          <w:szCs w:val="32"/>
          <w:lang w:val="es-ES"/>
        </w:rPr>
        <w:t>29</w:t>
      </w:r>
      <w:r w:rsidRPr="7A8AB059" w:rsidR="00F512EB">
        <w:rPr>
          <w:sz w:val="32"/>
          <w:szCs w:val="32"/>
          <w:lang w:val="es-ES"/>
        </w:rPr>
        <w:t>/</w:t>
      </w:r>
      <w:r w:rsidRPr="7A8AB059" w:rsidR="791BC368">
        <w:rPr>
          <w:sz w:val="32"/>
          <w:szCs w:val="32"/>
          <w:lang w:val="es-ES"/>
        </w:rPr>
        <w:t>1</w:t>
      </w:r>
      <w:r w:rsidRPr="7A8AB059" w:rsidR="00F512EB">
        <w:rPr>
          <w:sz w:val="32"/>
          <w:szCs w:val="32"/>
          <w:lang w:val="es-ES"/>
        </w:rPr>
        <w:t>/20</w:t>
      </w:r>
      <w:r w:rsidRPr="7A8AB059" w:rsidR="7850613A">
        <w:rPr>
          <w:sz w:val="32"/>
          <w:szCs w:val="32"/>
          <w:lang w:val="es-ES"/>
        </w:rPr>
        <w:t>24</w:t>
      </w:r>
    </w:p>
    <w:p xmlns:wp14="http://schemas.microsoft.com/office/word/2010/wordml" w:rsidRPr="000325D2" w:rsidR="00F70832" w:rsidP="003036AA" w:rsidRDefault="00F70832" w14:paraId="049F31CB" wp14:textId="77777777">
      <w:pPr>
        <w:rPr>
          <w:sz w:val="32"/>
          <w:szCs w:val="32"/>
          <w:lang w:val="es-ES_tradnl"/>
        </w:rPr>
      </w:pPr>
    </w:p>
    <w:p xmlns:wp14="http://schemas.microsoft.com/office/word/2010/wordml" w:rsidRPr="000325D2" w:rsidR="00F70832" w:rsidP="00F70832" w:rsidRDefault="00F70832" w14:paraId="53128261" wp14:textId="77777777">
      <w:pPr>
        <w:tabs>
          <w:tab w:val="left" w:pos="7050"/>
        </w:tabs>
        <w:rPr>
          <w:sz w:val="32"/>
          <w:szCs w:val="32"/>
          <w:lang w:val="es-ES_tradnl"/>
        </w:rPr>
      </w:pPr>
      <w:r w:rsidRPr="000325D2">
        <w:rPr>
          <w:sz w:val="32"/>
          <w:szCs w:val="32"/>
          <w:lang w:val="es-ES_tradnl"/>
        </w:rPr>
        <w:tab/>
      </w:r>
    </w:p>
    <w:p xmlns:wp14="http://schemas.microsoft.com/office/word/2010/wordml" w:rsidRPr="00F63D22" w:rsidR="003036AA" w:rsidP="003036AA" w:rsidRDefault="003036AA" w14:paraId="29D6B04F" wp14:textId="77777777">
      <w:pPr>
        <w:pStyle w:val="TtulodeDocumento"/>
        <w:rPr>
          <w:lang w:val="es-ES_tradnl"/>
        </w:rPr>
      </w:pPr>
      <w:r w:rsidRPr="00F63D22">
        <w:rPr>
          <w:lang w:val="es-ES_tradnl"/>
        </w:rPr>
        <w:t xml:space="preserve"> </w:t>
      </w:r>
      <w:r w:rsidRPr="00F63D22" w:rsidR="003D73AE">
        <w:rPr>
          <w:lang w:val="es-ES_tradnl"/>
        </w:rPr>
        <w:br w:type="page"/>
      </w:r>
      <w:bookmarkEnd w:id="0"/>
      <w:bookmarkEnd w:id="1"/>
    </w:p>
    <w:p xmlns:wp14="http://schemas.microsoft.com/office/word/2010/wordml" w:rsidRPr="00F63D22" w:rsidR="003036AA" w:rsidP="003036AA" w:rsidRDefault="003036AA" w14:paraId="62486C05" wp14:textId="77777777">
      <w:pPr>
        <w:rPr>
          <w:lang w:val="es-ES_tradnl"/>
        </w:rPr>
      </w:pPr>
    </w:p>
    <w:p xmlns:wp14="http://schemas.microsoft.com/office/word/2010/wordml" w:rsidRPr="00F63D22" w:rsidR="003036AA" w:rsidP="003036AA" w:rsidRDefault="003036AA" w14:paraId="4101652C" wp14:textId="77777777">
      <w:pPr>
        <w:rPr>
          <w:lang w:val="es-ES_tradnl"/>
        </w:rPr>
      </w:pPr>
    </w:p>
    <w:p xmlns:wp14="http://schemas.microsoft.com/office/word/2010/wordml" w:rsidRPr="00F63D22" w:rsidR="003036AA" w:rsidP="003036AA" w:rsidRDefault="003036AA" w14:paraId="4B99056E" wp14:textId="77777777">
      <w:pPr>
        <w:rPr>
          <w:lang w:val="es-ES_tradnl"/>
        </w:rPr>
      </w:pPr>
    </w:p>
    <w:p xmlns:wp14="http://schemas.microsoft.com/office/word/2010/wordml" w:rsidRPr="00F63D22" w:rsidR="003036AA" w:rsidP="003036AA" w:rsidRDefault="003036AA" w14:paraId="1299C43A" wp14:textId="77777777">
      <w:pPr>
        <w:rPr>
          <w:lang w:val="es-ES_tradnl"/>
        </w:rPr>
      </w:pPr>
    </w:p>
    <w:p xmlns:wp14="http://schemas.microsoft.com/office/word/2010/wordml" w:rsidRPr="00F63D22" w:rsidR="003036AA" w:rsidP="003036AA" w:rsidRDefault="003036AA" w14:paraId="4DDBEF00" wp14:textId="77777777">
      <w:pPr>
        <w:rPr>
          <w:lang w:val="es-ES_tradnl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266"/>
        <w:gridCol w:w="1052"/>
        <w:gridCol w:w="6176"/>
      </w:tblGrid>
      <w:tr xmlns:wp14="http://schemas.microsoft.com/office/word/2010/wordml" w:rsidRPr="00F63D22" w:rsidR="003036AA" w:rsidTr="7A8AB059" w14:paraId="55B0A165" wp14:textId="77777777">
        <w:trPr>
          <w:jc w:val="center"/>
        </w:trPr>
        <w:tc>
          <w:tcPr>
            <w:tcW w:w="8644" w:type="dxa"/>
            <w:gridSpan w:val="3"/>
            <w:tcBorders>
              <w:bottom w:val="single" w:color="auto" w:sz="4" w:space="0"/>
            </w:tcBorders>
            <w:shd w:val="clear" w:color="auto" w:fill="999999"/>
            <w:tcMar/>
          </w:tcPr>
          <w:p w:rsidRPr="00F63D22" w:rsidR="003036AA" w:rsidP="00C517EA" w:rsidRDefault="003036AA" w14:paraId="53BE5B93" wp14:textId="77777777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CONTROL DE VERSIONES</w:t>
            </w:r>
          </w:p>
        </w:tc>
      </w:tr>
      <w:tr xmlns:wp14="http://schemas.microsoft.com/office/word/2010/wordml" w:rsidRPr="00F63D22" w:rsidR="003036AA" w:rsidTr="7A8AB059" w14:paraId="5DC86822" wp14:textId="77777777">
        <w:trPr>
          <w:jc w:val="center"/>
        </w:trPr>
        <w:tc>
          <w:tcPr>
            <w:tcW w:w="1270" w:type="dxa"/>
            <w:shd w:val="clear" w:color="auto" w:fill="C0C0C0"/>
            <w:tcMar/>
          </w:tcPr>
          <w:p w:rsidRPr="00F63D22" w:rsidR="003036AA" w:rsidP="00C517EA" w:rsidRDefault="002E2E8A" w14:paraId="4A3D906F" wp14:textId="77777777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VERSION</w:t>
            </w:r>
          </w:p>
        </w:tc>
        <w:tc>
          <w:tcPr>
            <w:tcW w:w="1056" w:type="dxa"/>
            <w:shd w:val="clear" w:color="auto" w:fill="C0C0C0"/>
            <w:tcMar/>
          </w:tcPr>
          <w:p w:rsidRPr="00F63D22" w:rsidR="003036AA" w:rsidP="00C517EA" w:rsidRDefault="003036AA" w14:paraId="31CCF302" wp14:textId="77777777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318" w:type="dxa"/>
            <w:shd w:val="clear" w:color="auto" w:fill="C0C0C0"/>
            <w:tcMar/>
          </w:tcPr>
          <w:p w:rsidRPr="00F63D22" w:rsidR="003036AA" w:rsidP="00C517EA" w:rsidRDefault="003036AA" w14:paraId="12243081" wp14:textId="77777777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DESCRIPCIÓN DEL CAMBIO</w:t>
            </w:r>
          </w:p>
        </w:tc>
      </w:tr>
      <w:tr xmlns:wp14="http://schemas.microsoft.com/office/word/2010/wordml" w:rsidRPr="00F63D22" w:rsidR="003036AA" w:rsidTr="7A8AB059" w14:paraId="4B3AA50C" wp14:textId="77777777">
        <w:trPr>
          <w:trHeight w:val="465"/>
          <w:jc w:val="center"/>
        </w:trPr>
        <w:tc>
          <w:tcPr>
            <w:tcW w:w="1270" w:type="dxa"/>
            <w:tcMar/>
            <w:vAlign w:val="center"/>
          </w:tcPr>
          <w:p w:rsidRPr="00F63D22" w:rsidR="003036AA" w:rsidP="00C517EA" w:rsidRDefault="003036AA" w14:paraId="2ED06E6E" wp14:textId="77777777">
            <w:pPr>
              <w:jc w:val="center"/>
              <w:rPr>
                <w:sz w:val="20"/>
                <w:szCs w:val="20"/>
                <w:lang w:val="es-ES_tradnl"/>
              </w:rPr>
            </w:pPr>
            <w:r w:rsidRPr="00F63D22">
              <w:rPr>
                <w:sz w:val="20"/>
                <w:szCs w:val="20"/>
                <w:lang w:val="es-ES_tradnl"/>
              </w:rPr>
              <w:t>1</w:t>
            </w:r>
            <w:r w:rsidR="00927E3D">
              <w:rPr>
                <w:sz w:val="20"/>
                <w:szCs w:val="20"/>
                <w:lang w:val="es-ES_tradnl"/>
              </w:rPr>
              <w:t>.0</w:t>
            </w:r>
          </w:p>
        </w:tc>
        <w:tc>
          <w:tcPr>
            <w:tcW w:w="1056" w:type="dxa"/>
            <w:tcMar/>
            <w:vAlign w:val="center"/>
          </w:tcPr>
          <w:p w:rsidRPr="00F63D22" w:rsidR="003036AA" w:rsidP="7A8AB059" w:rsidRDefault="003036AA" w14:paraId="3461D779" wp14:textId="5AF98ACE">
            <w:pPr>
              <w:jc w:val="center"/>
              <w:rPr>
                <w:sz w:val="20"/>
                <w:szCs w:val="20"/>
                <w:lang w:val="es-ES"/>
              </w:rPr>
            </w:pPr>
            <w:r w:rsidRPr="7A8AB059" w:rsidR="1BE98387">
              <w:rPr>
                <w:sz w:val="20"/>
                <w:szCs w:val="20"/>
                <w:lang w:val="es-ES"/>
              </w:rPr>
              <w:t>29/01/24</w:t>
            </w:r>
          </w:p>
        </w:tc>
        <w:tc>
          <w:tcPr>
            <w:tcW w:w="6318" w:type="dxa"/>
            <w:tcMar/>
            <w:vAlign w:val="center"/>
          </w:tcPr>
          <w:p w:rsidRPr="00F63D22" w:rsidR="003036AA" w:rsidP="7A8AB059" w:rsidRDefault="003036AA" w14:paraId="3CF2D8B6" wp14:textId="7DBEC2B0">
            <w:pPr>
              <w:rPr>
                <w:sz w:val="20"/>
                <w:szCs w:val="20"/>
                <w:lang w:val="es-ES"/>
              </w:rPr>
            </w:pPr>
            <w:r w:rsidRPr="7A8AB059" w:rsidR="60FA20A6">
              <w:rPr>
                <w:sz w:val="20"/>
                <w:szCs w:val="20"/>
                <w:lang w:val="es-ES"/>
              </w:rPr>
              <w:t>Versión base</w:t>
            </w:r>
          </w:p>
        </w:tc>
      </w:tr>
      <w:tr xmlns:wp14="http://schemas.microsoft.com/office/word/2010/wordml" w:rsidRPr="00F63D22" w:rsidR="003036AA" w:rsidTr="7A8AB059" w14:paraId="0FB78278" wp14:textId="77777777">
        <w:trPr>
          <w:trHeight w:val="465"/>
          <w:jc w:val="center"/>
        </w:trPr>
        <w:tc>
          <w:tcPr>
            <w:tcW w:w="1270" w:type="dxa"/>
            <w:tcMar/>
            <w:vAlign w:val="center"/>
          </w:tcPr>
          <w:p w:rsidRPr="00F63D22" w:rsidR="003036AA" w:rsidP="00C517EA" w:rsidRDefault="003036AA" w14:paraId="1FC39945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tcMar/>
            <w:vAlign w:val="center"/>
          </w:tcPr>
          <w:p w:rsidRPr="00F63D22" w:rsidR="003036AA" w:rsidP="00C517EA" w:rsidRDefault="003036AA" w14:paraId="0562CB0E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tcMar/>
            <w:vAlign w:val="center"/>
          </w:tcPr>
          <w:p w:rsidRPr="00F63D22" w:rsidR="003036AA" w:rsidP="00C517EA" w:rsidRDefault="003036AA" w14:paraId="34CE0A41" wp14:textId="77777777">
            <w:pPr>
              <w:rPr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F63D22" w:rsidR="003036AA" w:rsidTr="7A8AB059" w14:paraId="62EBF3C5" wp14:textId="77777777">
        <w:trPr>
          <w:trHeight w:val="465"/>
          <w:jc w:val="center"/>
        </w:trPr>
        <w:tc>
          <w:tcPr>
            <w:tcW w:w="1270" w:type="dxa"/>
            <w:tcMar/>
            <w:vAlign w:val="center"/>
          </w:tcPr>
          <w:p w:rsidRPr="00F63D22" w:rsidR="003036AA" w:rsidP="00C517EA" w:rsidRDefault="003036AA" w14:paraId="6D98A12B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tcMar/>
            <w:vAlign w:val="center"/>
          </w:tcPr>
          <w:p w:rsidRPr="00F63D22" w:rsidR="003036AA" w:rsidP="00C517EA" w:rsidRDefault="003036AA" w14:paraId="2946DB82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tcMar/>
            <w:vAlign w:val="center"/>
          </w:tcPr>
          <w:p w:rsidRPr="00F63D22" w:rsidR="003036AA" w:rsidP="00C517EA" w:rsidRDefault="003036AA" w14:paraId="5997CC1D" wp14:textId="77777777">
            <w:pPr>
              <w:rPr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F63D22" w:rsidR="003036AA" w:rsidTr="7A8AB059" w14:paraId="110FFD37" wp14:textId="77777777">
        <w:trPr>
          <w:trHeight w:val="465"/>
          <w:jc w:val="center"/>
        </w:trPr>
        <w:tc>
          <w:tcPr>
            <w:tcW w:w="1270" w:type="dxa"/>
            <w:tcMar/>
            <w:vAlign w:val="center"/>
          </w:tcPr>
          <w:p w:rsidRPr="00F63D22" w:rsidR="003036AA" w:rsidP="00C517EA" w:rsidRDefault="003036AA" w14:paraId="6B699379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tcMar/>
            <w:vAlign w:val="center"/>
          </w:tcPr>
          <w:p w:rsidRPr="00F63D22" w:rsidR="003036AA" w:rsidP="00C517EA" w:rsidRDefault="003036AA" w14:paraId="3FE9F23F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tcMar/>
            <w:vAlign w:val="center"/>
          </w:tcPr>
          <w:p w:rsidRPr="00F63D22" w:rsidR="003036AA" w:rsidP="00C517EA" w:rsidRDefault="003036AA" w14:paraId="1F72F646" wp14:textId="77777777">
            <w:pPr>
              <w:rPr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F63D22" w:rsidR="003036AA" w:rsidTr="7A8AB059" w14:paraId="08CE6F91" wp14:textId="77777777">
        <w:trPr>
          <w:trHeight w:val="465"/>
          <w:jc w:val="center"/>
        </w:trPr>
        <w:tc>
          <w:tcPr>
            <w:tcW w:w="1270" w:type="dxa"/>
            <w:tcMar/>
            <w:vAlign w:val="center"/>
          </w:tcPr>
          <w:p w:rsidRPr="00F63D22" w:rsidR="003036AA" w:rsidP="00C517EA" w:rsidRDefault="003036AA" w14:paraId="61CDCEAD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tcMar/>
            <w:vAlign w:val="center"/>
          </w:tcPr>
          <w:p w:rsidRPr="00F63D22" w:rsidR="003036AA" w:rsidP="00C517EA" w:rsidRDefault="003036AA" w14:paraId="6BB9E253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tcMar/>
            <w:vAlign w:val="center"/>
          </w:tcPr>
          <w:p w:rsidRPr="00F63D22" w:rsidR="003036AA" w:rsidP="00C517EA" w:rsidRDefault="003036AA" w14:paraId="23DE523C" wp14:textId="77777777">
            <w:pPr>
              <w:rPr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F63D22" w:rsidR="003036AA" w:rsidTr="7A8AB059" w14:paraId="52E56223" wp14:textId="77777777">
        <w:trPr>
          <w:trHeight w:val="465"/>
          <w:jc w:val="center"/>
        </w:trPr>
        <w:tc>
          <w:tcPr>
            <w:tcW w:w="1270" w:type="dxa"/>
            <w:tcMar/>
            <w:vAlign w:val="center"/>
          </w:tcPr>
          <w:p w:rsidRPr="00F63D22" w:rsidR="003036AA" w:rsidP="00C517EA" w:rsidRDefault="003036AA" w14:paraId="07547A01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tcMar/>
            <w:vAlign w:val="center"/>
          </w:tcPr>
          <w:p w:rsidRPr="00F63D22" w:rsidR="003036AA" w:rsidP="00C517EA" w:rsidRDefault="003036AA" w14:paraId="5043CB0F" wp14:textId="7777777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tcMar/>
            <w:vAlign w:val="center"/>
          </w:tcPr>
          <w:p w:rsidRPr="00F63D22" w:rsidR="003036AA" w:rsidP="00C517EA" w:rsidRDefault="003036AA" w14:paraId="07459315" wp14:textId="77777777">
            <w:pPr>
              <w:rPr>
                <w:sz w:val="20"/>
                <w:szCs w:val="20"/>
                <w:lang w:val="es-ES_tradnl"/>
              </w:rPr>
            </w:pPr>
          </w:p>
        </w:tc>
      </w:tr>
    </w:tbl>
    <w:p xmlns:wp14="http://schemas.microsoft.com/office/word/2010/wordml" w:rsidR="00F63D22" w:rsidP="003036AA" w:rsidRDefault="00F63D22" w14:paraId="6537F28F" wp14:textId="77777777">
      <w:pPr>
        <w:rPr>
          <w:lang w:val="es-ES_tradnl"/>
        </w:rPr>
      </w:pPr>
    </w:p>
    <w:p xmlns:wp14="http://schemas.microsoft.com/office/word/2010/wordml" w:rsidR="002E2E8A" w:rsidP="003036AA" w:rsidRDefault="002E2E8A" w14:paraId="6DFB9E20" wp14:textId="77777777">
      <w:pPr>
        <w:rPr>
          <w:lang w:val="es-ES_tradnl"/>
        </w:rPr>
      </w:pPr>
    </w:p>
    <w:p xmlns:wp14="http://schemas.microsoft.com/office/word/2010/wordml" w:rsidR="002E2E8A" w:rsidP="003036AA" w:rsidRDefault="002E2E8A" w14:paraId="70DF9E56" wp14:textId="77777777">
      <w:pPr>
        <w:rPr>
          <w:lang w:val="es-ES_tradnl"/>
        </w:rPr>
      </w:pPr>
    </w:p>
    <w:p xmlns:wp14="http://schemas.microsoft.com/office/word/2010/wordml" w:rsidR="002E2E8A" w:rsidP="003036AA" w:rsidRDefault="002E2E8A" w14:paraId="44E871BC" wp14:textId="77777777">
      <w:pPr>
        <w:rPr>
          <w:lang w:val="es-ES_tradnl"/>
        </w:rPr>
      </w:pPr>
    </w:p>
    <w:p xmlns:wp14="http://schemas.microsoft.com/office/word/2010/wordml" w:rsidR="002E2E8A" w:rsidP="003036AA" w:rsidRDefault="002E2E8A" w14:paraId="144A5D23" wp14:textId="77777777">
      <w:pPr>
        <w:rPr>
          <w:lang w:val="es-ES_tradnl"/>
        </w:rPr>
      </w:pPr>
    </w:p>
    <w:p xmlns:wp14="http://schemas.microsoft.com/office/word/2010/wordml" w:rsidRPr="00F63D22" w:rsidR="002E2E8A" w:rsidP="003036AA" w:rsidRDefault="002E2E8A" w14:paraId="738610EB" wp14:textId="77777777">
      <w:pPr>
        <w:rPr>
          <w:lang w:val="es-ES_tradnl"/>
        </w:rPr>
        <w:sectPr w:rsidRPr="00F63D22" w:rsidR="002E2E8A" w:rsidSect="00F63D22">
          <w:headerReference w:type="default" r:id="rId8"/>
          <w:footerReference w:type="first" r:id="rId9"/>
          <w:pgSz w:w="11906" w:h="16838" w:orient="portrait"/>
          <w:pgMar w:top="1270" w:right="1701" w:bottom="1417" w:left="1701" w:header="708" w:footer="708" w:gutter="0"/>
          <w:pgNumType w:start="0"/>
          <w:cols w:space="708"/>
          <w:titlePg/>
          <w:docGrid w:linePitch="360"/>
          <w:headerReference w:type="first" r:id="R1b63a158e234469f"/>
          <w:footerReference w:type="default" r:id="Rd0c10ded55324502"/>
        </w:sectPr>
      </w:pPr>
    </w:p>
    <w:p xmlns:wp14="http://schemas.microsoft.com/office/word/2010/wordml" w:rsidRPr="00F63D22" w:rsidR="001061FB" w:rsidP="003036AA" w:rsidRDefault="001061FB" w14:paraId="637805D2" wp14:textId="77777777">
      <w:pPr>
        <w:rPr>
          <w:lang w:val="es-ES_tradnl"/>
        </w:rPr>
      </w:pPr>
    </w:p>
    <w:p xmlns:wp14="http://schemas.microsoft.com/office/word/2010/wordml" w:rsidRPr="00F63D22" w:rsidR="001061FB" w:rsidP="001061FB" w:rsidRDefault="001061FB" w14:paraId="463F29E8" wp14:textId="77777777">
      <w:pPr>
        <w:rPr>
          <w:lang w:val="es-ES_tradnl"/>
        </w:rPr>
      </w:pPr>
    </w:p>
    <w:p xmlns:wp14="http://schemas.microsoft.com/office/word/2010/wordml" w:rsidRPr="00F63D22" w:rsidR="00211400" w:rsidP="001061FB" w:rsidRDefault="001061FB" w14:paraId="018D1C8F" wp14:textId="77777777">
      <w:pPr>
        <w:rPr>
          <w:b/>
          <w:sz w:val="28"/>
          <w:szCs w:val="28"/>
          <w:lang w:val="es-ES_tradnl"/>
        </w:rPr>
      </w:pPr>
      <w:r w:rsidRPr="00F63D22">
        <w:rPr>
          <w:b/>
          <w:sz w:val="28"/>
          <w:szCs w:val="28"/>
          <w:lang w:val="es-ES_tradnl"/>
        </w:rPr>
        <w:t>ÍNDICE</w:t>
      </w:r>
    </w:p>
    <w:p xmlns:wp14="http://schemas.microsoft.com/office/word/2010/wordml" w:rsidRPr="00F63D22" w:rsidR="00211400" w:rsidP="001061FB" w:rsidRDefault="00211400" w14:paraId="3B7B4B86" wp14:textId="77777777">
      <w:pPr>
        <w:rPr>
          <w:lang w:val="es-ES_tradnl"/>
        </w:rPr>
      </w:pPr>
    </w:p>
    <w:p xmlns:wp14="http://schemas.microsoft.com/office/word/2010/wordml" w:rsidRPr="00F63D22" w:rsidR="003036AA" w:rsidP="001061FB" w:rsidRDefault="003036AA" w14:paraId="3A0FF5F2" wp14:textId="77777777">
      <w:pPr>
        <w:rPr>
          <w:lang w:val="es-ES_tradnl"/>
        </w:rPr>
      </w:pPr>
    </w:p>
    <w:p xmlns:wp14="http://schemas.microsoft.com/office/word/2010/wordml" w:rsidRPr="00F63D22" w:rsidR="003036AA" w:rsidP="001061FB" w:rsidRDefault="003036AA" w14:paraId="5630AD66" wp14:textId="77777777">
      <w:pPr>
        <w:rPr>
          <w:lang w:val="es-ES_tradnl"/>
        </w:rPr>
      </w:pPr>
    </w:p>
    <w:p xmlns:wp14="http://schemas.microsoft.com/office/word/2010/wordml" w:rsidRPr="0081101D" w:rsidR="004D546D" w:rsidP="5BDFC1DA" w:rsidRDefault="00FB5C23" w14:paraId="069A2E96" wp14:textId="762092E2">
      <w:pPr>
        <w:pStyle w:val="Tboadecontidos1"/>
        <w:tabs>
          <w:tab w:val="left" w:leader="none" w:pos="48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175908378">
        <w:r w:rsidRPr="5BDFC1DA" w:rsidR="5BDFC1DA">
          <w:rPr>
            <w:rStyle w:val="Hiperligazn"/>
          </w:rPr>
          <w:t>1</w:t>
        </w:r>
        <w:r>
          <w:tab/>
        </w:r>
        <w:r w:rsidRPr="5BDFC1DA" w:rsidR="5BDFC1DA">
          <w:rPr>
            <w:rStyle w:val="Hiperligazn"/>
          </w:rPr>
          <w:t>Información sobre la práctica a realizar</w:t>
        </w:r>
        <w:r>
          <w:tab/>
        </w:r>
        <w:r>
          <w:fldChar w:fldCharType="begin"/>
        </w:r>
        <w:r>
          <w:instrText xml:space="preserve">PAGEREF _Toc175908378 \h</w:instrText>
        </w:r>
        <w:r>
          <w:fldChar w:fldCharType="separate"/>
        </w:r>
        <w:r w:rsidRPr="5BDFC1DA" w:rsidR="5BDFC1DA">
          <w:rPr>
            <w:rStyle w:val="Hiperligazn"/>
          </w:rPr>
          <w:t>4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32BC862E" wp14:textId="79B2A2E2">
      <w:pPr>
        <w:pStyle w:val="Tboadecontidos2"/>
        <w:tabs>
          <w:tab w:val="left" w:leader="none" w:pos="72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2013766959">
        <w:r w:rsidRPr="5BDFC1DA" w:rsidR="5BDFC1DA">
          <w:rPr>
            <w:rStyle w:val="Hiperligazn"/>
          </w:rPr>
          <w:t>1.1</w:t>
        </w:r>
        <w:r>
          <w:tab/>
        </w:r>
        <w:r w:rsidRPr="5BDFC1DA" w:rsidR="5BDFC1DA">
          <w:rPr>
            <w:rStyle w:val="Hiperligazn"/>
          </w:rPr>
          <w:t>Descripción de la práctica</w:t>
        </w:r>
        <w:r>
          <w:tab/>
        </w:r>
        <w:r>
          <w:fldChar w:fldCharType="begin"/>
        </w:r>
        <w:r>
          <w:instrText xml:space="preserve">PAGEREF _Toc2013766959 \h</w:instrText>
        </w:r>
        <w:r>
          <w:fldChar w:fldCharType="separate"/>
        </w:r>
        <w:r w:rsidRPr="5BDFC1DA" w:rsidR="5BDFC1DA">
          <w:rPr>
            <w:rStyle w:val="Hiperligazn"/>
          </w:rPr>
          <w:t>4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5FE86535" wp14:textId="428A762B">
      <w:pPr>
        <w:pStyle w:val="Tboadecontidos2"/>
        <w:tabs>
          <w:tab w:val="left" w:leader="none" w:pos="72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150117686">
        <w:r w:rsidRPr="5BDFC1DA" w:rsidR="5BDFC1DA">
          <w:rPr>
            <w:rStyle w:val="Hiperligazn"/>
          </w:rPr>
          <w:t>1.2</w:t>
        </w:r>
        <w:r>
          <w:tab/>
        </w:r>
        <w:r w:rsidRPr="5BDFC1DA" w:rsidR="5BDFC1DA">
          <w:rPr>
            <w:rStyle w:val="Hiperligazn"/>
          </w:rPr>
          <w:t>Descripción del grupo de trabajo</w:t>
        </w:r>
        <w:r>
          <w:tab/>
        </w:r>
        <w:r>
          <w:fldChar w:fldCharType="begin"/>
        </w:r>
        <w:r>
          <w:instrText xml:space="preserve">PAGEREF _Toc150117686 \h</w:instrText>
        </w:r>
        <w:r>
          <w:fldChar w:fldCharType="separate"/>
        </w:r>
        <w:r w:rsidRPr="5BDFC1DA" w:rsidR="5BDFC1DA">
          <w:rPr>
            <w:rStyle w:val="Hiperligazn"/>
          </w:rPr>
          <w:t>4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4CC08D79" wp14:textId="13ED8AF3">
      <w:pPr>
        <w:pStyle w:val="Tboadecontidos2"/>
        <w:tabs>
          <w:tab w:val="left" w:leader="none" w:pos="72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1022658071">
        <w:r w:rsidRPr="5BDFC1DA" w:rsidR="5BDFC1DA">
          <w:rPr>
            <w:rStyle w:val="Hiperligazn"/>
          </w:rPr>
          <w:t>1.3</w:t>
        </w:r>
        <w:r>
          <w:tab/>
        </w:r>
        <w:r w:rsidRPr="5BDFC1DA" w:rsidR="5BDFC1DA">
          <w:rPr>
            <w:rStyle w:val="Hiperligazn"/>
          </w:rPr>
          <w:t>Seguimiento de la práctica</w:t>
        </w:r>
        <w:r>
          <w:tab/>
        </w:r>
        <w:r>
          <w:fldChar w:fldCharType="begin"/>
        </w:r>
        <w:r>
          <w:instrText xml:space="preserve">PAGEREF _Toc1022658071 \h</w:instrText>
        </w:r>
        <w:r>
          <w:fldChar w:fldCharType="separate"/>
        </w:r>
        <w:r w:rsidRPr="5BDFC1DA" w:rsidR="5BDFC1DA">
          <w:rPr>
            <w:rStyle w:val="Hiperligazn"/>
          </w:rPr>
          <w:t>4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7E387BF7" wp14:textId="1454F762">
      <w:pPr>
        <w:pStyle w:val="Tboadecontidos1"/>
        <w:tabs>
          <w:tab w:val="left" w:leader="none" w:pos="48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544864253">
        <w:r w:rsidRPr="5BDFC1DA" w:rsidR="5BDFC1DA">
          <w:rPr>
            <w:rStyle w:val="Hiperligazn"/>
          </w:rPr>
          <w:t>2</w:t>
        </w:r>
        <w:r>
          <w:tab/>
        </w:r>
        <w:r w:rsidRPr="5BDFC1DA" w:rsidR="5BDFC1DA">
          <w:rPr>
            <w:rStyle w:val="Hiperligazn"/>
          </w:rPr>
          <w:t>DOCUMENTACIÓN DE LA PRÁCTICA</w:t>
        </w:r>
        <w:r>
          <w:tab/>
        </w:r>
        <w:r>
          <w:fldChar w:fldCharType="begin"/>
        </w:r>
        <w:r>
          <w:instrText xml:space="preserve">PAGEREF _Toc544864253 \h</w:instrText>
        </w:r>
        <w:r>
          <w:fldChar w:fldCharType="separate"/>
        </w:r>
        <w:r w:rsidRPr="5BDFC1DA" w:rsidR="5BDFC1DA">
          <w:rPr>
            <w:rStyle w:val="Hiperligazn"/>
          </w:rPr>
          <w:t>5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3D02604C" wp14:textId="0AF61198">
      <w:pPr>
        <w:pStyle w:val="Tboadecontidos2"/>
        <w:tabs>
          <w:tab w:val="left" w:leader="none" w:pos="72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1859298876">
        <w:r w:rsidRPr="5BDFC1DA" w:rsidR="5BDFC1DA">
          <w:rPr>
            <w:rStyle w:val="Hiperligazn"/>
          </w:rPr>
          <w:t>2.1</w:t>
        </w:r>
        <w:r>
          <w:tab/>
        </w:r>
        <w:r w:rsidRPr="5BDFC1DA" w:rsidR="5BDFC1DA">
          <w:rPr>
            <w:rStyle w:val="Hiperligazn"/>
          </w:rPr>
          <w:t>Descripción del proceso de control de cambios</w:t>
        </w:r>
        <w:r>
          <w:tab/>
        </w:r>
        <w:r>
          <w:fldChar w:fldCharType="begin"/>
        </w:r>
        <w:r>
          <w:instrText xml:space="preserve">PAGEREF _Toc1859298876 \h</w:instrText>
        </w:r>
        <w:r>
          <w:fldChar w:fldCharType="separate"/>
        </w:r>
        <w:r w:rsidRPr="5BDFC1DA" w:rsidR="5BDFC1DA">
          <w:rPr>
            <w:rStyle w:val="Hiperligazn"/>
          </w:rPr>
          <w:t>6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3205F92F" wp14:textId="334A76DA">
      <w:pPr>
        <w:pStyle w:val="Tboadecontidos2"/>
        <w:tabs>
          <w:tab w:val="left" w:leader="none" w:pos="72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1559325382">
        <w:r w:rsidRPr="5BDFC1DA" w:rsidR="5BDFC1DA">
          <w:rPr>
            <w:rStyle w:val="Hiperligazn"/>
          </w:rPr>
          <w:t>2.2</w:t>
        </w:r>
        <w:r>
          <w:tab/>
        </w:r>
        <w:r w:rsidRPr="5BDFC1DA" w:rsidR="5BDFC1DA">
          <w:rPr>
            <w:rStyle w:val="Hiperligazn"/>
          </w:rPr>
          <w:t>Diagrama de actividades</w:t>
        </w:r>
        <w:r>
          <w:tab/>
        </w:r>
        <w:r>
          <w:fldChar w:fldCharType="begin"/>
        </w:r>
        <w:r>
          <w:instrText xml:space="preserve">PAGEREF _Toc1559325382 \h</w:instrText>
        </w:r>
        <w:r>
          <w:fldChar w:fldCharType="separate"/>
        </w:r>
        <w:r w:rsidRPr="5BDFC1DA" w:rsidR="5BDFC1DA">
          <w:rPr>
            <w:rStyle w:val="Hiperligazn"/>
          </w:rPr>
          <w:t>6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04FC694B" wp14:textId="286B0910">
      <w:pPr>
        <w:pStyle w:val="Tboadecontidos2"/>
        <w:tabs>
          <w:tab w:val="left" w:leader="none" w:pos="72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510285146">
        <w:r w:rsidRPr="5BDFC1DA" w:rsidR="5BDFC1DA">
          <w:rPr>
            <w:rStyle w:val="Hiperligazn"/>
          </w:rPr>
          <w:t>2.3</w:t>
        </w:r>
        <w:r>
          <w:tab/>
        </w:r>
        <w:r w:rsidRPr="5BDFC1DA" w:rsidR="5BDFC1DA">
          <w:rPr>
            <w:rStyle w:val="Hiperligazn"/>
          </w:rPr>
          <w:t>Definición de Actividades</w:t>
        </w:r>
        <w:r>
          <w:tab/>
        </w:r>
        <w:r>
          <w:fldChar w:fldCharType="begin"/>
        </w:r>
        <w:r>
          <w:instrText xml:space="preserve">PAGEREF _Toc510285146 \h</w:instrText>
        </w:r>
        <w:r>
          <w:fldChar w:fldCharType="separate"/>
        </w:r>
        <w:r w:rsidRPr="5BDFC1DA" w:rsidR="5BDFC1DA">
          <w:rPr>
            <w:rStyle w:val="Hiperligazn"/>
          </w:rPr>
          <w:t>6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7AF19D8B" wp14:textId="5E480758">
      <w:pPr>
        <w:pStyle w:val="Tboadecontidos3"/>
        <w:tabs>
          <w:tab w:val="left" w:leader="none" w:pos="120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182706289">
        <w:r w:rsidRPr="5BDFC1DA" w:rsidR="5BDFC1DA">
          <w:rPr>
            <w:rStyle w:val="Hiperligazn"/>
          </w:rPr>
          <w:t>2.3.1</w:t>
        </w:r>
        <w:r>
          <w:tab/>
        </w:r>
        <w:r w:rsidRPr="5BDFC1DA" w:rsidR="5BDFC1DA">
          <w:rPr>
            <w:rStyle w:val="Hiperligazn"/>
          </w:rPr>
          <w:t>RFC</w:t>
        </w:r>
        <w:r>
          <w:tab/>
        </w:r>
        <w:r>
          <w:fldChar w:fldCharType="begin"/>
        </w:r>
        <w:r>
          <w:instrText xml:space="preserve">PAGEREF _Toc182706289 \h</w:instrText>
        </w:r>
        <w:r>
          <w:fldChar w:fldCharType="separate"/>
        </w:r>
        <w:r w:rsidRPr="5BDFC1DA" w:rsidR="5BDFC1DA">
          <w:rPr>
            <w:rStyle w:val="Hiperligazn"/>
          </w:rPr>
          <w:t>6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3A3DF237" wp14:textId="080F6799">
      <w:pPr>
        <w:pStyle w:val="Tboadecontidos3"/>
        <w:tabs>
          <w:tab w:val="left" w:leader="none" w:pos="120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385785905">
        <w:r w:rsidRPr="5BDFC1DA" w:rsidR="5BDFC1DA">
          <w:rPr>
            <w:rStyle w:val="Hiperligazn"/>
          </w:rPr>
          <w:t>2.3.2</w:t>
        </w:r>
        <w:r>
          <w:tab/>
        </w:r>
        <w:r w:rsidRPr="5BDFC1DA" w:rsidR="5BDFC1DA">
          <w:rPr>
            <w:rStyle w:val="Hiperligazn"/>
          </w:rPr>
          <w:t>Registro</w:t>
        </w:r>
        <w:r>
          <w:tab/>
        </w:r>
        <w:r>
          <w:fldChar w:fldCharType="begin"/>
        </w:r>
        <w:r>
          <w:instrText xml:space="preserve">PAGEREF _Toc385785905 \h</w:instrText>
        </w:r>
        <w:r>
          <w:fldChar w:fldCharType="separate"/>
        </w:r>
        <w:r w:rsidRPr="5BDFC1DA" w:rsidR="5BDFC1DA">
          <w:rPr>
            <w:rStyle w:val="Hiperligazn"/>
          </w:rPr>
          <w:t>6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63F7BAF3" wp14:textId="446D78B0">
      <w:pPr>
        <w:pStyle w:val="Tboadecontidos3"/>
        <w:tabs>
          <w:tab w:val="left" w:leader="none" w:pos="120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1858435283">
        <w:r w:rsidRPr="5BDFC1DA" w:rsidR="5BDFC1DA">
          <w:rPr>
            <w:rStyle w:val="Hiperligazn"/>
          </w:rPr>
          <w:t>2.3.3</w:t>
        </w:r>
        <w:r>
          <w:tab/>
        </w:r>
        <w:r w:rsidRPr="5BDFC1DA" w:rsidR="5BDFC1DA">
          <w:rPr>
            <w:rStyle w:val="Hiperligazn"/>
          </w:rPr>
          <w:t>Aceptación</w:t>
        </w:r>
        <w:r>
          <w:tab/>
        </w:r>
        <w:r>
          <w:fldChar w:fldCharType="begin"/>
        </w:r>
        <w:r>
          <w:instrText xml:space="preserve">PAGEREF _Toc1858435283 \h</w:instrText>
        </w:r>
        <w:r>
          <w:fldChar w:fldCharType="separate"/>
        </w:r>
        <w:r w:rsidRPr="5BDFC1DA" w:rsidR="5BDFC1DA">
          <w:rPr>
            <w:rStyle w:val="Hiperligazn"/>
          </w:rPr>
          <w:t>6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221611A7" wp14:textId="6A0C7C88">
      <w:pPr>
        <w:pStyle w:val="Tboadecontidos3"/>
        <w:tabs>
          <w:tab w:val="left" w:leader="none" w:pos="120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991527596">
        <w:r w:rsidRPr="5BDFC1DA" w:rsidR="5BDFC1DA">
          <w:rPr>
            <w:rStyle w:val="Hiperligazn"/>
          </w:rPr>
          <w:t>2.3.4</w:t>
        </w:r>
        <w:r>
          <w:tab/>
        </w:r>
        <w:r w:rsidRPr="5BDFC1DA" w:rsidR="5BDFC1DA">
          <w:rPr>
            <w:rStyle w:val="Hiperligazn"/>
          </w:rPr>
          <w:t>Clasificación</w:t>
        </w:r>
        <w:r>
          <w:tab/>
        </w:r>
        <w:r>
          <w:fldChar w:fldCharType="begin"/>
        </w:r>
        <w:r>
          <w:instrText xml:space="preserve">PAGEREF _Toc991527596 \h</w:instrText>
        </w:r>
        <w:r>
          <w:fldChar w:fldCharType="separate"/>
        </w:r>
        <w:r w:rsidRPr="5BDFC1DA" w:rsidR="5BDFC1DA">
          <w:rPr>
            <w:rStyle w:val="Hiperligazn"/>
          </w:rPr>
          <w:t>7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01EBACF4" wp14:textId="1811C3EA">
      <w:pPr>
        <w:pStyle w:val="Tboadecontidos3"/>
        <w:tabs>
          <w:tab w:val="left" w:leader="none" w:pos="120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1708019505">
        <w:r w:rsidRPr="5BDFC1DA" w:rsidR="5BDFC1DA">
          <w:rPr>
            <w:rStyle w:val="Hiperligazn"/>
          </w:rPr>
          <w:t>2.3.5</w:t>
        </w:r>
        <w:r>
          <w:tab/>
        </w:r>
        <w:r w:rsidRPr="5BDFC1DA" w:rsidR="5BDFC1DA">
          <w:rPr>
            <w:rStyle w:val="Hiperligazn"/>
          </w:rPr>
          <w:t>Aprobación y planificación</w:t>
        </w:r>
        <w:r>
          <w:tab/>
        </w:r>
        <w:r>
          <w:fldChar w:fldCharType="begin"/>
        </w:r>
        <w:r>
          <w:instrText xml:space="preserve">PAGEREF _Toc1708019505 \h</w:instrText>
        </w:r>
        <w:r>
          <w:fldChar w:fldCharType="separate"/>
        </w:r>
        <w:r w:rsidRPr="5BDFC1DA" w:rsidR="5BDFC1DA">
          <w:rPr>
            <w:rStyle w:val="Hiperligazn"/>
          </w:rPr>
          <w:t>7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0CCC11C3" wp14:textId="7D314EF5">
      <w:pPr>
        <w:pStyle w:val="Tboadecontidos3"/>
        <w:tabs>
          <w:tab w:val="left" w:leader="none" w:pos="120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837432391">
        <w:r w:rsidRPr="5BDFC1DA" w:rsidR="5BDFC1DA">
          <w:rPr>
            <w:rStyle w:val="Hiperligazn"/>
          </w:rPr>
          <w:t>2.3.6</w:t>
        </w:r>
        <w:r>
          <w:tab/>
        </w:r>
        <w:r w:rsidRPr="5BDFC1DA" w:rsidR="5BDFC1DA">
          <w:rPr>
            <w:rStyle w:val="Hiperligazn"/>
          </w:rPr>
          <w:t>Roll out y back out</w:t>
        </w:r>
        <w:r>
          <w:tab/>
        </w:r>
        <w:r>
          <w:fldChar w:fldCharType="begin"/>
        </w:r>
        <w:r>
          <w:instrText xml:space="preserve">PAGEREF _Toc837432391 \h</w:instrText>
        </w:r>
        <w:r>
          <w:fldChar w:fldCharType="separate"/>
        </w:r>
        <w:r w:rsidRPr="5BDFC1DA" w:rsidR="5BDFC1DA">
          <w:rPr>
            <w:rStyle w:val="Hiperligazn"/>
          </w:rPr>
          <w:t>8</w:t>
        </w:r>
        <w:r>
          <w:fldChar w:fldCharType="end"/>
        </w:r>
      </w:hyperlink>
    </w:p>
    <w:p xmlns:wp14="http://schemas.microsoft.com/office/word/2010/wordml" w:rsidRPr="0081101D" w:rsidR="004D546D" w:rsidP="5BDFC1DA" w:rsidRDefault="004D546D" w14:paraId="35ABE584" wp14:textId="69A0E334">
      <w:pPr>
        <w:pStyle w:val="Tboadecontidos3"/>
        <w:tabs>
          <w:tab w:val="left" w:leader="none" w:pos="1200"/>
          <w:tab w:val="right" w:leader="dot" w:pos="8490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  <w:lang w:val="es-ES" w:eastAsia="es-ES" w:bidi="ar-SA"/>
        </w:rPr>
      </w:pPr>
      <w:hyperlink w:anchor="_Toc1921368002">
        <w:r w:rsidRPr="5BDFC1DA" w:rsidR="5BDFC1DA">
          <w:rPr>
            <w:rStyle w:val="Hiperligazn"/>
          </w:rPr>
          <w:t>2.3.7</w:t>
        </w:r>
        <w:r>
          <w:tab/>
        </w:r>
        <w:r w:rsidRPr="5BDFC1DA" w:rsidR="5BDFC1DA">
          <w:rPr>
            <w:rStyle w:val="Hiperligazn"/>
          </w:rPr>
          <w:t>Cierre</w:t>
        </w:r>
        <w:r>
          <w:tab/>
        </w:r>
        <w:r>
          <w:fldChar w:fldCharType="begin"/>
        </w:r>
        <w:r>
          <w:instrText xml:space="preserve">PAGEREF _Toc1921368002 \h</w:instrText>
        </w:r>
        <w:r>
          <w:fldChar w:fldCharType="separate"/>
        </w:r>
        <w:r w:rsidRPr="5BDFC1DA" w:rsidR="5BDFC1DA">
          <w:rPr>
            <w:rStyle w:val="Hiperligazn"/>
          </w:rPr>
          <w:t>8</w:t>
        </w:r>
        <w:r>
          <w:fldChar w:fldCharType="end"/>
        </w:r>
      </w:hyperlink>
    </w:p>
    <w:p w:rsidR="5BDFC1DA" w:rsidP="5BDFC1DA" w:rsidRDefault="5BDFC1DA" w14:paraId="2FDC6C50" w14:textId="3D07289D">
      <w:pPr>
        <w:pStyle w:val="Tboadecontidos2"/>
        <w:tabs>
          <w:tab w:val="left" w:leader="none" w:pos="720"/>
          <w:tab w:val="right" w:leader="dot" w:pos="8490"/>
        </w:tabs>
      </w:pPr>
      <w:hyperlink w:anchor="_Toc691415909">
        <w:r w:rsidRPr="5BDFC1DA" w:rsidR="5BDFC1DA">
          <w:rPr>
            <w:rStyle w:val="Hiperligazn"/>
          </w:rPr>
          <w:t>2.4</w:t>
        </w:r>
        <w:r>
          <w:tab/>
        </w:r>
        <w:r w:rsidRPr="5BDFC1DA" w:rsidR="5BDFC1DA">
          <w:rPr>
            <w:rStyle w:val="Hiperligazn"/>
          </w:rPr>
          <w:t>Plantillas del proceso</w:t>
        </w:r>
        <w:r>
          <w:tab/>
        </w:r>
        <w:r>
          <w:fldChar w:fldCharType="begin"/>
        </w:r>
        <w:r>
          <w:instrText xml:space="preserve">PAGEREF _Toc691415909 \h</w:instrText>
        </w:r>
        <w:r>
          <w:fldChar w:fldCharType="separate"/>
        </w:r>
        <w:r w:rsidRPr="5BDFC1DA" w:rsidR="5BDFC1DA">
          <w:rPr>
            <w:rStyle w:val="Hiperligazn"/>
          </w:rPr>
          <w:t>8</w:t>
        </w:r>
        <w:r>
          <w:fldChar w:fldCharType="end"/>
        </w:r>
      </w:hyperlink>
    </w:p>
    <w:p w:rsidR="5BDFC1DA" w:rsidP="5BDFC1DA" w:rsidRDefault="5BDFC1DA" w14:paraId="7553BBA3" w14:textId="3FBC9126">
      <w:pPr>
        <w:pStyle w:val="Tboadecontidos3"/>
        <w:tabs>
          <w:tab w:val="left" w:leader="none" w:pos="1200"/>
          <w:tab w:val="right" w:leader="dot" w:pos="8490"/>
        </w:tabs>
      </w:pPr>
      <w:hyperlink w:anchor="_Toc983423236">
        <w:r w:rsidRPr="5BDFC1DA" w:rsidR="5BDFC1DA">
          <w:rPr>
            <w:rStyle w:val="Hiperligazn"/>
          </w:rPr>
          <w:t>2.4.1</w:t>
        </w:r>
        <w:r>
          <w:tab/>
        </w:r>
        <w:r w:rsidRPr="5BDFC1DA" w:rsidR="5BDFC1DA">
          <w:rPr>
            <w:rStyle w:val="Hiperligazn"/>
          </w:rPr>
          <w:t>Plantilla A</w:t>
        </w:r>
        <w:r>
          <w:tab/>
        </w:r>
        <w:r>
          <w:fldChar w:fldCharType="begin"/>
        </w:r>
        <w:r>
          <w:instrText xml:space="preserve">PAGEREF _Toc983423236 \h</w:instrText>
        </w:r>
        <w:r>
          <w:fldChar w:fldCharType="separate"/>
        </w:r>
        <w:r w:rsidRPr="5BDFC1DA" w:rsidR="5BDFC1DA">
          <w:rPr>
            <w:rStyle w:val="Hiperligazn"/>
          </w:rPr>
          <w:t>9</w:t>
        </w:r>
        <w:r>
          <w:fldChar w:fldCharType="end"/>
        </w:r>
      </w:hyperlink>
    </w:p>
    <w:p w:rsidR="5BDFC1DA" w:rsidP="5BDFC1DA" w:rsidRDefault="5BDFC1DA" w14:paraId="66CAD2D5" w14:textId="1B747DFE">
      <w:pPr>
        <w:pStyle w:val="Tboadecontidos3"/>
        <w:tabs>
          <w:tab w:val="left" w:leader="none" w:pos="1200"/>
          <w:tab w:val="right" w:leader="dot" w:pos="8490"/>
        </w:tabs>
      </w:pPr>
      <w:hyperlink w:anchor="_Toc1676554939">
        <w:r w:rsidRPr="5BDFC1DA" w:rsidR="5BDFC1DA">
          <w:rPr>
            <w:rStyle w:val="Hiperligazn"/>
          </w:rPr>
          <w:t>2.4.2</w:t>
        </w:r>
        <w:r>
          <w:tab/>
        </w:r>
        <w:r w:rsidRPr="5BDFC1DA" w:rsidR="5BDFC1DA">
          <w:rPr>
            <w:rStyle w:val="Hiperligazn"/>
          </w:rPr>
          <w:t>Plantilla B</w:t>
        </w:r>
        <w:r>
          <w:tab/>
        </w:r>
        <w:r>
          <w:fldChar w:fldCharType="begin"/>
        </w:r>
        <w:r>
          <w:instrText xml:space="preserve">PAGEREF _Toc1676554939 \h</w:instrText>
        </w:r>
        <w:r>
          <w:fldChar w:fldCharType="separate"/>
        </w:r>
        <w:r w:rsidRPr="5BDFC1DA" w:rsidR="5BDFC1DA">
          <w:rPr>
            <w:rStyle w:val="Hiperligazn"/>
          </w:rPr>
          <w:t>9</w:t>
        </w:r>
        <w:r>
          <w:fldChar w:fldCharType="end"/>
        </w:r>
      </w:hyperlink>
    </w:p>
    <w:p w:rsidR="5BDFC1DA" w:rsidP="5BDFC1DA" w:rsidRDefault="5BDFC1DA" w14:paraId="1304CA81" w14:textId="423AA9DC">
      <w:pPr>
        <w:pStyle w:val="Tboadecontidos3"/>
        <w:tabs>
          <w:tab w:val="left" w:leader="none" w:pos="1200"/>
          <w:tab w:val="right" w:leader="dot" w:pos="8490"/>
        </w:tabs>
      </w:pPr>
      <w:hyperlink w:anchor="_Toc578622370">
        <w:r w:rsidRPr="5BDFC1DA" w:rsidR="5BDFC1DA">
          <w:rPr>
            <w:rStyle w:val="Hiperligazn"/>
          </w:rPr>
          <w:t>2.4.3</w:t>
        </w:r>
        <w:r>
          <w:tab/>
        </w:r>
        <w:r w:rsidRPr="5BDFC1DA" w:rsidR="5BDFC1DA">
          <w:rPr>
            <w:rStyle w:val="Hiperligazn"/>
          </w:rPr>
          <w:t>Plantilla C</w:t>
        </w:r>
        <w:r>
          <w:tab/>
        </w:r>
        <w:r>
          <w:fldChar w:fldCharType="begin"/>
        </w:r>
        <w:r>
          <w:instrText xml:space="preserve">PAGEREF _Toc578622370 \h</w:instrText>
        </w:r>
        <w:r>
          <w:fldChar w:fldCharType="separate"/>
        </w:r>
        <w:r w:rsidRPr="5BDFC1DA" w:rsidR="5BDFC1DA">
          <w:rPr>
            <w:rStyle w:val="Hiperligazn"/>
          </w:rPr>
          <w:t>10</w:t>
        </w:r>
        <w:r>
          <w:fldChar w:fldCharType="end"/>
        </w:r>
      </w:hyperlink>
    </w:p>
    <w:p w:rsidR="5BDFC1DA" w:rsidP="5BDFC1DA" w:rsidRDefault="5BDFC1DA" w14:paraId="196FBFD7" w14:textId="2EAD972A">
      <w:pPr>
        <w:pStyle w:val="Tboadecontidos3"/>
        <w:tabs>
          <w:tab w:val="left" w:leader="none" w:pos="1200"/>
          <w:tab w:val="right" w:leader="dot" w:pos="8490"/>
        </w:tabs>
      </w:pPr>
      <w:hyperlink w:anchor="_Toc1185290286">
        <w:r w:rsidRPr="5BDFC1DA" w:rsidR="5BDFC1DA">
          <w:rPr>
            <w:rStyle w:val="Hiperligazn"/>
          </w:rPr>
          <w:t>2.4.4</w:t>
        </w:r>
        <w:r>
          <w:tab/>
        </w:r>
        <w:r w:rsidRPr="5BDFC1DA" w:rsidR="5BDFC1DA">
          <w:rPr>
            <w:rStyle w:val="Hiperligazn"/>
          </w:rPr>
          <w:t>Plantilla D</w:t>
        </w:r>
        <w:r>
          <w:tab/>
        </w:r>
        <w:r>
          <w:fldChar w:fldCharType="begin"/>
        </w:r>
        <w:r>
          <w:instrText xml:space="preserve">PAGEREF _Toc1185290286 \h</w:instrText>
        </w:r>
        <w:r>
          <w:fldChar w:fldCharType="separate"/>
        </w:r>
        <w:r w:rsidRPr="5BDFC1DA" w:rsidR="5BDFC1DA">
          <w:rPr>
            <w:rStyle w:val="Hiperligazn"/>
          </w:rPr>
          <w:t>11</w:t>
        </w:r>
        <w:r>
          <w:fldChar w:fldCharType="end"/>
        </w:r>
      </w:hyperlink>
    </w:p>
    <w:p w:rsidR="5BDFC1DA" w:rsidP="5BDFC1DA" w:rsidRDefault="5BDFC1DA" w14:paraId="6766F83C" w14:textId="671951A4">
      <w:pPr>
        <w:pStyle w:val="Tboadecontidos1"/>
        <w:tabs>
          <w:tab w:val="left" w:leader="none" w:pos="480"/>
          <w:tab w:val="right" w:leader="dot" w:pos="8490"/>
        </w:tabs>
      </w:pPr>
      <w:hyperlink w:anchor="_Toc1306082164">
        <w:r w:rsidRPr="5BDFC1DA" w:rsidR="5BDFC1DA">
          <w:rPr>
            <w:rStyle w:val="Hiperligazn"/>
          </w:rPr>
          <w:t>3</w:t>
        </w:r>
        <w:r>
          <w:tab/>
        </w:r>
        <w:r w:rsidRPr="5BDFC1DA" w:rsidR="5BDFC1DA">
          <w:rPr>
            <w:rStyle w:val="Hiperligazn"/>
          </w:rPr>
          <w:t>ANEXOS</w:t>
        </w:r>
        <w:r>
          <w:tab/>
        </w:r>
        <w:r>
          <w:fldChar w:fldCharType="begin"/>
        </w:r>
        <w:r>
          <w:instrText xml:space="preserve">PAGEREF _Toc1306082164 \h</w:instrText>
        </w:r>
        <w:r>
          <w:fldChar w:fldCharType="separate"/>
        </w:r>
        <w:r w:rsidRPr="5BDFC1DA" w:rsidR="5BDFC1DA">
          <w:rPr>
            <w:rStyle w:val="Hiperligazn"/>
          </w:rPr>
          <w:t>11</w:t>
        </w:r>
        <w:r>
          <w:fldChar w:fldCharType="end"/>
        </w:r>
      </w:hyperlink>
    </w:p>
    <w:p w:rsidR="5BDFC1DA" w:rsidP="5BDFC1DA" w:rsidRDefault="5BDFC1DA" w14:paraId="09976620" w14:textId="0E9D6270">
      <w:pPr>
        <w:pStyle w:val="Tboadecontidos2"/>
        <w:tabs>
          <w:tab w:val="left" w:leader="none" w:pos="720"/>
          <w:tab w:val="right" w:leader="dot" w:pos="8490"/>
        </w:tabs>
      </w:pPr>
      <w:hyperlink w:anchor="_Toc2069119338">
        <w:r w:rsidRPr="5BDFC1DA" w:rsidR="5BDFC1DA">
          <w:rPr>
            <w:rStyle w:val="Hiperligazn"/>
          </w:rPr>
          <w:t>3.1</w:t>
        </w:r>
        <w:r>
          <w:tab/>
        </w:r>
        <w:r w:rsidRPr="5BDFC1DA" w:rsidR="5BDFC1DA">
          <w:rPr>
            <w:rStyle w:val="Hiperligazn"/>
          </w:rPr>
          <w:t>Anexo 1.- Relatorio de documentos asociados a éste</w:t>
        </w:r>
        <w:r>
          <w:tab/>
        </w:r>
        <w:r>
          <w:fldChar w:fldCharType="begin"/>
        </w:r>
        <w:r>
          <w:instrText xml:space="preserve">PAGEREF _Toc2069119338 \h</w:instrText>
        </w:r>
        <w:r>
          <w:fldChar w:fldCharType="separate"/>
        </w:r>
        <w:r w:rsidRPr="5BDFC1DA" w:rsidR="5BDFC1DA">
          <w:rPr>
            <w:rStyle w:val="Hiperligazn"/>
          </w:rPr>
          <w:t>12</w:t>
        </w:r>
        <w:r>
          <w:fldChar w:fldCharType="end"/>
        </w:r>
      </w:hyperlink>
      <w:r>
        <w:fldChar w:fldCharType="end"/>
      </w:r>
    </w:p>
    <w:p xmlns:wp14="http://schemas.microsoft.com/office/word/2010/wordml" w:rsidRPr="00F63D22" w:rsidR="008F7E73" w:rsidP="5BDFC1DA" w:rsidRDefault="00FB5C23" w14:paraId="61829076" wp14:textId="77777777">
      <w:pPr>
        <w:rPr>
          <w:lang w:val="es-ES"/>
        </w:rPr>
      </w:pPr>
    </w:p>
    <w:p xmlns:wp14="http://schemas.microsoft.com/office/word/2010/wordml" w:rsidRPr="00F63D22" w:rsidR="009F4572" w:rsidP="00FB5C23" w:rsidRDefault="001D7957" w14:paraId="198FD934" wp14:textId="77777777">
      <w:pPr>
        <w:pStyle w:val="Tboadecontidos1"/>
        <w:rPr>
          <w:rFonts w:ascii="Calibri" w:hAnsi="Calibri"/>
          <w:noProof/>
          <w:sz w:val="22"/>
          <w:szCs w:val="22"/>
          <w:lang w:val="es-ES_tradnl" w:eastAsia="gl-ES"/>
        </w:rPr>
      </w:pPr>
      <w:r w:rsidRPr="00F63D22">
        <w:rPr>
          <w:lang w:val="es-ES_tradnl"/>
        </w:rPr>
        <w:fldChar w:fldCharType="begin"/>
      </w:r>
      <w:r w:rsidRPr="00F63D22">
        <w:rPr>
          <w:lang w:val="es-ES_tradnl"/>
        </w:rPr>
        <w:instrText xml:space="preserve"> TOC \o "1-3" \h \z \u </w:instrText>
      </w:r>
      <w:r w:rsidRPr="00F63D22">
        <w:rPr>
          <w:lang w:val="es-ES_tradnl"/>
        </w:rPr>
        <w:fldChar w:fldCharType="separate"/>
      </w:r>
    </w:p>
    <w:p xmlns:wp14="http://schemas.microsoft.com/office/word/2010/wordml" w:rsidRPr="00F63D22" w:rsidR="00211400" w:rsidP="5BDFC1DA" w:rsidRDefault="00211400" w14:paraId="17AD93B2" wp14:textId="1EE24CDD">
      <w:pPr>
        <w:pStyle w:val="Normal"/>
        <w:rPr>
          <w:lang w:val="es-ES"/>
        </w:rPr>
      </w:pPr>
      <w:r w:rsidRPr="5BDFC1DA">
        <w:rPr>
          <w:lang w:val="es-ES"/>
        </w:rPr>
        <w:fldChar w:fldCharType="end"/>
      </w:r>
    </w:p>
    <w:p xmlns:wp14="http://schemas.microsoft.com/office/word/2010/wordml" w:rsidRPr="00F63D22" w:rsidR="00211400" w:rsidP="001061FB" w:rsidRDefault="00211400" w14:paraId="0DE4B5B7" wp14:textId="77777777">
      <w:pPr>
        <w:rPr>
          <w:lang w:val="es-ES_tradnl"/>
        </w:rPr>
      </w:pPr>
    </w:p>
    <w:p xmlns:wp14="http://schemas.microsoft.com/office/word/2010/wordml" w:rsidRPr="00F63D22" w:rsidR="00211400" w:rsidP="001061FB" w:rsidRDefault="00211400" w14:paraId="66204FF1" wp14:textId="77777777">
      <w:pPr>
        <w:rPr>
          <w:lang w:val="es-ES_tradnl"/>
        </w:rPr>
      </w:pPr>
    </w:p>
    <w:p xmlns:wp14="http://schemas.microsoft.com/office/word/2010/wordml" w:rsidRPr="00F63D22" w:rsidR="00211400" w:rsidP="001061FB" w:rsidRDefault="00211400" w14:paraId="2DBF0D7D" wp14:textId="77777777">
      <w:pPr>
        <w:rPr>
          <w:lang w:val="es-ES_tradnl"/>
        </w:rPr>
      </w:pPr>
    </w:p>
    <w:p xmlns:wp14="http://schemas.microsoft.com/office/word/2010/wordml" w:rsidRPr="00F63D22" w:rsidR="00211400" w:rsidP="001061FB" w:rsidRDefault="00211400" w14:paraId="6B62F1B3" wp14:textId="77777777">
      <w:pPr>
        <w:rPr>
          <w:lang w:val="es-ES_tradnl"/>
        </w:rPr>
      </w:pPr>
    </w:p>
    <w:p xmlns:wp14="http://schemas.microsoft.com/office/word/2010/wordml" w:rsidR="006B6897" w:rsidP="001061FB" w:rsidRDefault="006B6897" w14:paraId="02F2C34E" wp14:textId="77777777">
      <w:pPr>
        <w:rPr>
          <w:lang w:val="es-ES_tradnl"/>
        </w:rPr>
        <w:sectPr w:rsidR="006B6897" w:rsidSect="00173FFA">
          <w:headerReference w:type="default" r:id="rId10"/>
          <w:footerReference w:type="default" r:id="rId11"/>
          <w:pgSz w:w="11906" w:h="16838" w:orient="portrait"/>
          <w:pgMar w:top="1270" w:right="1701" w:bottom="1417" w:left="1701" w:header="708" w:footer="708" w:gutter="0"/>
          <w:pgNumType w:fmt="lowerRoman" w:start="1"/>
          <w:cols w:space="708"/>
          <w:docGrid w:linePitch="360"/>
          <w:headerReference w:type="first" r:id="Rec39bb7a594a4047"/>
        </w:sectPr>
      </w:pPr>
    </w:p>
    <w:p xmlns:wp14="http://schemas.microsoft.com/office/word/2010/wordml" w:rsidRPr="00F63D22" w:rsidR="001061FB" w:rsidP="7A8AB059" w:rsidRDefault="001061FB" w14:paraId="680A4E5D" wp14:textId="77777777" wp14:noSpellErr="1">
      <w:pPr>
        <w:jc w:val="both"/>
        <w:rPr>
          <w:lang w:val="es-ES"/>
        </w:rPr>
      </w:pPr>
    </w:p>
    <w:p xmlns:wp14="http://schemas.microsoft.com/office/word/2010/wordml" w:rsidRPr="006B6897" w:rsidR="00405635" w:rsidP="7A8AB059" w:rsidRDefault="00405635" w14:paraId="080DA54E" wp14:textId="77777777" wp14:noSpellErr="1">
      <w:pPr>
        <w:pStyle w:val="Ttulo1"/>
        <w:jc w:val="both"/>
        <w:rPr>
          <w:lang w:val="es-ES"/>
        </w:rPr>
      </w:pPr>
      <w:bookmarkStart w:name="_Toc175908378" w:id="1705428191"/>
      <w:r w:rsidRPr="5BDFC1DA" w:rsidR="00405635">
        <w:rPr>
          <w:lang w:val="es-ES"/>
        </w:rPr>
        <w:t>Información sobre la práctica a realizar</w:t>
      </w:r>
      <w:bookmarkEnd w:id="1705428191"/>
    </w:p>
    <w:p xmlns:wp14="http://schemas.microsoft.com/office/word/2010/wordml" w:rsidRPr="00D64874" w:rsidR="001061FB" w:rsidP="7A8AB059" w:rsidRDefault="008C725B" w14:paraId="3E05BF1D" wp14:textId="77777777" wp14:noSpellErr="1">
      <w:pPr>
        <w:pStyle w:val="Ttulo2"/>
        <w:jc w:val="both"/>
        <w:rPr>
          <w:lang w:val="es-ES"/>
        </w:rPr>
      </w:pPr>
      <w:r w:rsidRPr="5BDFC1DA" w:rsidR="008C725B">
        <w:rPr>
          <w:lang w:val="es-ES"/>
        </w:rPr>
        <w:t xml:space="preserve"> </w:t>
      </w:r>
      <w:bookmarkStart w:name="_Toc2013766959" w:id="1783598576"/>
      <w:r w:rsidRPr="5BDFC1DA" w:rsidR="00405635">
        <w:rPr>
          <w:lang w:val="es-ES"/>
        </w:rPr>
        <w:t>Descripción de la práctica</w:t>
      </w:r>
      <w:bookmarkEnd w:id="1783598576"/>
    </w:p>
    <w:p xmlns:wp14="http://schemas.microsoft.com/office/word/2010/wordml" w:rsidRPr="00F63D22" w:rsidR="001061FB" w:rsidP="7A8AB059" w:rsidRDefault="001061FB" w14:paraId="19219836" wp14:textId="2EA1CD3B">
      <w:pPr>
        <w:jc w:val="both"/>
        <w:rPr>
          <w:lang w:val="es-ES"/>
        </w:rPr>
      </w:pPr>
      <w:r w:rsidRPr="7A8AB059" w:rsidR="7DC65B09">
        <w:rPr>
          <w:lang w:val="es-ES"/>
        </w:rPr>
        <w:t xml:space="preserve">En esta práctica de la asignatura de Ingeniería de </w:t>
      </w:r>
      <w:r w:rsidRPr="7A8AB059" w:rsidR="49313CA5">
        <w:rPr>
          <w:lang w:val="es-ES"/>
        </w:rPr>
        <w:t>S</w:t>
      </w:r>
      <w:r w:rsidRPr="7A8AB059" w:rsidR="7DC65B09">
        <w:rPr>
          <w:lang w:val="es-ES"/>
        </w:rPr>
        <w:t>oftware se busca definir un proceso de función de cambios describiendo sus actividades y plantillas que se vean necesarias.</w:t>
      </w:r>
    </w:p>
    <w:p xmlns:wp14="http://schemas.microsoft.com/office/word/2010/wordml" w:rsidRPr="00F63D22" w:rsidR="00211400" w:rsidP="7A8AB059" w:rsidRDefault="00211400" w14:paraId="296FEF7D" wp14:textId="77777777" wp14:noSpellErr="1">
      <w:pPr>
        <w:jc w:val="both"/>
        <w:rPr>
          <w:lang w:val="es-ES"/>
        </w:rPr>
      </w:pPr>
    </w:p>
    <w:p xmlns:wp14="http://schemas.microsoft.com/office/word/2010/wordml" w:rsidRPr="00F63D22" w:rsidR="00211400" w:rsidP="7A8AB059" w:rsidRDefault="00211400" w14:paraId="7194DBDC" wp14:textId="77777777" wp14:noSpellErr="1">
      <w:pPr>
        <w:jc w:val="both"/>
        <w:rPr>
          <w:lang w:val="es-ES"/>
        </w:rPr>
      </w:pPr>
    </w:p>
    <w:p xmlns:wp14="http://schemas.microsoft.com/office/word/2010/wordml" w:rsidRPr="00F63D22" w:rsidR="001061FB" w:rsidP="7A8AB059" w:rsidRDefault="001061FB" w14:paraId="769D0D3C" wp14:textId="77777777" wp14:noSpellErr="1">
      <w:pPr>
        <w:jc w:val="both"/>
        <w:rPr>
          <w:lang w:val="es-ES"/>
        </w:rPr>
      </w:pPr>
    </w:p>
    <w:p xmlns:wp14="http://schemas.microsoft.com/office/word/2010/wordml" w:rsidRPr="00F63D22" w:rsidR="001061FB" w:rsidP="7A8AB059" w:rsidRDefault="003036AA" w14:paraId="5192F32C" wp14:textId="77777777" wp14:noSpellErr="1">
      <w:pPr>
        <w:pStyle w:val="Ttulo2"/>
        <w:jc w:val="both"/>
        <w:rPr>
          <w:lang w:val="es-ES"/>
        </w:rPr>
      </w:pPr>
      <w:bookmarkStart w:name="_Toc150117686" w:id="1062227388"/>
      <w:r w:rsidRPr="5BDFC1DA" w:rsidR="003036AA">
        <w:rPr>
          <w:lang w:val="es-ES"/>
        </w:rPr>
        <w:t>D</w:t>
      </w:r>
      <w:r w:rsidRPr="5BDFC1DA" w:rsidR="003420D3">
        <w:rPr>
          <w:lang w:val="es-ES"/>
        </w:rPr>
        <w:t>escripción del grupo de trabajo</w:t>
      </w:r>
      <w:bookmarkEnd w:id="1062227388"/>
    </w:p>
    <w:p xmlns:wp14="http://schemas.microsoft.com/office/word/2010/wordml" w:rsidRPr="00F63D22" w:rsidR="001061FB" w:rsidP="7A8AB059" w:rsidRDefault="001061FB" w14:paraId="251F826F" wp14:textId="3403C4E4">
      <w:pPr>
        <w:pStyle w:val="Normal"/>
        <w:jc w:val="both"/>
        <w:rPr>
          <w:sz w:val="18"/>
          <w:szCs w:val="18"/>
          <w:lang w:val="es-ES"/>
        </w:rPr>
      </w:pPr>
      <w:r w:rsidRPr="7A8AB059" w:rsidR="7B685570">
        <w:rPr>
          <w:sz w:val="24"/>
          <w:szCs w:val="24"/>
          <w:lang w:val="es-ES"/>
        </w:rPr>
        <w:t>Grupo 2:</w:t>
      </w:r>
    </w:p>
    <w:p xmlns:wp14="http://schemas.microsoft.com/office/word/2010/wordml" w:rsidRPr="00F63D22" w:rsidR="001061FB" w:rsidP="7A8AB059" w:rsidRDefault="001061FB" w14:paraId="7855BA5B" wp14:textId="0A06453D">
      <w:pPr>
        <w:pStyle w:val="Normal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left="1425" w:right="0" w:hanging="360"/>
        <w:jc w:val="both"/>
        <w:rPr>
          <w:color w:val="auto"/>
          <w:sz w:val="24"/>
          <w:szCs w:val="24"/>
          <w:lang w:val="es-ES"/>
        </w:rPr>
      </w:pPr>
      <w:r w:rsidRPr="7A8AB059" w:rsidR="7B685570">
        <w:rPr>
          <w:color w:val="auto"/>
          <w:sz w:val="24"/>
          <w:szCs w:val="24"/>
          <w:lang w:val="es-ES"/>
        </w:rPr>
        <w:t>Lucas Díaz Castrillo</w:t>
      </w:r>
    </w:p>
    <w:p xmlns:wp14="http://schemas.microsoft.com/office/word/2010/wordml" w:rsidRPr="00F63D22" w:rsidR="001061FB" w:rsidP="7A8AB059" w:rsidRDefault="001061FB" w14:paraId="5631024D" wp14:textId="46BD2AB9">
      <w:pPr>
        <w:pStyle w:val="Normal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left="1425" w:right="0" w:hanging="360"/>
        <w:jc w:val="both"/>
        <w:rPr>
          <w:color w:val="auto"/>
          <w:sz w:val="24"/>
          <w:szCs w:val="24"/>
          <w:lang w:val="es-ES"/>
        </w:rPr>
      </w:pPr>
      <w:r w:rsidRPr="7A8AB059" w:rsidR="7B685570">
        <w:rPr>
          <w:color w:val="auto"/>
          <w:sz w:val="24"/>
          <w:szCs w:val="24"/>
          <w:lang w:val="es-ES"/>
        </w:rPr>
        <w:t xml:space="preserve">Sergio </w:t>
      </w:r>
      <w:r w:rsidRPr="7A8AB059" w:rsidR="7B685570">
        <w:rPr>
          <w:color w:val="auto"/>
          <w:sz w:val="24"/>
          <w:szCs w:val="24"/>
          <w:lang w:val="es-ES"/>
        </w:rPr>
        <w:t>Couselo</w:t>
      </w:r>
      <w:r w:rsidRPr="7A8AB059" w:rsidR="7B685570">
        <w:rPr>
          <w:color w:val="auto"/>
          <w:sz w:val="24"/>
          <w:szCs w:val="24"/>
          <w:lang w:val="es-ES"/>
        </w:rPr>
        <w:t xml:space="preserve"> Blanco </w:t>
      </w:r>
    </w:p>
    <w:p xmlns:wp14="http://schemas.microsoft.com/office/word/2010/wordml" w:rsidRPr="00F63D22" w:rsidR="001061FB" w:rsidP="7A8AB059" w:rsidRDefault="001061FB" w14:paraId="3EBDDE2F" wp14:textId="77DA0ED4">
      <w:pPr>
        <w:pStyle w:val="Normal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left="1425" w:right="0" w:hanging="360"/>
        <w:jc w:val="both"/>
        <w:rPr>
          <w:color w:val="auto"/>
          <w:sz w:val="24"/>
          <w:szCs w:val="24"/>
          <w:lang w:val="es-ES"/>
        </w:rPr>
      </w:pPr>
      <w:r w:rsidRPr="7A8AB059" w:rsidR="7B685570">
        <w:rPr>
          <w:color w:val="auto"/>
          <w:sz w:val="24"/>
          <w:szCs w:val="24"/>
          <w:lang w:val="es-ES"/>
        </w:rPr>
        <w:t>David Corral Pazos</w:t>
      </w:r>
    </w:p>
    <w:p xmlns:wp14="http://schemas.microsoft.com/office/word/2010/wordml" w:rsidRPr="00F63D22" w:rsidR="001061FB" w:rsidP="7A8AB059" w:rsidRDefault="001061FB" w14:paraId="5A93F975" wp14:textId="69249700">
      <w:pPr>
        <w:pStyle w:val="Normal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left="1425" w:right="0" w:hanging="360"/>
        <w:jc w:val="both"/>
        <w:rPr>
          <w:color w:val="auto"/>
          <w:sz w:val="24"/>
          <w:szCs w:val="24"/>
          <w:lang w:val="es-ES"/>
        </w:rPr>
      </w:pPr>
      <w:r w:rsidRPr="7A8AB059" w:rsidR="7B685570">
        <w:rPr>
          <w:color w:val="auto"/>
          <w:sz w:val="24"/>
          <w:szCs w:val="24"/>
          <w:lang w:val="es-ES"/>
        </w:rPr>
        <w:t>Brais</w:t>
      </w:r>
      <w:r w:rsidRPr="7A8AB059" w:rsidR="7B685570">
        <w:rPr>
          <w:color w:val="auto"/>
          <w:sz w:val="24"/>
          <w:szCs w:val="24"/>
          <w:lang w:val="es-ES"/>
        </w:rPr>
        <w:t xml:space="preserve"> </w:t>
      </w:r>
      <w:r w:rsidRPr="7A8AB059" w:rsidR="7B685570">
        <w:rPr>
          <w:color w:val="auto"/>
          <w:sz w:val="24"/>
          <w:szCs w:val="24"/>
          <w:lang w:val="es-ES"/>
        </w:rPr>
        <w:t>Lence</w:t>
      </w:r>
      <w:r w:rsidRPr="7A8AB059" w:rsidR="7B685570">
        <w:rPr>
          <w:color w:val="auto"/>
          <w:sz w:val="24"/>
          <w:szCs w:val="24"/>
          <w:lang w:val="es-ES"/>
        </w:rPr>
        <w:t xml:space="preserve"> Martínez</w:t>
      </w:r>
    </w:p>
    <w:p xmlns:wp14="http://schemas.microsoft.com/office/word/2010/wordml" w:rsidRPr="00F63D22" w:rsidR="001061FB" w:rsidP="7A8AB059" w:rsidRDefault="001061FB" w14:paraId="43E4848E" wp14:textId="06E10666">
      <w:pPr>
        <w:pStyle w:val="Normal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left="1425" w:right="0" w:hanging="360"/>
        <w:jc w:val="both"/>
        <w:rPr>
          <w:color w:val="auto"/>
          <w:sz w:val="24"/>
          <w:szCs w:val="24"/>
          <w:lang w:val="es-ES"/>
        </w:rPr>
      </w:pPr>
      <w:r w:rsidRPr="255C5830" w:rsidR="7B685570">
        <w:rPr>
          <w:color w:val="auto"/>
          <w:sz w:val="24"/>
          <w:szCs w:val="24"/>
          <w:lang w:val="es-ES"/>
        </w:rPr>
        <w:t xml:space="preserve">Pablo </w:t>
      </w:r>
      <w:r w:rsidRPr="255C5830" w:rsidR="15B7FEF4">
        <w:rPr>
          <w:color w:val="auto"/>
          <w:sz w:val="24"/>
          <w:szCs w:val="24"/>
          <w:lang w:val="es-ES"/>
        </w:rPr>
        <w:t>Fernández</w:t>
      </w:r>
      <w:r w:rsidRPr="255C5830" w:rsidR="7B685570">
        <w:rPr>
          <w:color w:val="auto"/>
          <w:sz w:val="24"/>
          <w:szCs w:val="24"/>
          <w:lang w:val="es-ES"/>
        </w:rPr>
        <w:t xml:space="preserve"> </w:t>
      </w:r>
      <w:r w:rsidRPr="255C5830" w:rsidR="7B685570">
        <w:rPr>
          <w:color w:val="auto"/>
          <w:sz w:val="24"/>
          <w:szCs w:val="24"/>
          <w:lang w:val="es-ES"/>
        </w:rPr>
        <w:t>Mart</w:t>
      </w:r>
      <w:r w:rsidRPr="255C5830" w:rsidR="7B685570">
        <w:rPr>
          <w:color w:val="auto"/>
          <w:sz w:val="24"/>
          <w:szCs w:val="24"/>
          <w:lang w:val="es-ES"/>
        </w:rPr>
        <w:t>ínez</w:t>
      </w:r>
    </w:p>
    <w:p xmlns:wp14="http://schemas.microsoft.com/office/word/2010/wordml" w:rsidRPr="00F63D22" w:rsidR="001061FB" w:rsidP="7A8AB059" w:rsidRDefault="001061FB" w14:paraId="54CD245A" wp14:textId="1A9617DA">
      <w:pPr>
        <w:pStyle w:val="Normal"/>
        <w:jc w:val="both"/>
        <w:rPr>
          <w:lang w:val="es-ES"/>
        </w:rPr>
      </w:pPr>
    </w:p>
    <w:p xmlns:wp14="http://schemas.microsoft.com/office/word/2010/wordml" w:rsidRPr="00F63D22" w:rsidR="001061FB" w:rsidP="7A8AB059" w:rsidRDefault="001061FB" w14:paraId="1231BE67" wp14:textId="77777777" wp14:noSpellErr="1">
      <w:pPr>
        <w:jc w:val="both"/>
        <w:rPr>
          <w:lang w:val="es-ES"/>
        </w:rPr>
      </w:pPr>
    </w:p>
    <w:p xmlns:wp14="http://schemas.microsoft.com/office/word/2010/wordml" w:rsidRPr="00F63D22" w:rsidR="001061FB" w:rsidP="7A8AB059" w:rsidRDefault="001061FB" w14:paraId="36FEB5B0" wp14:textId="77777777" wp14:noSpellErr="1">
      <w:pPr>
        <w:jc w:val="both"/>
        <w:rPr>
          <w:lang w:val="es-ES"/>
        </w:rPr>
      </w:pPr>
    </w:p>
    <w:p xmlns:wp14="http://schemas.microsoft.com/office/word/2010/wordml" w:rsidRPr="00F63D22" w:rsidR="001061FB" w:rsidP="7A8AB059" w:rsidRDefault="001061FB" w14:paraId="30D7AA69" wp14:textId="77777777" wp14:noSpellErr="1">
      <w:pPr>
        <w:jc w:val="both"/>
        <w:rPr>
          <w:lang w:val="es-ES"/>
        </w:rPr>
      </w:pPr>
    </w:p>
    <w:p xmlns:wp14="http://schemas.microsoft.com/office/word/2010/wordml" w:rsidRPr="00F63D22" w:rsidR="001061FB" w:rsidP="7A8AB059" w:rsidRDefault="001061FB" w14:paraId="7196D064" wp14:textId="77777777" wp14:noSpellErr="1">
      <w:pPr>
        <w:jc w:val="both"/>
        <w:rPr>
          <w:lang w:val="es-ES"/>
        </w:rPr>
      </w:pPr>
    </w:p>
    <w:p xmlns:wp14="http://schemas.microsoft.com/office/word/2010/wordml" w:rsidRPr="00F63D22" w:rsidR="001061FB" w:rsidP="7A8AB059" w:rsidRDefault="001061FB" w14:paraId="34FF1C98" wp14:textId="77777777" wp14:noSpellErr="1">
      <w:pPr>
        <w:jc w:val="both"/>
        <w:rPr>
          <w:lang w:val="es-ES"/>
        </w:rPr>
      </w:pPr>
    </w:p>
    <w:p xmlns:wp14="http://schemas.microsoft.com/office/word/2010/wordml" w:rsidRPr="00F63D22" w:rsidR="001061FB" w:rsidP="7A8AB059" w:rsidRDefault="00EF580D" w14:paraId="0248A1CC" wp14:textId="77777777" wp14:noSpellErr="1">
      <w:pPr>
        <w:pStyle w:val="Ttulo2"/>
        <w:jc w:val="both"/>
        <w:rPr>
          <w:lang w:val="es-ES"/>
        </w:rPr>
      </w:pPr>
      <w:bookmarkStart w:name="_Toc1022658071" w:id="1654917058"/>
      <w:r w:rsidRPr="5BDFC1DA" w:rsidR="00EF580D">
        <w:rPr>
          <w:lang w:val="es-ES"/>
        </w:rPr>
        <w:t>Seguimiento</w:t>
      </w:r>
      <w:r w:rsidRPr="5BDFC1DA" w:rsidR="003420D3">
        <w:rPr>
          <w:lang w:val="es-ES"/>
        </w:rPr>
        <w:t xml:space="preserve"> de la </w:t>
      </w:r>
      <w:r w:rsidRPr="5BDFC1DA" w:rsidR="00F63D22">
        <w:rPr>
          <w:lang w:val="es-ES"/>
        </w:rPr>
        <w:t>práctica</w:t>
      </w:r>
      <w:bookmarkEnd w:id="1654917058"/>
    </w:p>
    <w:p xmlns:wp14="http://schemas.microsoft.com/office/word/2010/wordml" w:rsidRPr="00F63D22" w:rsidR="001061FB" w:rsidP="7A8AB059" w:rsidRDefault="001061FB" w14:paraId="60C4FACC" wp14:textId="77777777" wp14:noSpellErr="1">
      <w:pPr>
        <w:jc w:val="both"/>
        <w:rPr>
          <w:lang w:val="es-ES"/>
        </w:rPr>
      </w:pPr>
      <w:r w:rsidRPr="255C5830" w:rsidR="001061FB">
        <w:rPr>
          <w:sz w:val="18"/>
          <w:szCs w:val="18"/>
          <w:lang w:val="es-ES"/>
        </w:rPr>
        <w:t>(</w:t>
      </w:r>
      <w:r w:rsidRPr="255C5830" w:rsidR="007009CD">
        <w:rPr>
          <w:sz w:val="18"/>
          <w:szCs w:val="18"/>
          <w:lang w:val="es-ES"/>
        </w:rPr>
        <w:t>En este apartado cada alumno tiene que tener una lista detallada del tiempo que dedicó en la práctica.</w:t>
      </w:r>
      <w:r w:rsidRPr="255C5830" w:rsidR="00D64874">
        <w:rPr>
          <w:sz w:val="18"/>
          <w:szCs w:val="18"/>
          <w:lang w:val="es-ES"/>
        </w:rPr>
        <w:t>)</w:t>
      </w:r>
    </w:p>
    <w:p w:rsidR="255C5830" w:rsidP="255C5830" w:rsidRDefault="255C5830" w14:paraId="456DB908" w14:textId="5487AD5A">
      <w:pPr>
        <w:pStyle w:val="Normal"/>
        <w:jc w:val="both"/>
        <w:rPr>
          <w:sz w:val="18"/>
          <w:szCs w:val="18"/>
          <w:lang w:val="es-ES"/>
        </w:rPr>
      </w:pPr>
    </w:p>
    <w:p w:rsidR="4BE5411D" w:rsidP="255C5830" w:rsidRDefault="4BE5411D" w14:paraId="75BBA4B8" w14:textId="7FDFFE2F">
      <w:pPr>
        <w:pStyle w:val="Normal"/>
        <w:jc w:val="both"/>
        <w:rPr>
          <w:sz w:val="18"/>
          <w:szCs w:val="18"/>
          <w:lang w:val="es-ES"/>
        </w:rPr>
      </w:pPr>
      <w:r w:rsidRPr="255C5830" w:rsidR="4BE5411D">
        <w:rPr>
          <w:sz w:val="18"/>
          <w:szCs w:val="18"/>
          <w:lang w:val="es-ES"/>
        </w:rPr>
        <w:t xml:space="preserve">Pablo Fernández Martínez: </w:t>
      </w:r>
    </w:p>
    <w:p w:rsidR="5AE47160" w:rsidP="255C5830" w:rsidRDefault="5AE47160" w14:paraId="0918CE9D" w14:textId="551BCF20">
      <w:pPr>
        <w:pStyle w:val="Pargrafodelista"/>
        <w:numPr>
          <w:ilvl w:val="0"/>
          <w:numId w:val="25"/>
        </w:numPr>
        <w:jc w:val="both"/>
        <w:rPr>
          <w:sz w:val="24"/>
          <w:szCs w:val="24"/>
          <w:lang w:val="es-ES"/>
        </w:rPr>
      </w:pPr>
      <w:r w:rsidRPr="255C5830" w:rsidR="5AE47160">
        <w:rPr>
          <w:sz w:val="18"/>
          <w:szCs w:val="18"/>
          <w:lang w:val="es-ES"/>
        </w:rPr>
        <w:t>3H utilizadas para completar el documento de gestión de cambios.</w:t>
      </w:r>
    </w:p>
    <w:p w:rsidR="5AE47160" w:rsidP="255C5830" w:rsidRDefault="5AE47160" w14:paraId="2EA8E7ED" w14:textId="75E79B06">
      <w:pPr>
        <w:pStyle w:val="Pargrafodelista"/>
        <w:numPr>
          <w:ilvl w:val="0"/>
          <w:numId w:val="25"/>
        </w:numPr>
        <w:jc w:val="both"/>
        <w:rPr>
          <w:sz w:val="18"/>
          <w:szCs w:val="18"/>
          <w:lang w:val="es-ES"/>
        </w:rPr>
      </w:pPr>
      <w:r w:rsidRPr="255C5830" w:rsidR="5AE47160">
        <w:rPr>
          <w:sz w:val="18"/>
          <w:szCs w:val="18"/>
          <w:lang w:val="es-ES"/>
        </w:rPr>
        <w:t>30 min para</w:t>
      </w:r>
      <w:r w:rsidRPr="255C5830" w:rsidR="727532C6">
        <w:rPr>
          <w:sz w:val="18"/>
          <w:szCs w:val="18"/>
          <w:lang w:val="es-ES"/>
        </w:rPr>
        <w:t xml:space="preserve"> el diseño de la plantilla RFC creada en un Excel.</w:t>
      </w:r>
    </w:p>
    <w:p w:rsidR="547DDAFC" w:rsidP="255C5830" w:rsidRDefault="547DDAFC" w14:paraId="62AB4286" w14:textId="419EC33C">
      <w:pPr>
        <w:pStyle w:val="Pargrafodelista"/>
        <w:numPr>
          <w:ilvl w:val="0"/>
          <w:numId w:val="25"/>
        </w:numPr>
        <w:jc w:val="both"/>
        <w:rPr>
          <w:sz w:val="18"/>
          <w:szCs w:val="18"/>
          <w:lang w:val="es-ES"/>
        </w:rPr>
      </w:pPr>
      <w:r w:rsidRPr="255C5830" w:rsidR="547DDAFC">
        <w:rPr>
          <w:sz w:val="18"/>
          <w:szCs w:val="18"/>
          <w:lang w:val="es-ES"/>
        </w:rPr>
        <w:t xml:space="preserve">15 min para la reunión en la que dividimos el trabajo de la práctica </w:t>
      </w:r>
    </w:p>
    <w:p xmlns:wp14="http://schemas.microsoft.com/office/word/2010/wordml" w:rsidRPr="00F63D22" w:rsidR="001061FB" w:rsidP="7A8AB059" w:rsidRDefault="001061FB" w14:paraId="6D072C0D" wp14:textId="77777777" wp14:noSpellErr="1">
      <w:pPr>
        <w:jc w:val="both"/>
        <w:rPr>
          <w:lang w:val="es-ES"/>
        </w:rPr>
      </w:pPr>
    </w:p>
    <w:p xmlns:wp14="http://schemas.microsoft.com/office/word/2010/wordml" w:rsidRPr="00F63D22" w:rsidR="00211400" w:rsidP="255C5830" w:rsidRDefault="00211400" w14:paraId="48A21919" wp14:textId="08F24F4F">
      <w:pPr>
        <w:pStyle w:val="Normal"/>
        <w:jc w:val="both"/>
        <w:rPr>
          <w:sz w:val="18"/>
          <w:szCs w:val="18"/>
          <w:lang w:val="es-ES"/>
        </w:rPr>
      </w:pPr>
      <w:r w:rsidRPr="5E3A11F2" w:rsidR="5D9AA6FD">
        <w:rPr>
          <w:sz w:val="18"/>
          <w:szCs w:val="18"/>
          <w:lang w:val="es-ES"/>
        </w:rPr>
        <w:t>Lucas Díaz Castrillo</w:t>
      </w:r>
      <w:r w:rsidRPr="5E3A11F2" w:rsidR="547DDAFC">
        <w:rPr>
          <w:sz w:val="18"/>
          <w:szCs w:val="18"/>
          <w:lang w:val="es-ES"/>
        </w:rPr>
        <w:t>:</w:t>
      </w:r>
    </w:p>
    <w:p w:rsidR="72EDC3F2" w:rsidP="5E3A11F2" w:rsidRDefault="72EDC3F2" w14:paraId="4B416F93" w14:textId="48C2FBB9">
      <w:pPr>
        <w:pStyle w:val="Pargrafodelista"/>
        <w:numPr>
          <w:ilvl w:val="0"/>
          <w:numId w:val="26"/>
        </w:numPr>
        <w:jc w:val="both"/>
        <w:rPr>
          <w:sz w:val="18"/>
          <w:szCs w:val="18"/>
          <w:lang w:val="es-ES"/>
        </w:rPr>
      </w:pPr>
      <w:r w:rsidRPr="5E3A11F2" w:rsidR="72EDC3F2">
        <w:rPr>
          <w:sz w:val="18"/>
          <w:szCs w:val="18"/>
          <w:lang w:val="es-ES"/>
        </w:rPr>
        <w:t xml:space="preserve">2,5H utilizadas para el documento de gestión de </w:t>
      </w:r>
      <w:r w:rsidRPr="5E3A11F2" w:rsidR="72EDC3F2">
        <w:rPr>
          <w:sz w:val="18"/>
          <w:szCs w:val="18"/>
          <w:lang w:val="es-ES"/>
        </w:rPr>
        <w:t>cambios</w:t>
      </w:r>
    </w:p>
    <w:p w:rsidR="72EDC3F2" w:rsidP="5E3A11F2" w:rsidRDefault="72EDC3F2" w14:paraId="4A7A9293" w14:textId="0D00586C">
      <w:pPr>
        <w:pStyle w:val="Pargrafodelista"/>
        <w:numPr>
          <w:ilvl w:val="0"/>
          <w:numId w:val="26"/>
        </w:numPr>
        <w:jc w:val="both"/>
        <w:rPr>
          <w:sz w:val="18"/>
          <w:szCs w:val="18"/>
          <w:lang w:val="es-ES"/>
        </w:rPr>
      </w:pPr>
      <w:r w:rsidRPr="5E3A11F2" w:rsidR="72EDC3F2">
        <w:rPr>
          <w:sz w:val="18"/>
          <w:szCs w:val="18"/>
          <w:lang w:val="es-ES"/>
        </w:rPr>
        <w:t>10 min diseño y aprobación de plantilla</w:t>
      </w:r>
    </w:p>
    <w:p w:rsidR="72EDC3F2" w:rsidP="5E3A11F2" w:rsidRDefault="72EDC3F2" w14:paraId="0E5E2A77" w14:textId="0FD86FF2">
      <w:pPr>
        <w:pStyle w:val="Pargrafodelista"/>
        <w:numPr>
          <w:ilvl w:val="0"/>
          <w:numId w:val="26"/>
        </w:numPr>
        <w:jc w:val="both"/>
        <w:rPr>
          <w:sz w:val="24"/>
          <w:szCs w:val="24"/>
          <w:lang w:val="es-ES"/>
        </w:rPr>
      </w:pPr>
      <w:r w:rsidRPr="5E3A11F2" w:rsidR="72EDC3F2">
        <w:rPr>
          <w:sz w:val="18"/>
          <w:szCs w:val="18"/>
          <w:lang w:val="es-ES"/>
        </w:rPr>
        <w:t>15 min reunión de división de trabajo</w:t>
      </w:r>
    </w:p>
    <w:p w:rsidR="72EDC3F2" w:rsidP="5E3A11F2" w:rsidRDefault="72EDC3F2" w14:paraId="5E41B7A7" w14:textId="35EE7504">
      <w:pPr>
        <w:pStyle w:val="Pargrafodelista"/>
        <w:numPr>
          <w:ilvl w:val="0"/>
          <w:numId w:val="26"/>
        </w:numPr>
        <w:jc w:val="both"/>
        <w:rPr>
          <w:sz w:val="24"/>
          <w:szCs w:val="24"/>
          <w:lang w:val="es-ES"/>
        </w:rPr>
      </w:pPr>
      <w:r w:rsidRPr="5E3A11F2" w:rsidR="72EDC3F2">
        <w:rPr>
          <w:sz w:val="18"/>
          <w:szCs w:val="18"/>
          <w:lang w:val="es-ES"/>
        </w:rPr>
        <w:t>10 min corrección de errores de formato, ortográficos y visuales.</w:t>
      </w:r>
    </w:p>
    <w:p xmlns:wp14="http://schemas.microsoft.com/office/word/2010/wordml" w:rsidRPr="00F63D22" w:rsidR="00211400" w:rsidP="255C5830" w:rsidRDefault="00211400" w14:paraId="51EE24D1" wp14:textId="60B48D2C">
      <w:pPr>
        <w:pStyle w:val="Normal"/>
        <w:jc w:val="both"/>
        <w:rPr>
          <w:sz w:val="18"/>
          <w:szCs w:val="18"/>
          <w:lang w:val="es-ES"/>
        </w:rPr>
      </w:pPr>
    </w:p>
    <w:p xmlns:wp14="http://schemas.microsoft.com/office/word/2010/wordml" w:rsidRPr="00F63D22" w:rsidR="00211400" w:rsidP="255C5830" w:rsidRDefault="00211400" w14:paraId="0FC9686A" wp14:textId="59BE9427">
      <w:pPr>
        <w:pStyle w:val="Normal"/>
        <w:jc w:val="both"/>
        <w:rPr>
          <w:sz w:val="18"/>
          <w:szCs w:val="18"/>
          <w:lang w:val="es-ES"/>
        </w:rPr>
      </w:pPr>
      <w:r w:rsidRPr="255C5830" w:rsidR="00DC0C52">
        <w:rPr>
          <w:sz w:val="18"/>
          <w:szCs w:val="18"/>
          <w:lang w:val="es-ES"/>
        </w:rPr>
        <w:t>Sergio Couselo Blanco</w:t>
      </w:r>
      <w:r w:rsidRPr="255C5830" w:rsidR="547DDAFC">
        <w:rPr>
          <w:sz w:val="18"/>
          <w:szCs w:val="18"/>
          <w:lang w:val="es-ES"/>
        </w:rPr>
        <w:t>:</w:t>
      </w:r>
    </w:p>
    <w:p xmlns:wp14="http://schemas.microsoft.com/office/word/2010/wordml" w:rsidRPr="00F63D22" w:rsidR="00211400" w:rsidP="5E3A11F2" w:rsidRDefault="00211400" w14:paraId="78A997E4" wp14:textId="12F93B0F">
      <w:pPr>
        <w:pStyle w:val="Pargrafodelista"/>
        <w:numPr>
          <w:ilvl w:val="0"/>
          <w:numId w:val="25"/>
        </w:numPr>
        <w:jc w:val="both"/>
        <w:rPr>
          <w:sz w:val="24"/>
          <w:szCs w:val="24"/>
          <w:lang w:val="es-ES"/>
        </w:rPr>
      </w:pPr>
      <w:r w:rsidRPr="5E3A11F2" w:rsidR="30CDE94E">
        <w:rPr>
          <w:sz w:val="18"/>
          <w:szCs w:val="18"/>
          <w:lang w:val="es-ES"/>
        </w:rPr>
        <w:t>2.5H utilizadas para completar el documento de gestión de cambios.</w:t>
      </w:r>
    </w:p>
    <w:p xmlns:wp14="http://schemas.microsoft.com/office/word/2010/wordml" w:rsidRPr="00F63D22" w:rsidR="00211400" w:rsidP="5E3A11F2" w:rsidRDefault="00211400" w14:paraId="29535021" wp14:textId="60F69D37">
      <w:pPr>
        <w:pStyle w:val="Pargrafodelista"/>
        <w:numPr>
          <w:ilvl w:val="0"/>
          <w:numId w:val="25"/>
        </w:numPr>
        <w:jc w:val="both"/>
        <w:rPr>
          <w:sz w:val="24"/>
          <w:szCs w:val="24"/>
          <w:lang w:val="es-ES"/>
        </w:rPr>
      </w:pPr>
      <w:r w:rsidRPr="5E3A11F2" w:rsidR="30CDE94E">
        <w:rPr>
          <w:sz w:val="18"/>
          <w:szCs w:val="18"/>
          <w:lang w:val="es-ES"/>
        </w:rPr>
        <w:t>20 min para el diseño de la plantilla de aprobación y planificación.</w:t>
      </w:r>
    </w:p>
    <w:p xmlns:wp14="http://schemas.microsoft.com/office/word/2010/wordml" w:rsidRPr="00F63D22" w:rsidR="00211400" w:rsidP="5E3A11F2" w:rsidRDefault="00211400" w14:paraId="33BDEA40" wp14:textId="2A86A631">
      <w:pPr>
        <w:pStyle w:val="Pargrafodelista"/>
        <w:numPr>
          <w:ilvl w:val="0"/>
          <w:numId w:val="25"/>
        </w:numPr>
        <w:jc w:val="both"/>
        <w:rPr>
          <w:sz w:val="24"/>
          <w:szCs w:val="24"/>
          <w:lang w:val="es-ES"/>
        </w:rPr>
      </w:pPr>
      <w:r w:rsidRPr="5E3A11F2" w:rsidR="30CDE94E">
        <w:rPr>
          <w:sz w:val="18"/>
          <w:szCs w:val="18"/>
          <w:lang w:val="es-ES"/>
        </w:rPr>
        <w:t>15 min para la reunión en la que dividimos el trabajo de la práctica</w:t>
      </w:r>
    </w:p>
    <w:p xmlns:wp14="http://schemas.microsoft.com/office/word/2010/wordml" w:rsidRPr="00F63D22" w:rsidR="00211400" w:rsidP="255C5830" w:rsidRDefault="00211400" w14:paraId="5A9EDE69" wp14:textId="2225353B">
      <w:pPr>
        <w:pStyle w:val="Normal"/>
        <w:jc w:val="both"/>
        <w:rPr>
          <w:sz w:val="18"/>
          <w:szCs w:val="18"/>
          <w:lang w:val="es-ES"/>
        </w:rPr>
      </w:pPr>
    </w:p>
    <w:p xmlns:wp14="http://schemas.microsoft.com/office/word/2010/wordml" w:rsidRPr="00F63D22" w:rsidR="00211400" w:rsidP="255C5830" w:rsidRDefault="00211400" w14:paraId="77687000" wp14:textId="736195FE">
      <w:pPr>
        <w:pStyle w:val="Normal"/>
        <w:jc w:val="both"/>
        <w:rPr>
          <w:sz w:val="18"/>
          <w:szCs w:val="18"/>
          <w:lang w:val="es-ES"/>
        </w:rPr>
      </w:pPr>
      <w:r w:rsidRPr="41F383A7" w:rsidR="129173B9">
        <w:rPr>
          <w:sz w:val="18"/>
          <w:szCs w:val="18"/>
          <w:lang w:val="es-ES"/>
        </w:rPr>
        <w:t xml:space="preserve">David </w:t>
      </w:r>
      <w:r w:rsidRPr="41F383A7" w:rsidR="129173B9">
        <w:rPr>
          <w:sz w:val="18"/>
          <w:szCs w:val="18"/>
          <w:lang w:val="es-ES"/>
        </w:rPr>
        <w:t>Corral</w:t>
      </w:r>
      <w:r w:rsidRPr="41F383A7" w:rsidR="129173B9">
        <w:rPr>
          <w:sz w:val="18"/>
          <w:szCs w:val="18"/>
          <w:lang w:val="es-ES"/>
        </w:rPr>
        <w:t xml:space="preserve"> Pazos</w:t>
      </w:r>
      <w:r w:rsidRPr="41F383A7" w:rsidR="370AB554">
        <w:rPr>
          <w:sz w:val="18"/>
          <w:szCs w:val="18"/>
          <w:lang w:val="es-ES"/>
        </w:rPr>
        <w:t>:</w:t>
      </w:r>
    </w:p>
    <w:p w:rsidR="3AF4619A" w:rsidP="41F383A7" w:rsidRDefault="3AF4619A" w14:paraId="1ADF8AFD" w14:textId="7907CE8F">
      <w:pPr>
        <w:pStyle w:val="Pargrafodelista"/>
        <w:numPr>
          <w:ilvl w:val="0"/>
          <w:numId w:val="25"/>
        </w:numPr>
        <w:jc w:val="both"/>
        <w:rPr>
          <w:sz w:val="24"/>
          <w:szCs w:val="24"/>
          <w:lang w:val="es-ES"/>
        </w:rPr>
      </w:pPr>
      <w:r w:rsidRPr="5E3A11F2" w:rsidR="3AF4619A">
        <w:rPr>
          <w:sz w:val="18"/>
          <w:szCs w:val="18"/>
          <w:lang w:val="es-ES"/>
        </w:rPr>
        <w:t>2.5H utilizadas para completar el documento de gestión de cambios.</w:t>
      </w:r>
    </w:p>
    <w:p w:rsidR="3AF4619A" w:rsidP="41F383A7" w:rsidRDefault="3AF4619A" w14:paraId="0C676C2A" w14:textId="1966F79E">
      <w:pPr>
        <w:pStyle w:val="Pargrafodelista"/>
        <w:numPr>
          <w:ilvl w:val="0"/>
          <w:numId w:val="25"/>
        </w:numPr>
        <w:jc w:val="both"/>
        <w:rPr>
          <w:sz w:val="18"/>
          <w:szCs w:val="18"/>
          <w:lang w:val="es-ES"/>
        </w:rPr>
      </w:pPr>
      <w:r w:rsidRPr="5E3A11F2" w:rsidR="3AF4619A">
        <w:rPr>
          <w:sz w:val="18"/>
          <w:szCs w:val="18"/>
          <w:lang w:val="es-ES"/>
        </w:rPr>
        <w:t>10 min para el diseño del registro de las tarjetas RFC.</w:t>
      </w:r>
    </w:p>
    <w:p w:rsidR="3AF4619A" w:rsidP="41F383A7" w:rsidRDefault="3AF4619A" w14:paraId="43D5E7AC" w14:textId="2A86A631">
      <w:pPr>
        <w:pStyle w:val="Pargrafodelista"/>
        <w:numPr>
          <w:ilvl w:val="0"/>
          <w:numId w:val="25"/>
        </w:numPr>
        <w:jc w:val="both"/>
        <w:rPr>
          <w:sz w:val="18"/>
          <w:szCs w:val="18"/>
          <w:lang w:val="es-ES"/>
        </w:rPr>
      </w:pPr>
      <w:r w:rsidRPr="5E3A11F2" w:rsidR="3AF4619A">
        <w:rPr>
          <w:sz w:val="18"/>
          <w:szCs w:val="18"/>
          <w:lang w:val="es-ES"/>
        </w:rPr>
        <w:t>15 min para la reunión en la que dividimos el trabajo de la práctica</w:t>
      </w:r>
    </w:p>
    <w:p w:rsidR="41F383A7" w:rsidP="41F383A7" w:rsidRDefault="41F383A7" w14:paraId="5EBD1F61" w14:textId="636B3658">
      <w:pPr>
        <w:pStyle w:val="Normal"/>
        <w:jc w:val="both"/>
        <w:rPr>
          <w:sz w:val="18"/>
          <w:szCs w:val="18"/>
          <w:lang w:val="es-ES"/>
        </w:rPr>
      </w:pPr>
    </w:p>
    <w:p xmlns:wp14="http://schemas.microsoft.com/office/word/2010/wordml" w:rsidRPr="00F63D22" w:rsidR="00211400" w:rsidP="255C5830" w:rsidRDefault="00211400" w14:paraId="71A06590" wp14:textId="0CCDAB67">
      <w:pPr>
        <w:pStyle w:val="Normal"/>
        <w:jc w:val="both"/>
        <w:rPr>
          <w:sz w:val="18"/>
          <w:szCs w:val="18"/>
          <w:lang w:val="es-ES"/>
        </w:rPr>
      </w:pPr>
    </w:p>
    <w:p xmlns:wp14="http://schemas.microsoft.com/office/word/2010/wordml" w:rsidRPr="00F63D22" w:rsidR="00211400" w:rsidP="255C5830" w:rsidRDefault="00211400" w14:paraId="225FB78F" wp14:textId="3B1D3E61">
      <w:pPr>
        <w:pStyle w:val="Normal"/>
        <w:jc w:val="both"/>
        <w:rPr>
          <w:sz w:val="18"/>
          <w:szCs w:val="18"/>
          <w:lang w:val="es-ES"/>
        </w:rPr>
      </w:pPr>
      <w:r w:rsidRPr="255C5830" w:rsidR="26D22759">
        <w:rPr>
          <w:sz w:val="18"/>
          <w:szCs w:val="18"/>
          <w:lang w:val="es-ES"/>
        </w:rPr>
        <w:t>Brais Lence Martínez</w:t>
      </w:r>
      <w:r w:rsidRPr="255C5830" w:rsidR="370AB554">
        <w:rPr>
          <w:sz w:val="18"/>
          <w:szCs w:val="18"/>
          <w:lang w:val="es-ES"/>
        </w:rPr>
        <w:t>:</w:t>
      </w:r>
    </w:p>
    <w:p xmlns:wp14="http://schemas.microsoft.com/office/word/2010/wordml" w:rsidRPr="00F63D22" w:rsidR="00211400" w:rsidP="5E3A11F2" w:rsidRDefault="00211400" w14:paraId="13B68491" wp14:textId="5EA7335C">
      <w:pPr>
        <w:pStyle w:val="Pargrafodelista"/>
        <w:numPr>
          <w:ilvl w:val="0"/>
          <w:numId w:val="27"/>
        </w:numPr>
        <w:jc w:val="both"/>
        <w:rPr>
          <w:sz w:val="24"/>
          <w:szCs w:val="24"/>
          <w:lang w:val="es-ES"/>
        </w:rPr>
      </w:pPr>
      <w:r w:rsidRPr="5E3A11F2" w:rsidR="07378AA6">
        <w:rPr>
          <w:sz w:val="18"/>
          <w:szCs w:val="18"/>
          <w:lang w:val="es-ES"/>
        </w:rPr>
        <w:t>2.5H utilizadas para completar el documento de gestión de cambios.</w:t>
      </w:r>
    </w:p>
    <w:p xmlns:wp14="http://schemas.microsoft.com/office/word/2010/wordml" w:rsidRPr="00F63D22" w:rsidR="00211400" w:rsidP="5E3A11F2" w:rsidRDefault="00211400" w14:paraId="6CB1C105" wp14:textId="704630D7">
      <w:pPr>
        <w:pStyle w:val="Pargrafodelista"/>
        <w:numPr>
          <w:ilvl w:val="0"/>
          <w:numId w:val="27"/>
        </w:numPr>
        <w:jc w:val="both"/>
        <w:rPr>
          <w:sz w:val="24"/>
          <w:szCs w:val="24"/>
          <w:lang w:val="es-ES"/>
        </w:rPr>
      </w:pPr>
      <w:r w:rsidRPr="5E3A11F2" w:rsidR="07378AA6">
        <w:rPr>
          <w:sz w:val="18"/>
          <w:szCs w:val="18"/>
          <w:lang w:val="es-ES"/>
        </w:rPr>
        <w:t>15 min para la reunión en la que dividimos el trabajo de la práctica.</w:t>
      </w:r>
    </w:p>
    <w:p xmlns:wp14="http://schemas.microsoft.com/office/word/2010/wordml" w:rsidRPr="00F63D22" w:rsidR="00211400" w:rsidP="5E3A11F2" w:rsidRDefault="00211400" w14:paraId="238601FE" wp14:textId="4E67A69D">
      <w:pPr>
        <w:pStyle w:val="Pargrafodelista"/>
        <w:numPr>
          <w:ilvl w:val="0"/>
          <w:numId w:val="27"/>
        </w:numPr>
        <w:jc w:val="both"/>
        <w:rPr>
          <w:sz w:val="24"/>
          <w:szCs w:val="24"/>
          <w:lang w:val="es-ES"/>
        </w:rPr>
      </w:pPr>
      <w:r w:rsidRPr="5E3A11F2" w:rsidR="07378AA6">
        <w:rPr>
          <w:sz w:val="18"/>
          <w:szCs w:val="18"/>
          <w:lang w:val="es-ES"/>
        </w:rPr>
        <w:t xml:space="preserve">30 min investigación y revisión de </w:t>
      </w:r>
      <w:r w:rsidRPr="5E3A11F2" w:rsidR="07378AA6">
        <w:rPr>
          <w:sz w:val="18"/>
          <w:szCs w:val="18"/>
          <w:lang w:val="es-ES"/>
        </w:rPr>
        <w:t>los aparta</w:t>
      </w:r>
      <w:r w:rsidRPr="5E3A11F2" w:rsidR="07378AA6">
        <w:rPr>
          <w:sz w:val="18"/>
          <w:szCs w:val="18"/>
          <w:lang w:val="es-ES"/>
        </w:rPr>
        <w:t>dos del documento.</w:t>
      </w:r>
    </w:p>
    <w:p xmlns:wp14="http://schemas.microsoft.com/office/word/2010/wordml" w:rsidRPr="00F63D22" w:rsidR="001061FB" w:rsidP="7A8AB059" w:rsidRDefault="001061FB" w14:paraId="0F3CABC7" wp14:textId="77777777" wp14:noSpellErr="1">
      <w:pPr>
        <w:jc w:val="both"/>
        <w:rPr>
          <w:lang w:val="es-ES"/>
        </w:rPr>
      </w:pPr>
      <w:r w:rsidRPr="7A8AB059">
        <w:rPr>
          <w:lang w:val="es-ES"/>
        </w:rPr>
        <w:br w:type="page"/>
      </w:r>
    </w:p>
    <w:p xmlns:wp14="http://schemas.microsoft.com/office/word/2010/wordml" w:rsidRPr="00F512EB" w:rsidR="00211400" w:rsidP="7A8AB059" w:rsidRDefault="00405635" w14:paraId="1E65AC73" wp14:textId="77777777" wp14:noSpellErr="1">
      <w:pPr>
        <w:pStyle w:val="Ttulo1"/>
        <w:jc w:val="both"/>
        <w:rPr>
          <w:lang w:val="es-ES"/>
        </w:rPr>
      </w:pPr>
      <w:bookmarkStart w:name="_Toc544864253" w:id="1356991780"/>
      <w:r w:rsidRPr="5BDFC1DA" w:rsidR="00405635">
        <w:rPr>
          <w:lang w:val="es-ES"/>
        </w:rPr>
        <w:t>DOCUMENTACIÓN</w:t>
      </w:r>
      <w:r w:rsidRPr="5BDFC1DA" w:rsidR="008F7E73">
        <w:rPr>
          <w:lang w:val="es-ES"/>
        </w:rPr>
        <w:t xml:space="preserve"> DE LA PRÁCTICA</w:t>
      </w:r>
      <w:bookmarkEnd w:id="1356991780"/>
    </w:p>
    <w:p xmlns:wp14="http://schemas.microsoft.com/office/word/2010/wordml" w:rsidRPr="00F63D22" w:rsidR="00211400" w:rsidP="7A8AB059" w:rsidRDefault="00211400" w14:paraId="5B08B5D1" wp14:textId="77777777" wp14:noSpellErr="1">
      <w:pPr>
        <w:jc w:val="both"/>
        <w:rPr>
          <w:lang w:val="es-ES"/>
        </w:rPr>
      </w:pPr>
    </w:p>
    <w:p xmlns:wp14="http://schemas.microsoft.com/office/word/2010/wordml" w:rsidR="00211400" w:rsidP="7A8AB059" w:rsidRDefault="00F512EB" w14:paraId="2477E51F" wp14:textId="17CE56AE" wp14:noSpellErr="1">
      <w:pPr>
        <w:pStyle w:val="Ttulo2"/>
        <w:jc w:val="both"/>
        <w:rPr>
          <w:lang w:val="es-ES"/>
        </w:rPr>
      </w:pPr>
      <w:bookmarkStart w:name="_Toc1859298876" w:id="1356660446"/>
      <w:r w:rsidRPr="5BDFC1DA" w:rsidR="00F512EB">
        <w:rPr>
          <w:lang w:val="es-ES"/>
        </w:rPr>
        <w:t>Descripción del proceso de control de cambios</w:t>
      </w:r>
      <w:bookmarkEnd w:id="1356660446"/>
    </w:p>
    <w:p xmlns:wp14="http://schemas.microsoft.com/office/word/2010/wordml" w:rsidR="00F512EB" w:rsidP="7A8AB059" w:rsidRDefault="00F512EB" w14:paraId="16DEB4AB" wp14:textId="2E35DACF">
      <w:pPr>
        <w:jc w:val="both"/>
        <w:rPr>
          <w:lang w:val="es-ES"/>
        </w:rPr>
      </w:pPr>
      <w:r w:rsidRPr="7A8AB059" w:rsidR="43BF3506">
        <w:rPr>
          <w:lang w:val="es-ES"/>
        </w:rPr>
        <w:t>TODO</w:t>
      </w:r>
    </w:p>
    <w:p xmlns:wp14="http://schemas.microsoft.com/office/word/2010/wordml" w:rsidR="00F512EB" w:rsidP="7A8AB059" w:rsidRDefault="00F512EB" w14:paraId="5DC4766E" wp14:textId="16109B21" wp14:noSpellErr="1">
      <w:pPr>
        <w:pStyle w:val="Ttulo2"/>
        <w:jc w:val="both"/>
        <w:rPr>
          <w:lang w:val="es-ES"/>
        </w:rPr>
      </w:pPr>
      <w:bookmarkStart w:name="_Toc1559325382" w:id="1851088581"/>
      <w:r w:rsidRPr="5BDFC1DA" w:rsidR="00F512EB">
        <w:rPr>
          <w:lang w:val="es-ES"/>
        </w:rPr>
        <w:t>Diagrama de actividades</w:t>
      </w:r>
      <w:bookmarkEnd w:id="1851088581"/>
    </w:p>
    <w:p w:rsidR="070775CB" w:rsidP="7A8AB059" w:rsidRDefault="070775CB" w14:paraId="1E7957BA" w14:textId="4E74B738">
      <w:pPr>
        <w:pStyle w:val="Normal"/>
        <w:jc w:val="both"/>
        <w:rPr>
          <w:lang w:val="es-ES"/>
        </w:rPr>
      </w:pPr>
      <w:r w:rsidR="070775CB">
        <w:drawing>
          <wp:inline wp14:editId="111CDB2B" wp14:anchorId="5F9FB51B">
            <wp:extent cx="5800725" cy="1558945"/>
            <wp:effectExtent l="0" t="0" r="0" b="0"/>
            <wp:docPr id="2040753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f6b464160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512EB" w:rsidP="7A8AB059" w:rsidRDefault="00F512EB" w14:paraId="4E75FA27" wp14:textId="1243B2AE" wp14:noSpellErr="1">
      <w:pPr>
        <w:pStyle w:val="Ttulo2"/>
        <w:jc w:val="both"/>
        <w:rPr>
          <w:lang w:val="es-ES"/>
        </w:rPr>
      </w:pPr>
      <w:bookmarkStart w:name="_Toc510285146" w:id="751783098"/>
      <w:r w:rsidRPr="5BDFC1DA" w:rsidR="00F512EB">
        <w:rPr>
          <w:lang w:val="es-ES"/>
        </w:rPr>
        <w:t>Definición de Actividades</w:t>
      </w:r>
      <w:bookmarkEnd w:id="751783098"/>
    </w:p>
    <w:p w:rsidR="3F45C498" w:rsidP="7A8AB059" w:rsidRDefault="3F45C498" w14:paraId="2AB4B30F" w14:textId="10644B49">
      <w:pPr>
        <w:pStyle w:val="Ttulo3"/>
        <w:jc w:val="both"/>
        <w:rPr>
          <w:lang w:val="es-ES"/>
        </w:rPr>
      </w:pPr>
      <w:bookmarkStart w:name="_Toc182706289" w:id="71437125"/>
      <w:r w:rsidRPr="5BDFC1DA" w:rsidR="3F45C498">
        <w:rPr>
          <w:lang w:val="es-ES"/>
        </w:rPr>
        <w:t>RFC</w:t>
      </w:r>
      <w:bookmarkEnd w:id="71437125"/>
      <w:r w:rsidRPr="5BDFC1DA" w:rsidR="77924C7F">
        <w:rPr>
          <w:lang w:val="es-ES"/>
        </w:rPr>
        <w:t xml:space="preserve"> </w:t>
      </w:r>
    </w:p>
    <w:p w:rsidR="2FD09B4D" w:rsidP="7A8AB059" w:rsidRDefault="2FD09B4D" w14:paraId="511AADB4" w14:textId="08F6671D">
      <w:pPr>
        <w:pStyle w:val="Pargrafodelista"/>
        <w:numPr>
          <w:ilvl w:val="0"/>
          <w:numId w:val="2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lang w:val="es-ES"/>
        </w:rPr>
      </w:pPr>
      <w:r w:rsidRPr="7A8AB059" w:rsidR="2FD09B4D">
        <w:rPr>
          <w:b w:val="1"/>
          <w:bCs w:val="1"/>
          <w:lang w:val="es-ES"/>
        </w:rPr>
        <w:t>Descripción:</w:t>
      </w:r>
      <w:r w:rsidRPr="7A8AB059" w:rsidR="38ED674E">
        <w:rPr>
          <w:b w:val="1"/>
          <w:bCs w:val="1"/>
          <w:lang w:val="es-ES"/>
        </w:rPr>
        <w:t xml:space="preserve"> </w:t>
      </w:r>
      <w:r w:rsidRPr="7A8AB059" w:rsidR="1AF60F84">
        <w:rPr>
          <w:b w:val="0"/>
          <w:bCs w:val="0"/>
          <w:lang w:val="es-ES"/>
        </w:rPr>
        <w:t xml:space="preserve">Recoger </w:t>
      </w:r>
      <w:r w:rsidRPr="7A8AB059" w:rsidR="2BE3F78B">
        <w:rPr>
          <w:b w:val="0"/>
          <w:bCs w:val="0"/>
          <w:lang w:val="es-ES"/>
        </w:rPr>
        <w:t xml:space="preserve">la </w:t>
      </w:r>
      <w:r w:rsidRPr="7A8AB059" w:rsidR="2BE3F78B">
        <w:rPr>
          <w:b w:val="0"/>
          <w:bCs w:val="0"/>
          <w:lang w:val="es-ES"/>
        </w:rPr>
        <w:t xml:space="preserve">información </w:t>
      </w:r>
      <w:r w:rsidRPr="7A8AB059" w:rsidR="4C57CEE5">
        <w:rPr>
          <w:b w:val="0"/>
          <w:bCs w:val="0"/>
          <w:lang w:val="es-ES"/>
        </w:rPr>
        <w:t>de</w:t>
      </w:r>
      <w:r w:rsidRPr="7A8AB059" w:rsidR="4C57CEE5">
        <w:rPr>
          <w:b w:val="0"/>
          <w:bCs w:val="0"/>
          <w:lang w:val="es-ES"/>
        </w:rPr>
        <w:t>l cambio propuesto por el cliente</w:t>
      </w:r>
      <w:r w:rsidRPr="7A8AB059" w:rsidR="2BE3F78B">
        <w:rPr>
          <w:b w:val="0"/>
          <w:bCs w:val="0"/>
          <w:lang w:val="es-ES"/>
        </w:rPr>
        <w:t xml:space="preserve"> </w:t>
      </w:r>
      <w:r w:rsidRPr="7A8AB059" w:rsidR="2BE3F78B">
        <w:rPr>
          <w:b w:val="0"/>
          <w:bCs w:val="0"/>
          <w:lang w:val="es-ES"/>
        </w:rPr>
        <w:t>a través de una plantilla</w:t>
      </w:r>
      <w:r w:rsidRPr="7A8AB059" w:rsidR="4C722E67">
        <w:rPr>
          <w:b w:val="0"/>
          <w:bCs w:val="0"/>
          <w:lang w:val="es-ES"/>
        </w:rPr>
        <w:t xml:space="preserve"> o </w:t>
      </w:r>
      <w:r w:rsidRPr="7A8AB059" w:rsidR="4C722E67">
        <w:rPr>
          <w:b w:val="0"/>
          <w:bCs w:val="0"/>
          <w:lang w:val="es-ES"/>
        </w:rPr>
        <w:t>vía</w:t>
      </w:r>
      <w:r w:rsidRPr="7A8AB059" w:rsidR="4C722E67">
        <w:rPr>
          <w:b w:val="0"/>
          <w:bCs w:val="0"/>
          <w:lang w:val="es-ES"/>
        </w:rPr>
        <w:t xml:space="preserve"> telefónica para su posterior registro y aceptación. </w:t>
      </w:r>
      <w:r w:rsidRPr="7A8AB059" w:rsidR="72F5F9A8">
        <w:rPr>
          <w:b w:val="0"/>
          <w:bCs w:val="0"/>
          <w:lang w:val="es-ES"/>
        </w:rPr>
        <w:t xml:space="preserve">Los técnicos de atención al cliente </w:t>
      </w:r>
      <w:r w:rsidRPr="7A8AB059" w:rsidR="72F5F9A8">
        <w:rPr>
          <w:b w:val="0"/>
          <w:bCs w:val="0"/>
          <w:lang w:val="es-ES"/>
        </w:rPr>
        <w:t xml:space="preserve">rellenarán </w:t>
      </w:r>
      <w:r w:rsidRPr="7A8AB059" w:rsidR="72F5F9A8">
        <w:rPr>
          <w:b w:val="0"/>
          <w:bCs w:val="0"/>
          <w:lang w:val="es-ES"/>
        </w:rPr>
        <w:t>esa plantilla si se realiza la propuesta por teléfono.</w:t>
      </w:r>
      <w:r w:rsidRPr="7A8AB059" w:rsidR="2E60771B">
        <w:rPr>
          <w:b w:val="0"/>
          <w:bCs w:val="0"/>
          <w:lang w:val="es-ES"/>
        </w:rPr>
        <w:t xml:space="preserve"> </w:t>
      </w:r>
      <w:r w:rsidRPr="7A8AB059" w:rsidR="0BDB0594">
        <w:rPr>
          <w:b w:val="0"/>
          <w:bCs w:val="0"/>
          <w:lang w:val="es-ES"/>
        </w:rPr>
        <w:t>En caso de que la información en la plantilla sea incompleta el personal debe realizar la subactividad “Completar plantilla”.</w:t>
      </w:r>
    </w:p>
    <w:p w:rsidR="28A34DBD" w:rsidP="7A8AB059" w:rsidRDefault="28A34DBD" w14:paraId="36AC889C" w14:textId="0C95AEB1">
      <w:pPr>
        <w:pStyle w:val="Pargrafodelista"/>
        <w:numPr>
          <w:ilvl w:val="0"/>
          <w:numId w:val="24"/>
        </w:numPr>
        <w:jc w:val="both"/>
        <w:rPr>
          <w:b w:val="1"/>
          <w:bCs w:val="1"/>
          <w:lang w:val="es-ES"/>
        </w:rPr>
      </w:pPr>
      <w:r w:rsidRPr="7A8AB059" w:rsidR="28A34DBD">
        <w:rPr>
          <w:b w:val="1"/>
          <w:bCs w:val="1"/>
          <w:lang w:val="es-ES"/>
        </w:rPr>
        <w:t>Involucrados:</w:t>
      </w:r>
      <w:r w:rsidRPr="7A8AB059" w:rsidR="69D92DA7">
        <w:rPr>
          <w:b w:val="1"/>
          <w:bCs w:val="1"/>
          <w:lang w:val="es-ES"/>
        </w:rPr>
        <w:t xml:space="preserve"> </w:t>
      </w:r>
      <w:r w:rsidRPr="7A8AB059" w:rsidR="1FEC81B6">
        <w:rPr>
          <w:b w:val="0"/>
          <w:bCs w:val="0"/>
          <w:lang w:val="es-ES"/>
        </w:rPr>
        <w:t xml:space="preserve">Todo </w:t>
      </w:r>
      <w:r w:rsidRPr="7A8AB059" w:rsidR="1FEC81B6">
        <w:rPr>
          <w:b w:val="0"/>
          <w:bCs w:val="0"/>
          <w:lang w:val="es-ES"/>
        </w:rPr>
        <w:t xml:space="preserve">cliente que quiera solicitar un cambio en su </w:t>
      </w:r>
      <w:r w:rsidRPr="7A8AB059" w:rsidR="1FEC81B6">
        <w:rPr>
          <w:b w:val="0"/>
          <w:bCs w:val="0"/>
          <w:lang w:val="es-ES"/>
        </w:rPr>
        <w:t>software y el Personal del servicio de atenci</w:t>
      </w:r>
      <w:r w:rsidRPr="7A8AB059" w:rsidR="54FEA1DE">
        <w:rPr>
          <w:b w:val="0"/>
          <w:bCs w:val="0"/>
          <w:lang w:val="es-ES"/>
        </w:rPr>
        <w:t>ón al cliente.</w:t>
      </w:r>
    </w:p>
    <w:p w:rsidR="237C7DBF" w:rsidP="7A8AB059" w:rsidRDefault="237C7DBF" w14:paraId="35BB2F7C" w14:textId="0C396B91">
      <w:pPr>
        <w:pStyle w:val="Pargrafodelista"/>
        <w:numPr>
          <w:ilvl w:val="0"/>
          <w:numId w:val="24"/>
        </w:numPr>
        <w:jc w:val="both"/>
        <w:rPr>
          <w:b w:val="1"/>
          <w:bCs w:val="1"/>
          <w:sz w:val="24"/>
          <w:szCs w:val="24"/>
          <w:lang w:val="es-ES"/>
        </w:rPr>
      </w:pPr>
      <w:r w:rsidRPr="7A8AB059" w:rsidR="237C7DBF">
        <w:rPr>
          <w:b w:val="1"/>
          <w:bCs w:val="1"/>
          <w:lang w:val="es-ES"/>
        </w:rPr>
        <w:t>Entradas requeridas</w:t>
      </w:r>
      <w:r w:rsidRPr="7A8AB059" w:rsidR="237C7DBF">
        <w:rPr>
          <w:b w:val="1"/>
          <w:bCs w:val="1"/>
          <w:lang w:val="es-ES"/>
        </w:rPr>
        <w:t>:</w:t>
      </w:r>
      <w:r w:rsidRPr="7A8AB059" w:rsidR="2EB1C50F">
        <w:rPr>
          <w:b w:val="1"/>
          <w:bCs w:val="1"/>
          <w:lang w:val="es-ES"/>
        </w:rPr>
        <w:t xml:space="preserve"> </w:t>
      </w:r>
      <w:r w:rsidRPr="7A8AB059" w:rsidR="3B902AAB">
        <w:rPr>
          <w:b w:val="0"/>
          <w:bCs w:val="0"/>
          <w:lang w:val="es-ES"/>
        </w:rPr>
        <w:t>Notificación por parte del cliente con los datos del cambio. Plantilla “R</w:t>
      </w:r>
      <w:r w:rsidRPr="7A8AB059" w:rsidR="2457B90A">
        <w:rPr>
          <w:b w:val="0"/>
          <w:bCs w:val="0"/>
          <w:lang w:val="es-ES"/>
        </w:rPr>
        <w:t>FC</w:t>
      </w:r>
      <w:r w:rsidRPr="7A8AB059" w:rsidR="3B902AAB">
        <w:rPr>
          <w:b w:val="0"/>
          <w:bCs w:val="0"/>
          <w:lang w:val="es-ES"/>
        </w:rPr>
        <w:t>” sin cubrir en la carpeta “</w:t>
      </w:r>
      <w:r w:rsidRPr="7A8AB059" w:rsidR="007DFCFE">
        <w:rPr>
          <w:b w:val="0"/>
          <w:bCs w:val="0"/>
          <w:lang w:val="es-ES"/>
        </w:rPr>
        <w:t>Plantillas</w:t>
      </w:r>
      <w:r w:rsidRPr="7A8AB059" w:rsidR="3B902AAB">
        <w:rPr>
          <w:b w:val="0"/>
          <w:bCs w:val="0"/>
          <w:lang w:val="es-ES"/>
        </w:rPr>
        <w:t>”.</w:t>
      </w:r>
    </w:p>
    <w:p w:rsidR="237C7DBF" w:rsidP="7A8AB059" w:rsidRDefault="237C7DBF" w14:paraId="5254D872" w14:textId="2ED5AD78">
      <w:pPr>
        <w:pStyle w:val="Pargrafodelista"/>
        <w:numPr>
          <w:ilvl w:val="0"/>
          <w:numId w:val="24"/>
        </w:numPr>
        <w:jc w:val="both"/>
        <w:rPr>
          <w:b w:val="0"/>
          <w:bCs w:val="0"/>
          <w:lang w:val="es-ES"/>
        </w:rPr>
      </w:pPr>
      <w:r w:rsidRPr="7A8AB059" w:rsidR="237C7DBF">
        <w:rPr>
          <w:b w:val="1"/>
          <w:bCs w:val="1"/>
          <w:lang w:val="es-ES"/>
        </w:rPr>
        <w:t>Productos de trabajo:</w:t>
      </w:r>
      <w:r w:rsidRPr="7A8AB059" w:rsidR="212B8A65">
        <w:rPr>
          <w:b w:val="1"/>
          <w:bCs w:val="1"/>
          <w:lang w:val="es-ES"/>
        </w:rPr>
        <w:t xml:space="preserve"> </w:t>
      </w:r>
      <w:r w:rsidRPr="7A8AB059" w:rsidR="212B8A65">
        <w:rPr>
          <w:b w:val="0"/>
          <w:bCs w:val="0"/>
          <w:lang w:val="es-ES"/>
        </w:rPr>
        <w:t>Plantilla “RFC” cubierta</w:t>
      </w:r>
      <w:r w:rsidRPr="7A8AB059" w:rsidR="3EACE927">
        <w:rPr>
          <w:b w:val="0"/>
          <w:bCs w:val="0"/>
          <w:lang w:val="es-ES"/>
        </w:rPr>
        <w:t>.</w:t>
      </w:r>
    </w:p>
    <w:p w:rsidR="237C7DBF" w:rsidP="7A8AB059" w:rsidRDefault="237C7DBF" w14:paraId="424E610A" w14:textId="69FC264B">
      <w:pPr>
        <w:pStyle w:val="Pargrafodelista"/>
        <w:numPr>
          <w:ilvl w:val="0"/>
          <w:numId w:val="24"/>
        </w:numPr>
        <w:jc w:val="both"/>
        <w:rPr>
          <w:b w:val="1"/>
          <w:bCs w:val="1"/>
          <w:lang w:val="es-ES"/>
        </w:rPr>
      </w:pPr>
      <w:r w:rsidRPr="7A8AB059" w:rsidR="237C7DBF">
        <w:rPr>
          <w:b w:val="1"/>
          <w:bCs w:val="1"/>
          <w:lang w:val="es-ES"/>
        </w:rPr>
        <w:t>Criterios de entrada:</w:t>
      </w:r>
      <w:r w:rsidRPr="7A8AB059" w:rsidR="3ACA4F53">
        <w:rPr>
          <w:b w:val="1"/>
          <w:bCs w:val="1"/>
          <w:lang w:val="es-ES"/>
        </w:rPr>
        <w:t xml:space="preserve"> </w:t>
      </w:r>
      <w:r w:rsidRPr="7A8AB059" w:rsidR="3ACA4F53">
        <w:rPr>
          <w:b w:val="0"/>
          <w:bCs w:val="0"/>
          <w:lang w:val="es-ES"/>
        </w:rPr>
        <w:t>Recepción de una llamada o disponibilidad de un FAX o e-mail sin gestionar.</w:t>
      </w:r>
    </w:p>
    <w:p w:rsidR="237C7DBF" w:rsidP="7A8AB059" w:rsidRDefault="237C7DBF" w14:paraId="73E67E7D" w14:textId="4F1C534C">
      <w:pPr>
        <w:pStyle w:val="Pargrafodelista"/>
        <w:numPr>
          <w:ilvl w:val="0"/>
          <w:numId w:val="24"/>
        </w:numPr>
        <w:jc w:val="both"/>
        <w:rPr>
          <w:b w:val="1"/>
          <w:bCs w:val="1"/>
          <w:sz w:val="24"/>
          <w:szCs w:val="24"/>
          <w:lang w:val="es-ES"/>
        </w:rPr>
      </w:pPr>
      <w:r w:rsidRPr="7A8AB059" w:rsidR="237C7DBF">
        <w:rPr>
          <w:b w:val="1"/>
          <w:bCs w:val="1"/>
          <w:lang w:val="es-ES"/>
        </w:rPr>
        <w:t>Criterios de salida:</w:t>
      </w:r>
      <w:r w:rsidRPr="7A8AB059" w:rsidR="6BA37134">
        <w:rPr>
          <w:b w:val="1"/>
          <w:bCs w:val="1"/>
          <w:lang w:val="es-ES"/>
        </w:rPr>
        <w:t xml:space="preserve"> </w:t>
      </w:r>
      <w:r w:rsidRPr="7A8AB059" w:rsidR="6BA37134">
        <w:rPr>
          <w:b w:val="0"/>
          <w:bCs w:val="0"/>
          <w:lang w:val="es-ES"/>
        </w:rPr>
        <w:t>La plantilla RFC tiene todos los campos cubiertos.</w:t>
      </w:r>
    </w:p>
    <w:p w:rsidR="7A8AB059" w:rsidP="7A8AB059" w:rsidRDefault="7A8AB059" w14:paraId="3D0E5D02" w14:textId="4964F83C">
      <w:pPr>
        <w:pStyle w:val="Normal"/>
        <w:jc w:val="both"/>
        <w:rPr>
          <w:lang w:val="es-ES"/>
        </w:rPr>
      </w:pPr>
    </w:p>
    <w:p w:rsidR="2CAC803F" w:rsidP="5BDFC1DA" w:rsidRDefault="2CAC803F" w14:paraId="2CD0DF5D" w14:textId="1498C037">
      <w:pPr>
        <w:pStyle w:val="Ttulo3"/>
        <w:jc w:val="both"/>
        <w:rPr>
          <w:lang w:val="es-ES"/>
        </w:rPr>
      </w:pPr>
      <w:bookmarkStart w:name="_Toc385785905" w:id="301450503"/>
      <w:r w:rsidRPr="5BDFC1DA" w:rsidR="2CAC803F">
        <w:rPr>
          <w:lang w:val="es-ES"/>
        </w:rPr>
        <w:t>Registro</w:t>
      </w:r>
      <w:bookmarkEnd w:id="301450503"/>
      <w:r w:rsidRPr="5BDFC1DA" w:rsidR="2CAC803F">
        <w:rPr>
          <w:lang w:val="es-ES"/>
        </w:rPr>
        <w:t xml:space="preserve"> </w:t>
      </w:r>
    </w:p>
    <w:p w:rsidR="5BDFC1DA" w:rsidP="5BDFC1DA" w:rsidRDefault="5BDFC1DA" w14:paraId="78768912" w14:textId="57366883">
      <w:pPr>
        <w:pStyle w:val="Normal"/>
        <w:jc w:val="both"/>
        <w:rPr>
          <w:lang w:val="es-ES"/>
        </w:rPr>
      </w:pPr>
    </w:p>
    <w:p w:rsidR="59C6BDDA" w:rsidP="7A8AB059" w:rsidRDefault="59C6BDDA" w14:paraId="180E652C" w14:textId="5323B223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7A8AB059" w:rsidR="59C6BDDA">
        <w:rPr>
          <w:b w:val="1"/>
          <w:bCs w:val="1"/>
          <w:lang w:val="es-ES"/>
        </w:rPr>
        <w:t>Descripción:</w:t>
      </w:r>
      <w:r w:rsidRPr="7A8AB059" w:rsidR="02F89464">
        <w:rPr>
          <w:b w:val="1"/>
          <w:bCs w:val="1"/>
          <w:lang w:val="es-ES"/>
        </w:rPr>
        <w:t xml:space="preserve"> </w:t>
      </w:r>
      <w:r w:rsidRPr="7A8AB059" w:rsidR="763A67FB">
        <w:rPr>
          <w:b w:val="0"/>
          <w:bCs w:val="0"/>
          <w:lang w:val="es-ES"/>
        </w:rPr>
        <w:t xml:space="preserve">Generar un </w:t>
      </w:r>
      <w:r w:rsidRPr="7A8AB059" w:rsidR="280819D1">
        <w:rPr>
          <w:b w:val="0"/>
          <w:bCs w:val="0"/>
          <w:lang w:val="es-ES"/>
        </w:rPr>
        <w:t>informe</w:t>
      </w:r>
      <w:r w:rsidRPr="7A8AB059" w:rsidR="763A67FB">
        <w:rPr>
          <w:b w:val="0"/>
          <w:bCs w:val="0"/>
          <w:lang w:val="es-ES"/>
        </w:rPr>
        <w:t xml:space="preserve"> </w:t>
      </w:r>
      <w:r w:rsidRPr="7A8AB059" w:rsidR="424F10D4">
        <w:rPr>
          <w:b w:val="0"/>
          <w:bCs w:val="0"/>
          <w:lang w:val="es-ES"/>
        </w:rPr>
        <w:t>que incluya toda la información recogida en el RF</w:t>
      </w:r>
      <w:r w:rsidRPr="7A8AB059" w:rsidR="74754FDA">
        <w:rPr>
          <w:b w:val="0"/>
          <w:bCs w:val="0"/>
          <w:lang w:val="es-ES"/>
        </w:rPr>
        <w:t>C, además de dar seguimiento a la notificación de problemas entregados por los interesados en el proyecto, asegurando que se obtenga toda la información precisa para definir adecuadamente el problema notificado</w:t>
      </w:r>
      <w:r w:rsidRPr="7A8AB059" w:rsidR="25727120">
        <w:rPr>
          <w:b w:val="0"/>
          <w:bCs w:val="0"/>
          <w:lang w:val="es-ES"/>
        </w:rPr>
        <w:t>.</w:t>
      </w:r>
    </w:p>
    <w:p w:rsidR="59C6BDDA" w:rsidP="7A8AB059" w:rsidRDefault="59C6BDDA" w14:paraId="38DE1ED6" w14:textId="0F0402DF">
      <w:pPr>
        <w:pStyle w:val="Pargrafodelista"/>
        <w:numPr>
          <w:ilvl w:val="0"/>
          <w:numId w:val="22"/>
        </w:numPr>
        <w:jc w:val="both"/>
        <w:rPr>
          <w:b w:val="1"/>
          <w:bCs w:val="1"/>
          <w:sz w:val="24"/>
          <w:szCs w:val="24"/>
          <w:lang w:val="es-ES"/>
        </w:rPr>
      </w:pPr>
      <w:r w:rsidRPr="7A8AB059" w:rsidR="59C6BDDA">
        <w:rPr>
          <w:b w:val="1"/>
          <w:bCs w:val="1"/>
          <w:lang w:val="es-ES"/>
        </w:rPr>
        <w:t>Involucrados</w:t>
      </w:r>
      <w:r w:rsidRPr="7A8AB059" w:rsidR="5B837434">
        <w:rPr>
          <w:b w:val="1"/>
          <w:bCs w:val="1"/>
          <w:lang w:val="es-ES"/>
        </w:rPr>
        <w:t>:</w:t>
      </w:r>
      <w:r w:rsidRPr="7A8AB059" w:rsidR="04E98B81">
        <w:rPr>
          <w:b w:val="1"/>
          <w:bCs w:val="1"/>
          <w:lang w:val="es-ES"/>
        </w:rPr>
        <w:t xml:space="preserve"> </w:t>
      </w:r>
      <w:r w:rsidRPr="7A8AB059" w:rsidR="04E98B81">
        <w:rPr>
          <w:b w:val="0"/>
          <w:bCs w:val="0"/>
          <w:lang w:val="es-ES"/>
        </w:rPr>
        <w:t xml:space="preserve">Personal del </w:t>
      </w:r>
      <w:r w:rsidRPr="7A8AB059" w:rsidR="04E98B81">
        <w:rPr>
          <w:b w:val="0"/>
          <w:bCs w:val="0"/>
          <w:lang w:val="es-ES"/>
        </w:rPr>
        <w:t xml:space="preserve">equipo </w:t>
      </w:r>
      <w:r w:rsidRPr="7A8AB059" w:rsidR="04E98B81">
        <w:rPr>
          <w:b w:val="0"/>
          <w:bCs w:val="0"/>
          <w:lang w:val="es-ES"/>
        </w:rPr>
        <w:t xml:space="preserve">de soporte </w:t>
      </w:r>
      <w:r w:rsidRPr="7A8AB059" w:rsidR="58F6EF65">
        <w:rPr>
          <w:b w:val="0"/>
          <w:bCs w:val="0"/>
          <w:lang w:val="es-ES"/>
        </w:rPr>
        <w:t>y atención al cliente</w:t>
      </w:r>
    </w:p>
    <w:p w:rsidR="59C6BDDA" w:rsidP="7A8AB059" w:rsidRDefault="59C6BDDA" w14:paraId="3FFF05B9" w14:textId="23A2527C">
      <w:pPr>
        <w:pStyle w:val="Pargrafodelista"/>
        <w:numPr>
          <w:ilvl w:val="0"/>
          <w:numId w:val="22"/>
        </w:numPr>
        <w:jc w:val="both"/>
        <w:rPr>
          <w:b w:val="1"/>
          <w:bCs w:val="1"/>
          <w:sz w:val="24"/>
          <w:szCs w:val="24"/>
          <w:lang w:val="es-ES"/>
        </w:rPr>
      </w:pPr>
      <w:r w:rsidRPr="7A8AB059" w:rsidR="59C6BDDA">
        <w:rPr>
          <w:b w:val="1"/>
          <w:bCs w:val="1"/>
          <w:lang w:val="es-ES"/>
        </w:rPr>
        <w:t>Entradas requeridas:</w:t>
      </w:r>
      <w:r w:rsidRPr="7A8AB059" w:rsidR="554A0ED7">
        <w:rPr>
          <w:b w:val="0"/>
          <w:bCs w:val="0"/>
          <w:lang w:val="es-ES"/>
        </w:rPr>
        <w:t xml:space="preserve"> </w:t>
      </w:r>
      <w:r w:rsidRPr="7A8AB059" w:rsidR="6A69CBF6">
        <w:rPr>
          <w:b w:val="0"/>
          <w:bCs w:val="0"/>
          <w:lang w:val="es-ES"/>
        </w:rPr>
        <w:t>Plantilla cubierta en la actividad RFC</w:t>
      </w:r>
    </w:p>
    <w:p w:rsidR="59C6BDDA" w:rsidP="7A8AB059" w:rsidRDefault="59C6BDDA" w14:paraId="060412B4" w14:textId="3C977517">
      <w:pPr>
        <w:pStyle w:val="Pargrafodelista"/>
        <w:numPr>
          <w:ilvl w:val="0"/>
          <w:numId w:val="22"/>
        </w:numPr>
        <w:jc w:val="both"/>
        <w:rPr>
          <w:b w:val="1"/>
          <w:bCs w:val="1"/>
          <w:sz w:val="24"/>
          <w:szCs w:val="24"/>
          <w:lang w:val="es-ES"/>
        </w:rPr>
      </w:pPr>
      <w:r w:rsidRPr="7A8AB059" w:rsidR="59C6BDDA">
        <w:rPr>
          <w:b w:val="1"/>
          <w:bCs w:val="1"/>
          <w:lang w:val="es-ES"/>
        </w:rPr>
        <w:t>Productos de trabajo:</w:t>
      </w:r>
      <w:r w:rsidRPr="7A8AB059" w:rsidR="48BAC97C">
        <w:rPr>
          <w:b w:val="1"/>
          <w:bCs w:val="1"/>
          <w:lang w:val="es-ES"/>
        </w:rPr>
        <w:t xml:space="preserve"> </w:t>
      </w:r>
      <w:r w:rsidRPr="7A8AB059" w:rsidR="48BAC97C">
        <w:rPr>
          <w:b w:val="0"/>
          <w:bCs w:val="0"/>
          <w:i w:val="0"/>
          <w:iCs w:val="0"/>
          <w:lang w:val="es-ES"/>
        </w:rPr>
        <w:t>Plantilla “Registro” cubierta en la carpeta “</w:t>
      </w:r>
      <w:r w:rsidRPr="7A8AB059" w:rsidR="6ECF9FD9">
        <w:rPr>
          <w:b w:val="0"/>
          <w:bCs w:val="0"/>
          <w:i w:val="0"/>
          <w:iCs w:val="0"/>
          <w:lang w:val="es-ES"/>
        </w:rPr>
        <w:t>Plantillas</w:t>
      </w:r>
      <w:r w:rsidRPr="7A8AB059" w:rsidR="48BAC97C">
        <w:rPr>
          <w:b w:val="0"/>
          <w:bCs w:val="0"/>
          <w:i w:val="0"/>
          <w:iCs w:val="0"/>
          <w:lang w:val="es-ES"/>
        </w:rPr>
        <w:t>”</w:t>
      </w:r>
      <w:r w:rsidRPr="7A8AB059" w:rsidR="52486C41">
        <w:rPr>
          <w:b w:val="0"/>
          <w:bCs w:val="0"/>
          <w:i w:val="0"/>
          <w:iCs w:val="0"/>
          <w:lang w:val="es-ES"/>
        </w:rPr>
        <w:t>.</w:t>
      </w:r>
    </w:p>
    <w:p w:rsidR="59C6BDDA" w:rsidP="7A8AB059" w:rsidRDefault="59C6BDDA" w14:paraId="008F908F" w14:textId="431F716A">
      <w:pPr>
        <w:pStyle w:val="Pargrafodelista"/>
        <w:numPr>
          <w:ilvl w:val="0"/>
          <w:numId w:val="22"/>
        </w:numPr>
        <w:jc w:val="both"/>
        <w:rPr>
          <w:b w:val="1"/>
          <w:bCs w:val="1"/>
          <w:sz w:val="24"/>
          <w:szCs w:val="24"/>
          <w:lang w:val="es-ES"/>
        </w:rPr>
      </w:pPr>
      <w:r w:rsidRPr="7A8AB059" w:rsidR="59C6BDDA">
        <w:rPr>
          <w:b w:val="1"/>
          <w:bCs w:val="1"/>
          <w:lang w:val="es-ES"/>
        </w:rPr>
        <w:t>Criterios de entrada:</w:t>
      </w:r>
      <w:r w:rsidRPr="7A8AB059" w:rsidR="68DA34DB">
        <w:rPr>
          <w:b w:val="1"/>
          <w:bCs w:val="1"/>
          <w:lang w:val="es-ES"/>
        </w:rPr>
        <w:t xml:space="preserve"> </w:t>
      </w:r>
      <w:r w:rsidRPr="7A8AB059" w:rsidR="68DA34DB">
        <w:rPr>
          <w:b w:val="0"/>
          <w:bCs w:val="0"/>
          <w:lang w:val="es-ES"/>
        </w:rPr>
        <w:t>Recepción de una plantilla de la actividad RFC con la</w:t>
      </w:r>
      <w:r w:rsidRPr="7A8AB059" w:rsidR="68DA34DB">
        <w:rPr>
          <w:b w:val="0"/>
          <w:bCs w:val="0"/>
          <w:lang w:val="es-ES"/>
        </w:rPr>
        <w:t xml:space="preserve"> información necesaria para el cambio</w:t>
      </w:r>
      <w:r w:rsidRPr="7A8AB059" w:rsidR="38BD48F3">
        <w:rPr>
          <w:b w:val="0"/>
          <w:bCs w:val="0"/>
          <w:lang w:val="es-ES"/>
        </w:rPr>
        <w:t>.</w:t>
      </w:r>
    </w:p>
    <w:p w:rsidR="59C6BDDA" w:rsidP="7A8AB059" w:rsidRDefault="59C6BDDA" w14:paraId="21B6D687" w14:textId="142B3E9E">
      <w:pPr>
        <w:pStyle w:val="Pargrafodelista"/>
        <w:numPr>
          <w:ilvl w:val="0"/>
          <w:numId w:val="22"/>
        </w:numPr>
        <w:jc w:val="both"/>
        <w:rPr>
          <w:b w:val="1"/>
          <w:bCs w:val="1"/>
          <w:sz w:val="24"/>
          <w:szCs w:val="24"/>
          <w:lang w:val="es-ES"/>
        </w:rPr>
      </w:pPr>
      <w:r w:rsidRPr="5BDFC1DA" w:rsidR="59C6BDDA">
        <w:rPr>
          <w:b w:val="1"/>
          <w:bCs w:val="1"/>
          <w:lang w:val="es-ES"/>
        </w:rPr>
        <w:t>Criterios de salida:</w:t>
      </w:r>
      <w:r w:rsidRPr="5BDFC1DA" w:rsidR="5BFD4415">
        <w:rPr>
          <w:b w:val="1"/>
          <w:bCs w:val="1"/>
          <w:lang w:val="es-ES"/>
        </w:rPr>
        <w:t xml:space="preserve"> </w:t>
      </w:r>
      <w:r w:rsidRPr="5BDFC1DA" w:rsidR="5BFD4415">
        <w:rPr>
          <w:b w:val="0"/>
          <w:bCs w:val="0"/>
          <w:lang w:val="es-ES"/>
        </w:rPr>
        <w:t xml:space="preserve">La plantilla “Registro” </w:t>
      </w:r>
      <w:r w:rsidRPr="5BDFC1DA" w:rsidR="5BFD4415">
        <w:rPr>
          <w:b w:val="0"/>
          <w:bCs w:val="0"/>
          <w:lang w:val="es-ES"/>
        </w:rPr>
        <w:t>tiene todos los campos cubiertos.</w:t>
      </w:r>
    </w:p>
    <w:p w:rsidR="2D98E992" w:rsidP="5BDFC1DA" w:rsidRDefault="2D98E992" w14:paraId="5C48A494" w14:textId="2131496C">
      <w:pPr>
        <w:pStyle w:val="Ttulo3"/>
        <w:jc w:val="both"/>
        <w:rPr>
          <w:lang w:val="es-ES"/>
        </w:rPr>
      </w:pPr>
      <w:bookmarkStart w:name="_Toc1858435283" w:id="1442303"/>
      <w:r w:rsidRPr="5BDFC1DA" w:rsidR="2D98E992">
        <w:rPr>
          <w:lang w:val="es-ES"/>
        </w:rPr>
        <w:t>Aceptación</w:t>
      </w:r>
      <w:bookmarkEnd w:id="1442303"/>
      <w:r w:rsidRPr="5BDFC1DA" w:rsidR="2D98E992">
        <w:rPr>
          <w:lang w:val="es-ES"/>
        </w:rPr>
        <w:t xml:space="preserve"> </w:t>
      </w:r>
    </w:p>
    <w:p w:rsidR="5BDFC1DA" w:rsidP="5BDFC1DA" w:rsidRDefault="5BDFC1DA" w14:paraId="01926999" w14:textId="1B1C17C1">
      <w:pPr>
        <w:pStyle w:val="Normal"/>
        <w:ind w:left="0"/>
        <w:jc w:val="both"/>
        <w:rPr>
          <w:b w:val="1"/>
          <w:bCs w:val="1"/>
          <w:sz w:val="24"/>
          <w:szCs w:val="24"/>
          <w:lang w:val="es-ES"/>
        </w:rPr>
      </w:pPr>
    </w:p>
    <w:p w:rsidR="7A445DB1" w:rsidP="7A8AB059" w:rsidRDefault="7A445DB1" w14:paraId="6DD7A75A" w14:textId="28BA6267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7A8AB059" w:rsidR="7A445DB1">
        <w:rPr>
          <w:b w:val="1"/>
          <w:bCs w:val="1"/>
          <w:lang w:val="es-ES"/>
        </w:rPr>
        <w:t>Descripción:</w:t>
      </w:r>
      <w:r w:rsidRPr="7A8AB059" w:rsidR="110719EC">
        <w:rPr>
          <w:b w:val="0"/>
          <w:bCs w:val="0"/>
          <w:lang w:val="es-ES"/>
        </w:rPr>
        <w:t xml:space="preserve"> Procesamiento de</w:t>
      </w:r>
      <w:r w:rsidRPr="7A8AB059" w:rsidR="79765885">
        <w:rPr>
          <w:b w:val="0"/>
          <w:bCs w:val="0"/>
          <w:lang w:val="es-ES"/>
        </w:rPr>
        <w:t>l informe generado de la RFC correspondiente durante la fase de Registro y posterior aceptación o denegación de la propuesta, estableciendo comunicación con el clie</w:t>
      </w:r>
      <w:r w:rsidRPr="7A8AB059" w:rsidR="730FC221">
        <w:rPr>
          <w:b w:val="0"/>
          <w:bCs w:val="0"/>
          <w:lang w:val="es-ES"/>
        </w:rPr>
        <w:t>nte o clientes interesados sobre la decisión tomada y la puesta en marcha del cambio.</w:t>
      </w:r>
    </w:p>
    <w:p w:rsidR="7A445DB1" w:rsidP="7A8AB059" w:rsidRDefault="7A445DB1" w14:paraId="6D67A15D" w14:textId="0F66F2EF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7A8AB059" w:rsidR="7A445DB1">
        <w:rPr>
          <w:b w:val="1"/>
          <w:bCs w:val="1"/>
          <w:lang w:val="es-ES"/>
        </w:rPr>
        <w:t>Involucrados</w:t>
      </w:r>
      <w:r w:rsidRPr="7A8AB059" w:rsidR="6A6642EB">
        <w:rPr>
          <w:b w:val="1"/>
          <w:bCs w:val="1"/>
          <w:lang w:val="es-ES"/>
        </w:rPr>
        <w:t>:</w:t>
      </w:r>
      <w:r w:rsidRPr="7A8AB059" w:rsidR="002F49FC">
        <w:rPr>
          <w:b w:val="0"/>
          <w:bCs w:val="0"/>
          <w:lang w:val="es-ES"/>
        </w:rPr>
        <w:t xml:space="preserve"> </w:t>
      </w:r>
      <w:r w:rsidRPr="7A8AB059" w:rsidR="2E20505C">
        <w:rPr>
          <w:b w:val="0"/>
          <w:bCs w:val="0"/>
          <w:lang w:val="es-ES"/>
        </w:rPr>
        <w:t>Equipo Gestor de Control de Cambios.</w:t>
      </w:r>
    </w:p>
    <w:p w:rsidR="7A445DB1" w:rsidP="7A8AB059" w:rsidRDefault="7A445DB1" w14:paraId="750368AC" w14:textId="40212AC0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7A8AB059" w:rsidR="7A445DB1">
        <w:rPr>
          <w:b w:val="1"/>
          <w:bCs w:val="1"/>
          <w:lang w:val="es-ES"/>
        </w:rPr>
        <w:t>Entradas requeridas:</w:t>
      </w:r>
      <w:r w:rsidRPr="7A8AB059" w:rsidR="7727E974">
        <w:rPr>
          <w:b w:val="0"/>
          <w:bCs w:val="0"/>
          <w:lang w:val="es-ES"/>
        </w:rPr>
        <w:t xml:space="preserve"> Solicitud de cambio </w:t>
      </w:r>
      <w:r w:rsidRPr="7A8AB059" w:rsidR="7727E974">
        <w:rPr>
          <w:b w:val="0"/>
          <w:bCs w:val="0"/>
          <w:lang w:val="es-ES"/>
        </w:rPr>
        <w:t>del</w:t>
      </w:r>
      <w:r w:rsidRPr="7A8AB059" w:rsidR="7727E974">
        <w:rPr>
          <w:b w:val="0"/>
          <w:bCs w:val="0"/>
          <w:lang w:val="es-ES"/>
        </w:rPr>
        <w:t xml:space="preserve"> usuario e informe generado </w:t>
      </w:r>
      <w:r w:rsidRPr="7A8AB059" w:rsidR="2ABE4F6E">
        <w:rPr>
          <w:b w:val="0"/>
          <w:bCs w:val="0"/>
          <w:lang w:val="es-ES"/>
        </w:rPr>
        <w:t xml:space="preserve">a través de la evaluación del Equipo de </w:t>
      </w:r>
      <w:r w:rsidRPr="7A8AB059" w:rsidR="2ABE4F6E">
        <w:rPr>
          <w:b w:val="0"/>
          <w:bCs w:val="0"/>
          <w:lang w:val="es-ES"/>
        </w:rPr>
        <w:t>Desarrol</w:t>
      </w:r>
      <w:r w:rsidRPr="7A8AB059" w:rsidR="2ABE4F6E">
        <w:rPr>
          <w:b w:val="0"/>
          <w:bCs w:val="0"/>
          <w:lang w:val="es-ES"/>
        </w:rPr>
        <w:t>lo.</w:t>
      </w:r>
    </w:p>
    <w:p w:rsidR="7A445DB1" w:rsidP="7A8AB059" w:rsidRDefault="7A445DB1" w14:paraId="4DD94695" w14:textId="418B57F2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7A8AB059" w:rsidR="7A445DB1">
        <w:rPr>
          <w:b w:val="1"/>
          <w:bCs w:val="1"/>
          <w:lang w:val="es-ES"/>
        </w:rPr>
        <w:t>Productos de trabajo:</w:t>
      </w:r>
      <w:r w:rsidRPr="7A8AB059" w:rsidR="6697AD75">
        <w:rPr>
          <w:b w:val="0"/>
          <w:bCs w:val="0"/>
          <w:lang w:val="es-ES"/>
        </w:rPr>
        <w:t xml:space="preserve"> </w:t>
      </w:r>
    </w:p>
    <w:p w:rsidR="0534184E" w:rsidP="7A8AB059" w:rsidRDefault="0534184E" w14:paraId="1686F38E" w14:textId="6BBD3045">
      <w:pPr>
        <w:pStyle w:val="Pargrafodelista"/>
        <w:numPr>
          <w:ilvl w:val="1"/>
          <w:numId w:val="22"/>
        </w:numPr>
        <w:jc w:val="both"/>
        <w:rPr>
          <w:b w:val="0"/>
          <w:bCs w:val="0"/>
          <w:lang w:val="es-ES"/>
        </w:rPr>
      </w:pPr>
      <w:r w:rsidRPr="7A8AB059" w:rsidR="0534184E">
        <w:rPr>
          <w:b w:val="0"/>
          <w:bCs w:val="0"/>
          <w:lang w:val="es-ES"/>
        </w:rPr>
        <w:t>Plantilla “Solicitud de Cambio” cubierta en la carpeta</w:t>
      </w:r>
      <w:r w:rsidRPr="7A8AB059" w:rsidR="7409ED4B">
        <w:rPr>
          <w:b w:val="0"/>
          <w:bCs w:val="0"/>
          <w:lang w:val="es-ES"/>
        </w:rPr>
        <w:t xml:space="preserve"> “Solicitudes Aceptadas”</w:t>
      </w:r>
      <w:r w:rsidRPr="7A8AB059" w:rsidR="673CC083">
        <w:rPr>
          <w:b w:val="0"/>
          <w:bCs w:val="0"/>
          <w:lang w:val="es-ES"/>
        </w:rPr>
        <w:t xml:space="preserve"> en caso de ser aceptada, ningún cambio en caso de ser denegada</w:t>
      </w:r>
      <w:r w:rsidRPr="7A8AB059" w:rsidR="564BE3A7">
        <w:rPr>
          <w:b w:val="0"/>
          <w:bCs w:val="0"/>
          <w:lang w:val="es-ES"/>
        </w:rPr>
        <w:t>.</w:t>
      </w:r>
    </w:p>
    <w:p w:rsidR="468F331C" w:rsidP="7A8AB059" w:rsidRDefault="468F331C" w14:paraId="0A3991A7" w14:textId="791F92D2">
      <w:pPr>
        <w:pStyle w:val="Pargrafodelista"/>
        <w:numPr>
          <w:ilvl w:val="1"/>
          <w:numId w:val="22"/>
        </w:numPr>
        <w:jc w:val="both"/>
        <w:rPr>
          <w:b w:val="0"/>
          <w:bCs w:val="0"/>
          <w:lang w:val="es-ES"/>
        </w:rPr>
      </w:pPr>
      <w:r w:rsidRPr="5E3A11F2" w:rsidR="468F331C">
        <w:rPr>
          <w:b w:val="0"/>
          <w:bCs w:val="0"/>
          <w:lang w:val="es-ES"/>
        </w:rPr>
        <w:t>E-mail enviado al usuario solicitante, con asunto “Solicitud de cambio aceptada” o “Solicitud de cambio denegada”</w:t>
      </w:r>
      <w:r w:rsidRPr="5E3A11F2" w:rsidR="786264E2">
        <w:rPr>
          <w:b w:val="0"/>
          <w:bCs w:val="0"/>
          <w:lang w:val="es-ES"/>
        </w:rPr>
        <w:t>.</w:t>
      </w:r>
    </w:p>
    <w:p w:rsidR="02AE53F8" w:rsidP="5E3A11F2" w:rsidRDefault="02AE53F8" w14:paraId="5D966AB3" w14:textId="0E1C0BE5">
      <w:pPr>
        <w:pStyle w:val="Pargrafodelista"/>
        <w:numPr>
          <w:ilvl w:val="1"/>
          <w:numId w:val="22"/>
        </w:numPr>
        <w:jc w:val="both"/>
        <w:rPr>
          <w:b w:val="0"/>
          <w:bCs w:val="0"/>
          <w:sz w:val="24"/>
          <w:szCs w:val="24"/>
          <w:lang w:val="es-ES"/>
        </w:rPr>
      </w:pPr>
      <w:r w:rsidRPr="5E3A11F2" w:rsidR="02AE53F8">
        <w:rPr>
          <w:b w:val="0"/>
          <w:bCs w:val="0"/>
          <w:sz w:val="24"/>
          <w:szCs w:val="24"/>
          <w:lang w:val="es-ES"/>
        </w:rPr>
        <w:t xml:space="preserve">Actualización </w:t>
      </w:r>
      <w:r w:rsidRPr="5E3A11F2" w:rsidR="7DA45607">
        <w:rPr>
          <w:b w:val="0"/>
          <w:bCs w:val="0"/>
          <w:sz w:val="24"/>
          <w:szCs w:val="24"/>
          <w:lang w:val="es-ES"/>
        </w:rPr>
        <w:t xml:space="preserve">en el Registro de </w:t>
      </w:r>
      <w:r w:rsidRPr="5E3A11F2" w:rsidR="35DD46B1">
        <w:rPr>
          <w:b w:val="0"/>
          <w:bCs w:val="0"/>
          <w:sz w:val="24"/>
          <w:szCs w:val="24"/>
          <w:lang w:val="es-ES"/>
        </w:rPr>
        <w:t>P</w:t>
      </w:r>
      <w:r w:rsidRPr="5E3A11F2" w:rsidR="7DA45607">
        <w:rPr>
          <w:b w:val="0"/>
          <w:bCs w:val="0"/>
          <w:sz w:val="24"/>
          <w:szCs w:val="24"/>
          <w:lang w:val="es-ES"/>
        </w:rPr>
        <w:t xml:space="preserve">eticiones de </w:t>
      </w:r>
      <w:r w:rsidRPr="5E3A11F2" w:rsidR="4F444C0D">
        <w:rPr>
          <w:b w:val="0"/>
          <w:bCs w:val="0"/>
          <w:sz w:val="24"/>
          <w:szCs w:val="24"/>
          <w:lang w:val="es-ES"/>
        </w:rPr>
        <w:t>C</w:t>
      </w:r>
      <w:r w:rsidRPr="5E3A11F2" w:rsidR="7DA45607">
        <w:rPr>
          <w:b w:val="0"/>
          <w:bCs w:val="0"/>
          <w:sz w:val="24"/>
          <w:szCs w:val="24"/>
          <w:lang w:val="es-ES"/>
        </w:rPr>
        <w:t xml:space="preserve">ambio </w:t>
      </w:r>
      <w:r w:rsidRPr="5E3A11F2" w:rsidR="4D2BCC03">
        <w:rPr>
          <w:b w:val="0"/>
          <w:bCs w:val="0"/>
          <w:sz w:val="24"/>
          <w:szCs w:val="24"/>
          <w:lang w:val="es-ES"/>
        </w:rPr>
        <w:t>d</w:t>
      </w:r>
      <w:r w:rsidRPr="5E3A11F2" w:rsidR="7DA45607">
        <w:rPr>
          <w:b w:val="0"/>
          <w:bCs w:val="0"/>
          <w:sz w:val="24"/>
          <w:szCs w:val="24"/>
          <w:lang w:val="es-ES"/>
        </w:rPr>
        <w:t xml:space="preserve">el estado </w:t>
      </w:r>
      <w:r w:rsidRPr="5E3A11F2" w:rsidR="7DA45607">
        <w:rPr>
          <w:b w:val="0"/>
          <w:bCs w:val="0"/>
          <w:sz w:val="24"/>
          <w:szCs w:val="24"/>
          <w:lang w:val="es-ES"/>
        </w:rPr>
        <w:t>a</w:t>
      </w:r>
      <w:r w:rsidRPr="5E3A11F2" w:rsidR="7DA45607">
        <w:rPr>
          <w:b w:val="0"/>
          <w:bCs w:val="0"/>
          <w:sz w:val="24"/>
          <w:szCs w:val="24"/>
          <w:lang w:val="es-ES"/>
        </w:rPr>
        <w:t xml:space="preserve"> “Aceptad</w:t>
      </w:r>
      <w:r w:rsidRPr="5E3A11F2" w:rsidR="4A7D6F1F">
        <w:rPr>
          <w:b w:val="0"/>
          <w:bCs w:val="0"/>
          <w:sz w:val="24"/>
          <w:szCs w:val="24"/>
          <w:lang w:val="es-ES"/>
        </w:rPr>
        <w:t>a</w:t>
      </w:r>
      <w:r w:rsidRPr="5E3A11F2" w:rsidR="7DA45607">
        <w:rPr>
          <w:b w:val="0"/>
          <w:bCs w:val="0"/>
          <w:sz w:val="24"/>
          <w:szCs w:val="24"/>
          <w:lang w:val="es-ES"/>
        </w:rPr>
        <w:t>”</w:t>
      </w:r>
      <w:r w:rsidRPr="5E3A11F2" w:rsidR="4A7D6F1F">
        <w:rPr>
          <w:b w:val="0"/>
          <w:bCs w:val="0"/>
          <w:sz w:val="24"/>
          <w:szCs w:val="24"/>
          <w:lang w:val="es-ES"/>
        </w:rPr>
        <w:t>.</w:t>
      </w:r>
    </w:p>
    <w:p w:rsidR="7A445DB1" w:rsidP="7A8AB059" w:rsidRDefault="7A445DB1" w14:paraId="1BFCC26E" w14:textId="2E307BB7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7A8AB059" w:rsidR="7A445DB1">
        <w:rPr>
          <w:b w:val="1"/>
          <w:bCs w:val="1"/>
          <w:lang w:val="es-ES"/>
        </w:rPr>
        <w:t>Criterios de entrada:</w:t>
      </w:r>
      <w:r w:rsidRPr="7A8AB059" w:rsidR="280F6C6D">
        <w:rPr>
          <w:b w:val="0"/>
          <w:bCs w:val="0"/>
          <w:lang w:val="es-ES"/>
        </w:rPr>
        <w:t xml:space="preserve"> </w:t>
      </w:r>
      <w:r w:rsidRPr="7A8AB059" w:rsidR="34E0D5F8">
        <w:rPr>
          <w:b w:val="0"/>
          <w:bCs w:val="0"/>
          <w:lang w:val="es-ES"/>
        </w:rPr>
        <w:t>Se ha recibido el correspondiente informe de evaluación del equipo de desarrollo. Plantilla “Solicitud de Cambio” en blanco en la carpeta “Plantillas”.</w:t>
      </w:r>
    </w:p>
    <w:p w:rsidR="7A445DB1" w:rsidP="7A8AB059" w:rsidRDefault="7A445DB1" w14:paraId="7A91EF94" w14:textId="529E852A">
      <w:pPr>
        <w:pStyle w:val="Pargrafodelista"/>
        <w:numPr>
          <w:ilvl w:val="0"/>
          <w:numId w:val="22"/>
        </w:numPr>
        <w:jc w:val="both"/>
        <w:rPr>
          <w:b w:val="1"/>
          <w:bCs w:val="1"/>
          <w:sz w:val="24"/>
          <w:szCs w:val="24"/>
          <w:lang w:val="es-ES"/>
        </w:rPr>
      </w:pPr>
      <w:r w:rsidRPr="7A8AB059" w:rsidR="7A445DB1">
        <w:rPr>
          <w:b w:val="1"/>
          <w:bCs w:val="1"/>
          <w:lang w:val="es-ES"/>
        </w:rPr>
        <w:t>Criterios de salida:</w:t>
      </w:r>
      <w:r w:rsidRPr="7A8AB059" w:rsidR="028244A5">
        <w:rPr>
          <w:b w:val="0"/>
          <w:bCs w:val="0"/>
          <w:lang w:val="es-ES"/>
        </w:rPr>
        <w:t xml:space="preserve"> </w:t>
      </w:r>
    </w:p>
    <w:p w:rsidR="028244A5" w:rsidP="7A8AB059" w:rsidRDefault="028244A5" w14:paraId="45F54CD5" w14:textId="21DADFF3">
      <w:pPr>
        <w:pStyle w:val="Pargrafodelista"/>
        <w:numPr>
          <w:ilvl w:val="1"/>
          <w:numId w:val="22"/>
        </w:numPr>
        <w:jc w:val="both"/>
        <w:rPr>
          <w:b w:val="0"/>
          <w:bCs w:val="0"/>
          <w:sz w:val="24"/>
          <w:szCs w:val="24"/>
          <w:lang w:val="es-ES"/>
        </w:rPr>
      </w:pPr>
      <w:r w:rsidRPr="7A8AB059" w:rsidR="028244A5">
        <w:rPr>
          <w:b w:val="0"/>
          <w:bCs w:val="0"/>
          <w:sz w:val="24"/>
          <w:szCs w:val="24"/>
          <w:lang w:val="es-ES"/>
        </w:rPr>
        <w:t>La solicitud es aceptada y ha sido determinada su prioridad e impacto inicial</w:t>
      </w:r>
      <w:r w:rsidRPr="7A8AB059" w:rsidR="07EA4DEB">
        <w:rPr>
          <w:b w:val="0"/>
          <w:bCs w:val="0"/>
          <w:sz w:val="24"/>
          <w:szCs w:val="24"/>
          <w:lang w:val="es-ES"/>
        </w:rPr>
        <w:t>, con la correspondiente plantilla “Solicitud de Cambio” cubierta.</w:t>
      </w:r>
    </w:p>
    <w:p w:rsidR="4C19FE9F" w:rsidP="7A8AB059" w:rsidRDefault="4C19FE9F" w14:paraId="54D9CC8C" w14:textId="4D6B17E6">
      <w:pPr>
        <w:pStyle w:val="Pargrafodelista"/>
        <w:numPr>
          <w:ilvl w:val="1"/>
          <w:numId w:val="22"/>
        </w:numPr>
        <w:jc w:val="both"/>
        <w:rPr>
          <w:b w:val="0"/>
          <w:bCs w:val="0"/>
          <w:sz w:val="24"/>
          <w:szCs w:val="24"/>
          <w:lang w:val="es-ES"/>
        </w:rPr>
      </w:pPr>
      <w:r w:rsidRPr="5BDFC1DA" w:rsidR="4C19FE9F">
        <w:rPr>
          <w:b w:val="0"/>
          <w:bCs w:val="0"/>
          <w:sz w:val="24"/>
          <w:szCs w:val="24"/>
          <w:lang w:val="es-ES"/>
        </w:rPr>
        <w:t>La solicitud es denegada y se ha informado al usuario correspondiente del suceso.</w:t>
      </w:r>
    </w:p>
    <w:p w:rsidR="3F45C498" w:rsidP="5BDFC1DA" w:rsidRDefault="3F45C498" w14:paraId="3D69AD6F" w14:textId="557BB4F0">
      <w:pPr>
        <w:pStyle w:val="Ttulo3"/>
        <w:suppressLineNumbers w:val="0"/>
        <w:spacing w:before="240" w:beforeAutospacing="off" w:after="60" w:afterAutospacing="off" w:line="259" w:lineRule="auto"/>
        <w:ind/>
        <w:jc w:val="both"/>
        <w:rPr>
          <w:lang w:val="es-ES"/>
        </w:rPr>
      </w:pPr>
      <w:bookmarkStart w:name="_Toc991527596" w:id="1179047675"/>
      <w:r w:rsidRPr="5BDFC1DA" w:rsidR="3F45C498">
        <w:rPr>
          <w:lang w:val="es-ES"/>
        </w:rPr>
        <w:t>Clasif</w:t>
      </w:r>
      <w:r w:rsidRPr="5BDFC1DA" w:rsidR="3AECA2C5">
        <w:rPr>
          <w:lang w:val="es-ES"/>
        </w:rPr>
        <w:t>i</w:t>
      </w:r>
      <w:r w:rsidRPr="5BDFC1DA" w:rsidR="3F45C498">
        <w:rPr>
          <w:lang w:val="es-ES"/>
        </w:rPr>
        <w:t>cación</w:t>
      </w:r>
      <w:bookmarkEnd w:id="1179047675"/>
      <w:r w:rsidRPr="5BDFC1DA" w:rsidR="7A5AB0D0">
        <w:rPr>
          <w:lang w:val="es-ES"/>
        </w:rPr>
        <w:t xml:space="preserve"> </w:t>
      </w:r>
    </w:p>
    <w:p w:rsidR="02AD32B6" w:rsidP="7A8AB059" w:rsidRDefault="02AD32B6" w14:paraId="74B49068" w14:textId="73D33D4C">
      <w:pPr>
        <w:pStyle w:val="Pargrafodelista"/>
        <w:numPr>
          <w:ilvl w:val="0"/>
          <w:numId w:val="22"/>
        </w:numPr>
        <w:jc w:val="both"/>
        <w:rPr>
          <w:b w:val="0"/>
          <w:bCs w:val="0"/>
          <w:u w:val="none"/>
          <w:lang w:val="es-ES"/>
        </w:rPr>
      </w:pPr>
      <w:r w:rsidRPr="7A8AB059" w:rsidR="02AD32B6">
        <w:rPr>
          <w:b w:val="1"/>
          <w:bCs w:val="1"/>
          <w:lang w:val="es-ES"/>
        </w:rPr>
        <w:t>Descripción:</w:t>
      </w:r>
      <w:r w:rsidRPr="7A8AB059" w:rsidR="31F26EE3">
        <w:rPr>
          <w:b w:val="1"/>
          <w:bCs w:val="1"/>
          <w:lang w:val="es-ES"/>
        </w:rPr>
        <w:t xml:space="preserve"> </w:t>
      </w:r>
      <w:r w:rsidRPr="7A8AB059" w:rsidR="31F26EE3">
        <w:rPr>
          <w:b w:val="0"/>
          <w:bCs w:val="0"/>
          <w:u w:val="none"/>
          <w:lang w:val="es-ES"/>
        </w:rPr>
        <w:t xml:space="preserve">Estudiar el problema presentado y a que </w:t>
      </w:r>
      <w:r w:rsidRPr="7A8AB059" w:rsidR="31F26EE3">
        <w:rPr>
          <w:b w:val="0"/>
          <w:bCs w:val="0"/>
          <w:u w:val="none"/>
          <w:lang w:val="es-ES"/>
        </w:rPr>
        <w:t>áreas</w:t>
      </w:r>
      <w:r w:rsidRPr="7A8AB059" w:rsidR="4E221272">
        <w:rPr>
          <w:b w:val="0"/>
          <w:bCs w:val="0"/>
          <w:u w:val="none"/>
          <w:lang w:val="es-ES"/>
        </w:rPr>
        <w:t xml:space="preserve"> </w:t>
      </w:r>
      <w:r w:rsidRPr="7A8AB059" w:rsidR="4E221272">
        <w:rPr>
          <w:b w:val="0"/>
          <w:bCs w:val="0"/>
          <w:u w:val="none"/>
          <w:lang w:val="es-ES"/>
        </w:rPr>
        <w:t>del</w:t>
      </w:r>
      <w:r w:rsidRPr="7A8AB059" w:rsidR="4E221272">
        <w:rPr>
          <w:b w:val="0"/>
          <w:bCs w:val="0"/>
          <w:u w:val="none"/>
          <w:lang w:val="es-ES"/>
        </w:rPr>
        <w:t xml:space="preserve"> proyecto afecta para saber a </w:t>
      </w:r>
      <w:r w:rsidRPr="7A8AB059" w:rsidR="4E221272">
        <w:rPr>
          <w:b w:val="0"/>
          <w:bCs w:val="0"/>
          <w:u w:val="none"/>
          <w:lang w:val="es-ES"/>
        </w:rPr>
        <w:t>qué</w:t>
      </w:r>
      <w:r w:rsidRPr="7A8AB059" w:rsidR="4E221272">
        <w:rPr>
          <w:b w:val="0"/>
          <w:bCs w:val="0"/>
          <w:u w:val="none"/>
          <w:lang w:val="es-ES"/>
        </w:rPr>
        <w:t xml:space="preserve"> grupo </w:t>
      </w:r>
      <w:r w:rsidRPr="7A8AB059" w:rsidR="4E221272">
        <w:rPr>
          <w:b w:val="0"/>
          <w:bCs w:val="0"/>
          <w:u w:val="none"/>
          <w:lang w:val="es-ES"/>
        </w:rPr>
        <w:t>delegárselo</w:t>
      </w:r>
      <w:r w:rsidRPr="7A8AB059" w:rsidR="4E221272">
        <w:rPr>
          <w:b w:val="0"/>
          <w:bCs w:val="0"/>
          <w:u w:val="none"/>
          <w:lang w:val="es-ES"/>
        </w:rPr>
        <w:t>. El personal de servicio de atención al cliente estudia por encima a que áreas puede estar afectando en base a la información propo</w:t>
      </w:r>
      <w:r w:rsidRPr="7A8AB059" w:rsidR="38D78406">
        <w:rPr>
          <w:b w:val="0"/>
          <w:bCs w:val="0"/>
          <w:u w:val="none"/>
          <w:lang w:val="es-ES"/>
        </w:rPr>
        <w:t>rcionada, y delega el estudio y resolución del problema al grupo de desarrolladores más apropiado. En caso de no poder ajustarlo a la especialidad de uno de los grupos, se clasificará en una categoría especial</w:t>
      </w:r>
      <w:r w:rsidRPr="7A8AB059" w:rsidR="2778D927">
        <w:rPr>
          <w:b w:val="0"/>
          <w:bCs w:val="0"/>
          <w:u w:val="none"/>
          <w:lang w:val="es-ES"/>
        </w:rPr>
        <w:t>. Por último, se les asignará un valor de urgencia antes de pasarlos, en función de cuanto afecta al funcionamiento del proyecto.</w:t>
      </w:r>
    </w:p>
    <w:p w:rsidR="02AD32B6" w:rsidP="7A8AB059" w:rsidRDefault="02AD32B6" w14:paraId="2EFED8D4" w14:textId="2FCC1A74">
      <w:pPr>
        <w:pStyle w:val="Pargrafodelista"/>
        <w:numPr>
          <w:ilvl w:val="0"/>
          <w:numId w:val="22"/>
        </w:numPr>
        <w:jc w:val="both"/>
        <w:rPr>
          <w:b w:val="1"/>
          <w:bCs w:val="1"/>
          <w:sz w:val="24"/>
          <w:szCs w:val="24"/>
          <w:lang w:val="es-ES"/>
        </w:rPr>
      </w:pPr>
      <w:r w:rsidRPr="7A8AB059" w:rsidR="02AD32B6">
        <w:rPr>
          <w:b w:val="1"/>
          <w:bCs w:val="1"/>
          <w:lang w:val="es-ES"/>
        </w:rPr>
        <w:t>Involucrados</w:t>
      </w:r>
      <w:r w:rsidRPr="7A8AB059" w:rsidR="653CDAD0">
        <w:rPr>
          <w:b w:val="1"/>
          <w:bCs w:val="1"/>
          <w:lang w:val="es-ES"/>
        </w:rPr>
        <w:t xml:space="preserve">: </w:t>
      </w:r>
      <w:r w:rsidRPr="7A8AB059" w:rsidR="653CDAD0">
        <w:rPr>
          <w:b w:val="0"/>
          <w:bCs w:val="0"/>
          <w:lang w:val="es-ES"/>
        </w:rPr>
        <w:t>Personal de servicios de atención al cliente</w:t>
      </w:r>
      <w:r w:rsidRPr="7A8AB059" w:rsidR="19087503">
        <w:rPr>
          <w:b w:val="0"/>
          <w:bCs w:val="0"/>
          <w:lang w:val="es-ES"/>
        </w:rPr>
        <w:t>.</w:t>
      </w:r>
    </w:p>
    <w:p w:rsidR="02AD32B6" w:rsidP="7A8AB059" w:rsidRDefault="02AD32B6" w14:paraId="2764DAEB" w14:textId="124F0128">
      <w:pPr>
        <w:pStyle w:val="Pargrafodelista"/>
        <w:numPr>
          <w:ilvl w:val="0"/>
          <w:numId w:val="22"/>
        </w:numPr>
        <w:jc w:val="both"/>
        <w:rPr>
          <w:b w:val="1"/>
          <w:bCs w:val="1"/>
          <w:sz w:val="24"/>
          <w:szCs w:val="24"/>
          <w:lang w:val="es-ES"/>
        </w:rPr>
      </w:pPr>
      <w:r w:rsidRPr="7A8AB059" w:rsidR="02AD32B6">
        <w:rPr>
          <w:b w:val="1"/>
          <w:bCs w:val="1"/>
          <w:lang w:val="es-ES"/>
        </w:rPr>
        <w:t>Entradas requeridas:</w:t>
      </w:r>
      <w:r w:rsidRPr="7A8AB059" w:rsidR="3D67CC0A">
        <w:rPr>
          <w:b w:val="1"/>
          <w:bCs w:val="1"/>
          <w:lang w:val="es-ES"/>
        </w:rPr>
        <w:t xml:space="preserve"> </w:t>
      </w:r>
      <w:r w:rsidRPr="7A8AB059" w:rsidR="01B99B81">
        <w:rPr>
          <w:b w:val="0"/>
          <w:bCs w:val="0"/>
          <w:lang w:val="es-ES"/>
        </w:rPr>
        <w:t xml:space="preserve">Un problema aceptado representado en una plantilla </w:t>
      </w:r>
      <w:r w:rsidRPr="7A8AB059" w:rsidR="15B9AAE0">
        <w:rPr>
          <w:b w:val="0"/>
          <w:bCs w:val="0"/>
          <w:lang w:val="es-ES"/>
        </w:rPr>
        <w:t>RFC</w:t>
      </w:r>
      <w:r w:rsidRPr="7A8AB059" w:rsidR="01B99B81">
        <w:rPr>
          <w:b w:val="0"/>
          <w:bCs w:val="0"/>
          <w:lang w:val="es-ES"/>
        </w:rPr>
        <w:t>.</w:t>
      </w:r>
    </w:p>
    <w:p w:rsidR="02AD32B6" w:rsidP="7A8AB059" w:rsidRDefault="02AD32B6" w14:paraId="01C60295" w14:textId="3D4722AF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7A8AB059" w:rsidR="02AD32B6">
        <w:rPr>
          <w:b w:val="1"/>
          <w:bCs w:val="1"/>
          <w:lang w:val="es-ES"/>
        </w:rPr>
        <w:t>P</w:t>
      </w:r>
      <w:r w:rsidRPr="7A8AB059" w:rsidR="02AD32B6">
        <w:rPr>
          <w:b w:val="1"/>
          <w:bCs w:val="1"/>
          <w:lang w:val="es-ES"/>
        </w:rPr>
        <w:t>r</w:t>
      </w:r>
      <w:r w:rsidRPr="7A8AB059" w:rsidR="02AD32B6">
        <w:rPr>
          <w:b w:val="1"/>
          <w:bCs w:val="1"/>
          <w:lang w:val="es-ES"/>
        </w:rPr>
        <w:t>oductos de t</w:t>
      </w:r>
      <w:r w:rsidRPr="7A8AB059" w:rsidR="02AD32B6">
        <w:rPr>
          <w:b w:val="1"/>
          <w:bCs w:val="1"/>
          <w:lang w:val="es-ES"/>
        </w:rPr>
        <w:t>rabajo:</w:t>
      </w:r>
      <w:r w:rsidRPr="7A8AB059" w:rsidR="41631EC4">
        <w:rPr>
          <w:b w:val="1"/>
          <w:bCs w:val="1"/>
          <w:lang w:val="es-ES"/>
        </w:rPr>
        <w:t xml:space="preserve"> </w:t>
      </w:r>
      <w:r w:rsidRPr="7A8AB059" w:rsidR="41631EC4">
        <w:rPr>
          <w:b w:val="0"/>
          <w:bCs w:val="0"/>
          <w:lang w:val="es-ES"/>
        </w:rPr>
        <w:t xml:space="preserve">Una plantilla clasificada según a que áreas afecta el problema y su urgencia. Esta es </w:t>
      </w:r>
      <w:r w:rsidRPr="7A8AB059" w:rsidR="7CDBD550">
        <w:rPr>
          <w:b w:val="0"/>
          <w:bCs w:val="0"/>
          <w:lang w:val="es-ES"/>
        </w:rPr>
        <w:t>asignada a un grupo de desarrolladores apropiado.</w:t>
      </w:r>
    </w:p>
    <w:p w:rsidR="02AD32B6" w:rsidP="7A8AB059" w:rsidRDefault="02AD32B6" w14:paraId="2DB1FE47" w14:textId="09814271">
      <w:pPr>
        <w:pStyle w:val="Pargrafodelista"/>
        <w:numPr>
          <w:ilvl w:val="0"/>
          <w:numId w:val="2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sz w:val="24"/>
          <w:szCs w:val="24"/>
          <w:lang w:val="es-ES"/>
        </w:rPr>
      </w:pPr>
      <w:r w:rsidRPr="7A8AB059" w:rsidR="02AD32B6">
        <w:rPr>
          <w:b w:val="1"/>
          <w:bCs w:val="1"/>
          <w:lang w:val="es-ES"/>
        </w:rPr>
        <w:t>Criterios de entrada:</w:t>
      </w:r>
      <w:r w:rsidRPr="7A8AB059" w:rsidR="02BE3993">
        <w:rPr>
          <w:b w:val="1"/>
          <w:bCs w:val="1"/>
          <w:lang w:val="es-ES"/>
        </w:rPr>
        <w:t xml:space="preserve"> </w:t>
      </w:r>
      <w:r w:rsidRPr="7A8AB059" w:rsidR="02BE3993">
        <w:rPr>
          <w:b w:val="0"/>
          <w:bCs w:val="0"/>
          <w:lang w:val="es-ES"/>
        </w:rPr>
        <w:t xml:space="preserve">Finalización de una plantilla </w:t>
      </w:r>
      <w:r w:rsidRPr="7A8AB059" w:rsidR="054F11D8">
        <w:rPr>
          <w:b w:val="0"/>
          <w:bCs w:val="0"/>
          <w:lang w:val="es-ES"/>
        </w:rPr>
        <w:t>RFC</w:t>
      </w:r>
    </w:p>
    <w:p w:rsidR="02AD32B6" w:rsidP="7A8AB059" w:rsidRDefault="02AD32B6" w14:paraId="503E5986" w14:textId="00F4C7B1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5BDFC1DA" w:rsidR="02AD32B6">
        <w:rPr>
          <w:b w:val="1"/>
          <w:bCs w:val="1"/>
          <w:lang w:val="es-ES"/>
        </w:rPr>
        <w:t>Criterios de salida:</w:t>
      </w:r>
      <w:r w:rsidRPr="5BDFC1DA" w:rsidR="4CA9629E">
        <w:rPr>
          <w:b w:val="1"/>
          <w:bCs w:val="1"/>
          <w:lang w:val="es-ES"/>
        </w:rPr>
        <w:t xml:space="preserve"> </w:t>
      </w:r>
      <w:r w:rsidRPr="5BDFC1DA" w:rsidR="4CA9629E">
        <w:rPr>
          <w:b w:val="0"/>
          <w:bCs w:val="0"/>
          <w:lang w:val="es-ES"/>
        </w:rPr>
        <w:t xml:space="preserve">Plantilla de </w:t>
      </w:r>
      <w:r w:rsidRPr="5BDFC1DA" w:rsidR="6F411F21">
        <w:rPr>
          <w:b w:val="0"/>
          <w:bCs w:val="0"/>
          <w:lang w:val="es-ES"/>
        </w:rPr>
        <w:t>clasificación</w:t>
      </w:r>
      <w:r w:rsidRPr="5BDFC1DA" w:rsidR="4CA9629E">
        <w:rPr>
          <w:b w:val="0"/>
          <w:bCs w:val="0"/>
          <w:lang w:val="es-ES"/>
        </w:rPr>
        <w:t xml:space="preserve"> con un</w:t>
      </w:r>
      <w:r w:rsidRPr="5BDFC1DA" w:rsidR="24CE6B55">
        <w:rPr>
          <w:b w:val="0"/>
          <w:bCs w:val="0"/>
          <w:lang w:val="es-ES"/>
        </w:rPr>
        <w:t>o</w:t>
      </w:r>
      <w:r w:rsidRPr="5BDFC1DA" w:rsidR="4CA9629E">
        <w:rPr>
          <w:b w:val="0"/>
          <w:bCs w:val="0"/>
          <w:lang w:val="es-ES"/>
        </w:rPr>
        <w:t xml:space="preserve">s </w:t>
      </w:r>
      <w:r w:rsidRPr="5BDFC1DA" w:rsidR="3A29248E">
        <w:rPr>
          <w:b w:val="0"/>
          <w:bCs w:val="0"/>
          <w:lang w:val="es-ES"/>
        </w:rPr>
        <w:t xml:space="preserve">valores </w:t>
      </w:r>
      <w:r w:rsidRPr="5BDFC1DA" w:rsidR="4CA9629E">
        <w:rPr>
          <w:b w:val="0"/>
          <w:bCs w:val="0"/>
          <w:lang w:val="es-ES"/>
        </w:rPr>
        <w:t>de urgencia y grupo válidas asignadas.</w:t>
      </w:r>
    </w:p>
    <w:p w:rsidR="79F47421" w:rsidP="5BDFC1DA" w:rsidRDefault="79F47421" w14:paraId="61C85A2C" w14:textId="3E2A0263">
      <w:pPr>
        <w:pStyle w:val="Ttulo3"/>
        <w:suppressLineNumbers w:val="0"/>
        <w:spacing w:before="240" w:beforeAutospacing="off" w:after="60" w:afterAutospacing="off" w:line="259" w:lineRule="auto"/>
        <w:ind/>
        <w:jc w:val="both"/>
        <w:rPr>
          <w:lang w:val="es-ES"/>
        </w:rPr>
      </w:pPr>
      <w:bookmarkStart w:name="_Toc1708019505" w:id="1997679017"/>
      <w:r w:rsidRPr="5BDFC1DA" w:rsidR="79F47421">
        <w:rPr>
          <w:lang w:val="es-ES"/>
        </w:rPr>
        <w:t>Aprobación y planificación</w:t>
      </w:r>
      <w:bookmarkEnd w:id="1997679017"/>
      <w:r w:rsidRPr="5BDFC1DA" w:rsidR="377C1418">
        <w:rPr>
          <w:lang w:val="es-ES"/>
        </w:rPr>
        <w:t xml:space="preserve"> </w:t>
      </w:r>
    </w:p>
    <w:p w:rsidR="24C2CC9D" w:rsidP="7A8AB059" w:rsidRDefault="24C2CC9D" w14:paraId="5103C96E" w14:textId="10B61C10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7A8AB059" w:rsidR="24C2CC9D">
        <w:rPr>
          <w:b w:val="1"/>
          <w:bCs w:val="1"/>
          <w:lang w:val="es-ES"/>
        </w:rPr>
        <w:t>Descripción:</w:t>
      </w:r>
      <w:r w:rsidRPr="7A8AB059" w:rsidR="239D8BCE">
        <w:rPr>
          <w:b w:val="1"/>
          <w:bCs w:val="1"/>
          <w:lang w:val="es-ES"/>
        </w:rPr>
        <w:t xml:space="preserve"> </w:t>
      </w:r>
      <w:r w:rsidRPr="7A8AB059" w:rsidR="3C054C6A">
        <w:rPr>
          <w:b w:val="0"/>
          <w:bCs w:val="0"/>
          <w:lang w:val="es-ES"/>
        </w:rPr>
        <w:t xml:space="preserve">Permite al grupo de trabajo que recibe el </w:t>
      </w:r>
      <w:r w:rsidRPr="7A8AB059" w:rsidR="3C054C6A">
        <w:rPr>
          <w:b w:val="0"/>
          <w:bCs w:val="0"/>
          <w:lang w:val="es-ES"/>
        </w:rPr>
        <w:t>problema</w:t>
      </w:r>
      <w:r w:rsidRPr="7A8AB059" w:rsidR="3C054C6A">
        <w:rPr>
          <w:b w:val="0"/>
          <w:bCs w:val="0"/>
          <w:lang w:val="es-ES"/>
        </w:rPr>
        <w:t xml:space="preserve"> analizar</w:t>
      </w:r>
      <w:r w:rsidRPr="7A8AB059" w:rsidR="3C054C6A">
        <w:rPr>
          <w:b w:val="0"/>
          <w:bCs w:val="0"/>
          <w:lang w:val="es-ES"/>
        </w:rPr>
        <w:t xml:space="preserve"> </w:t>
      </w:r>
      <w:r w:rsidRPr="7A8AB059" w:rsidR="3D8677F9">
        <w:rPr>
          <w:b w:val="0"/>
          <w:bCs w:val="0"/>
          <w:lang w:val="es-ES"/>
        </w:rPr>
        <w:t xml:space="preserve">y planificar </w:t>
      </w:r>
      <w:r w:rsidRPr="7A8AB059" w:rsidR="3C054C6A">
        <w:rPr>
          <w:b w:val="0"/>
          <w:bCs w:val="0"/>
          <w:lang w:val="es-ES"/>
        </w:rPr>
        <w:t xml:space="preserve">dicho problema con el objetivo de determinar si este problema </w:t>
      </w:r>
      <w:r w:rsidRPr="7A8AB059" w:rsidR="289B5E1D">
        <w:rPr>
          <w:b w:val="0"/>
          <w:bCs w:val="0"/>
          <w:lang w:val="es-ES"/>
        </w:rPr>
        <w:t>es tratable</w:t>
      </w:r>
      <w:r w:rsidRPr="7A8AB059" w:rsidR="69572B48">
        <w:rPr>
          <w:b w:val="0"/>
          <w:bCs w:val="0"/>
          <w:lang w:val="es-ES"/>
        </w:rPr>
        <w:t>. Si el problema es t</w:t>
      </w:r>
      <w:r w:rsidRPr="7A8AB059" w:rsidR="32E8432B">
        <w:rPr>
          <w:b w:val="0"/>
          <w:bCs w:val="0"/>
          <w:lang w:val="es-ES"/>
        </w:rPr>
        <w:t xml:space="preserve">ratable se aceptará el </w:t>
      </w:r>
      <w:r w:rsidRPr="7A8AB059" w:rsidR="32E8432B">
        <w:rPr>
          <w:b w:val="0"/>
          <w:bCs w:val="0"/>
          <w:lang w:val="es-ES"/>
        </w:rPr>
        <w:t>prob</w:t>
      </w:r>
      <w:r w:rsidRPr="7A8AB059" w:rsidR="7BEB6FDF">
        <w:rPr>
          <w:b w:val="0"/>
          <w:bCs w:val="0"/>
          <w:lang w:val="es-ES"/>
        </w:rPr>
        <w:t>lem</w:t>
      </w:r>
      <w:r w:rsidRPr="7A8AB059" w:rsidR="32E8432B">
        <w:rPr>
          <w:b w:val="0"/>
          <w:bCs w:val="0"/>
          <w:lang w:val="es-ES"/>
        </w:rPr>
        <w:t xml:space="preserve">a y se pasará a su desarrollo y en caso de que no se tratable se comunicará el rechazo de la RFC. </w:t>
      </w:r>
    </w:p>
    <w:p w:rsidR="24C2CC9D" w:rsidP="7A8AB059" w:rsidRDefault="24C2CC9D" w14:paraId="3D5006BD" w14:textId="062A4287">
      <w:pPr>
        <w:pStyle w:val="Pargrafodelista"/>
        <w:numPr>
          <w:ilvl w:val="0"/>
          <w:numId w:val="22"/>
        </w:numPr>
        <w:jc w:val="both"/>
        <w:rPr>
          <w:b w:val="1"/>
          <w:bCs w:val="1"/>
          <w:sz w:val="24"/>
          <w:szCs w:val="24"/>
          <w:lang w:val="es-ES"/>
        </w:rPr>
      </w:pPr>
      <w:r w:rsidRPr="7A8AB059" w:rsidR="24C2CC9D">
        <w:rPr>
          <w:b w:val="1"/>
          <w:bCs w:val="1"/>
          <w:lang w:val="es-ES"/>
        </w:rPr>
        <w:t>Involucrados</w:t>
      </w:r>
      <w:r w:rsidRPr="7A8AB059" w:rsidR="46EB63AB">
        <w:rPr>
          <w:b w:val="1"/>
          <w:bCs w:val="1"/>
          <w:lang w:val="es-ES"/>
        </w:rPr>
        <w:t>:</w:t>
      </w:r>
      <w:r w:rsidRPr="7A8AB059" w:rsidR="62D92904">
        <w:rPr>
          <w:b w:val="1"/>
          <w:bCs w:val="1"/>
          <w:lang w:val="es-ES"/>
        </w:rPr>
        <w:t xml:space="preserve"> </w:t>
      </w:r>
      <w:r w:rsidRPr="7A8AB059" w:rsidR="094D1EB5">
        <w:rPr>
          <w:b w:val="0"/>
          <w:bCs w:val="0"/>
          <w:lang w:val="es-ES"/>
        </w:rPr>
        <w:t>Grupo de analistas para el problema.</w:t>
      </w:r>
    </w:p>
    <w:p w:rsidR="24C2CC9D" w:rsidP="7A8AB059" w:rsidRDefault="24C2CC9D" w14:paraId="5C085717" w14:textId="2B42A077">
      <w:pPr>
        <w:pStyle w:val="Pargrafodelista"/>
        <w:numPr>
          <w:ilvl w:val="0"/>
          <w:numId w:val="22"/>
        </w:numPr>
        <w:jc w:val="both"/>
        <w:rPr>
          <w:b w:val="1"/>
          <w:bCs w:val="1"/>
          <w:lang w:val="es-ES"/>
        </w:rPr>
      </w:pPr>
      <w:r w:rsidRPr="5E3A11F2" w:rsidR="24C2CC9D">
        <w:rPr>
          <w:b w:val="1"/>
          <w:bCs w:val="1"/>
          <w:lang w:val="es-ES"/>
        </w:rPr>
        <w:t>Entradas requeridas:</w:t>
      </w:r>
      <w:r w:rsidRPr="5E3A11F2" w:rsidR="49A19948">
        <w:rPr>
          <w:b w:val="1"/>
          <w:bCs w:val="1"/>
          <w:lang w:val="es-ES"/>
        </w:rPr>
        <w:t xml:space="preserve"> </w:t>
      </w:r>
      <w:r w:rsidRPr="5E3A11F2" w:rsidR="11C11680">
        <w:rPr>
          <w:b w:val="0"/>
          <w:bCs w:val="0"/>
          <w:lang w:val="es-ES"/>
        </w:rPr>
        <w:t xml:space="preserve">Llamada, correo o mensaje que solicite el análisis del problema por parte del equipo </w:t>
      </w:r>
      <w:r w:rsidRPr="5E3A11F2" w:rsidR="62236039">
        <w:rPr>
          <w:b w:val="0"/>
          <w:bCs w:val="0"/>
          <w:lang w:val="es-ES"/>
        </w:rPr>
        <w:t>que clasificó el</w:t>
      </w:r>
      <w:r w:rsidRPr="5E3A11F2" w:rsidR="11C11680">
        <w:rPr>
          <w:b w:val="0"/>
          <w:bCs w:val="0"/>
          <w:lang w:val="es-ES"/>
        </w:rPr>
        <w:t xml:space="preserve"> problema. Plantilla en blanco de</w:t>
      </w:r>
      <w:r w:rsidRPr="5E3A11F2" w:rsidR="11C11680">
        <w:rPr>
          <w:b w:val="0"/>
          <w:bCs w:val="0"/>
          <w:lang w:val="es-ES"/>
        </w:rPr>
        <w:t xml:space="preserve"> </w:t>
      </w:r>
      <w:r w:rsidRPr="5E3A11F2" w:rsidR="11C11680">
        <w:rPr>
          <w:b w:val="0"/>
          <w:bCs w:val="0"/>
          <w:lang w:val="es-ES"/>
        </w:rPr>
        <w:t>“</w:t>
      </w:r>
      <w:r w:rsidRPr="5E3A11F2" w:rsidR="11C11680">
        <w:rPr>
          <w:b w:val="0"/>
          <w:bCs w:val="0"/>
          <w:lang w:val="es-ES"/>
        </w:rPr>
        <w:t>A</w:t>
      </w:r>
      <w:r w:rsidRPr="5E3A11F2" w:rsidR="11C11680">
        <w:rPr>
          <w:b w:val="0"/>
          <w:bCs w:val="0"/>
          <w:lang w:val="es-ES"/>
        </w:rPr>
        <w:t>n</w:t>
      </w:r>
      <w:r w:rsidRPr="5E3A11F2" w:rsidR="064D2260">
        <w:rPr>
          <w:b w:val="0"/>
          <w:bCs w:val="0"/>
          <w:lang w:val="es-ES"/>
        </w:rPr>
        <w:t>á</w:t>
      </w:r>
      <w:r w:rsidRPr="5E3A11F2" w:rsidR="11C11680">
        <w:rPr>
          <w:b w:val="0"/>
          <w:bCs w:val="0"/>
          <w:lang w:val="es-ES"/>
        </w:rPr>
        <w:t>lis</w:t>
      </w:r>
      <w:r w:rsidRPr="5E3A11F2" w:rsidR="11C11680">
        <w:rPr>
          <w:b w:val="0"/>
          <w:bCs w:val="0"/>
          <w:lang w:val="es-ES"/>
        </w:rPr>
        <w:t>i</w:t>
      </w:r>
      <w:r w:rsidRPr="5E3A11F2" w:rsidR="11C11680">
        <w:rPr>
          <w:b w:val="0"/>
          <w:bCs w:val="0"/>
          <w:lang w:val="es-ES"/>
        </w:rPr>
        <w:t>s</w:t>
      </w:r>
      <w:r w:rsidRPr="5E3A11F2" w:rsidR="11C11680">
        <w:rPr>
          <w:b w:val="0"/>
          <w:bCs w:val="0"/>
          <w:lang w:val="es-ES"/>
        </w:rPr>
        <w:t xml:space="preserve"> </w:t>
      </w:r>
      <w:r w:rsidRPr="5E3A11F2" w:rsidR="11C11680">
        <w:rPr>
          <w:b w:val="0"/>
          <w:bCs w:val="0"/>
          <w:lang w:val="es-ES"/>
        </w:rPr>
        <w:t>d</w:t>
      </w:r>
      <w:r w:rsidRPr="5E3A11F2" w:rsidR="11C11680">
        <w:rPr>
          <w:b w:val="0"/>
          <w:bCs w:val="0"/>
          <w:lang w:val="es-ES"/>
        </w:rPr>
        <w:t>e problema” en la carpeta de “Plantillas”.</w:t>
      </w:r>
    </w:p>
    <w:p w:rsidR="24C2CC9D" w:rsidP="7A8AB059" w:rsidRDefault="24C2CC9D" w14:paraId="259ED0A5" w14:textId="119EC083">
      <w:pPr>
        <w:pStyle w:val="Pargrafodelista"/>
        <w:numPr>
          <w:ilvl w:val="0"/>
          <w:numId w:val="22"/>
        </w:numPr>
        <w:jc w:val="both"/>
        <w:rPr>
          <w:b w:val="1"/>
          <w:bCs w:val="1"/>
          <w:sz w:val="24"/>
          <w:szCs w:val="24"/>
          <w:lang w:val="es-ES"/>
        </w:rPr>
      </w:pPr>
      <w:r w:rsidRPr="7A8AB059" w:rsidR="24C2CC9D">
        <w:rPr>
          <w:b w:val="1"/>
          <w:bCs w:val="1"/>
          <w:lang w:val="es-ES"/>
        </w:rPr>
        <w:t>Productos de trabajo:</w:t>
      </w:r>
      <w:r w:rsidRPr="7A8AB059" w:rsidR="79A24C74">
        <w:rPr>
          <w:b w:val="1"/>
          <w:bCs w:val="1"/>
          <w:lang w:val="es-ES"/>
        </w:rPr>
        <w:t xml:space="preserve"> </w:t>
      </w:r>
      <w:r w:rsidRPr="7A8AB059" w:rsidR="79A24C74">
        <w:rPr>
          <w:b w:val="0"/>
          <w:bCs w:val="0"/>
          <w:lang w:val="es-ES"/>
        </w:rPr>
        <w:t>Plantilla “</w:t>
      </w:r>
      <w:r w:rsidRPr="7A8AB059" w:rsidR="79A24C74">
        <w:rPr>
          <w:b w:val="0"/>
          <w:bCs w:val="0"/>
          <w:lang w:val="es-ES"/>
        </w:rPr>
        <w:t>An</w:t>
      </w:r>
      <w:r w:rsidRPr="7A8AB059" w:rsidR="4505259C">
        <w:rPr>
          <w:b w:val="0"/>
          <w:bCs w:val="0"/>
          <w:lang w:val="es-ES"/>
        </w:rPr>
        <w:t>á</w:t>
      </w:r>
      <w:r w:rsidRPr="7A8AB059" w:rsidR="79A24C74">
        <w:rPr>
          <w:b w:val="0"/>
          <w:bCs w:val="0"/>
          <w:lang w:val="es-ES"/>
        </w:rPr>
        <w:t>lisis</w:t>
      </w:r>
      <w:r w:rsidRPr="7A8AB059" w:rsidR="79A24C74">
        <w:rPr>
          <w:b w:val="0"/>
          <w:bCs w:val="0"/>
          <w:lang w:val="es-ES"/>
        </w:rPr>
        <w:t xml:space="preserve"> del problema” cubierta</w:t>
      </w:r>
      <w:r w:rsidRPr="7A8AB059" w:rsidR="2EF9FC63">
        <w:rPr>
          <w:b w:val="0"/>
          <w:bCs w:val="0"/>
          <w:lang w:val="es-ES"/>
        </w:rPr>
        <w:t xml:space="preserve"> en la carpeta “Problemas sin procesar”.</w:t>
      </w:r>
    </w:p>
    <w:p w:rsidR="24C2CC9D" w:rsidP="5E3A11F2" w:rsidRDefault="24C2CC9D" w14:paraId="3C250419" w14:textId="12FCCD6D">
      <w:pPr>
        <w:pStyle w:val="Pargrafodelista"/>
        <w:numPr>
          <w:ilvl w:val="0"/>
          <w:numId w:val="22"/>
        </w:numPr>
        <w:jc w:val="both"/>
        <w:rPr>
          <w:b w:val="0"/>
          <w:bCs w:val="0"/>
          <w:sz w:val="24"/>
          <w:szCs w:val="24"/>
          <w:lang w:val="es-ES"/>
        </w:rPr>
      </w:pPr>
      <w:r w:rsidRPr="5E3A11F2" w:rsidR="24C2CC9D">
        <w:rPr>
          <w:b w:val="1"/>
          <w:bCs w:val="1"/>
          <w:lang w:val="es-ES"/>
        </w:rPr>
        <w:t>Criterios de entrada:</w:t>
      </w:r>
      <w:r w:rsidRPr="5E3A11F2" w:rsidR="6DF63F53">
        <w:rPr>
          <w:b w:val="1"/>
          <w:bCs w:val="1"/>
          <w:lang w:val="es-ES"/>
        </w:rPr>
        <w:t xml:space="preserve"> </w:t>
      </w:r>
      <w:r w:rsidRPr="5E3A11F2" w:rsidR="106D1C54">
        <w:rPr>
          <w:b w:val="0"/>
          <w:bCs w:val="0"/>
          <w:sz w:val="24"/>
          <w:szCs w:val="24"/>
          <w:lang w:val="es-ES"/>
        </w:rPr>
        <w:t>Finalización de la plantilla de clasificación.</w:t>
      </w:r>
    </w:p>
    <w:p w:rsidR="24C2CC9D" w:rsidP="7A8AB059" w:rsidRDefault="24C2CC9D" w14:paraId="68C7BD05" w14:textId="1DC934F1">
      <w:pPr>
        <w:pStyle w:val="Pargrafodelista"/>
        <w:numPr>
          <w:ilvl w:val="0"/>
          <w:numId w:val="22"/>
        </w:numPr>
        <w:jc w:val="both"/>
        <w:rPr>
          <w:b w:val="1"/>
          <w:bCs w:val="1"/>
          <w:sz w:val="24"/>
          <w:szCs w:val="24"/>
          <w:lang w:val="es-ES"/>
        </w:rPr>
      </w:pPr>
      <w:r w:rsidRPr="5E3A11F2" w:rsidR="24C2CC9D">
        <w:rPr>
          <w:b w:val="1"/>
          <w:bCs w:val="1"/>
          <w:lang w:val="es-ES"/>
        </w:rPr>
        <w:t>Criterios de salida:</w:t>
      </w:r>
      <w:r w:rsidRPr="5E3A11F2" w:rsidR="0E0A5B23">
        <w:rPr>
          <w:b w:val="1"/>
          <w:bCs w:val="1"/>
          <w:lang w:val="es-ES"/>
        </w:rPr>
        <w:t xml:space="preserve"> </w:t>
      </w:r>
      <w:r w:rsidRPr="5E3A11F2" w:rsidR="0E0A5B23">
        <w:rPr>
          <w:b w:val="0"/>
          <w:bCs w:val="0"/>
          <w:lang w:val="es-ES"/>
        </w:rPr>
        <w:t>La plantilla “</w:t>
      </w:r>
      <w:r w:rsidRPr="5E3A11F2" w:rsidR="6892B4CB">
        <w:rPr>
          <w:b w:val="0"/>
          <w:bCs w:val="0"/>
          <w:lang w:val="es-ES"/>
        </w:rPr>
        <w:t>Análisis del problema” tiene todos sus campos cubiertos.</w:t>
      </w:r>
      <w:r w:rsidRPr="5E3A11F2" w:rsidR="00721B48">
        <w:rPr>
          <w:b w:val="0"/>
          <w:bCs w:val="0"/>
          <w:lang w:val="es-ES"/>
        </w:rPr>
        <w:t xml:space="preserve"> Si no se acepta el problema se devuelve al emisor de la plantilla RFC y si se acepta se pasa a la siguiente </w:t>
      </w:r>
      <w:r w:rsidRPr="5E3A11F2" w:rsidR="00721B48">
        <w:rPr>
          <w:b w:val="0"/>
          <w:bCs w:val="0"/>
          <w:lang w:val="es-ES"/>
        </w:rPr>
        <w:t>fas</w:t>
      </w:r>
      <w:r w:rsidRPr="5E3A11F2" w:rsidR="00721B48">
        <w:rPr>
          <w:b w:val="0"/>
          <w:bCs w:val="0"/>
          <w:lang w:val="es-ES"/>
        </w:rPr>
        <w:t>e</w:t>
      </w:r>
      <w:r w:rsidRPr="5E3A11F2" w:rsidR="1850C9EF">
        <w:rPr>
          <w:b w:val="0"/>
          <w:bCs w:val="0"/>
          <w:lang w:val="es-ES"/>
        </w:rPr>
        <w:t xml:space="preserve"> </w:t>
      </w:r>
      <w:r w:rsidRPr="5E3A11F2" w:rsidR="00721B48">
        <w:rPr>
          <w:b w:val="0"/>
          <w:bCs w:val="0"/>
          <w:lang w:val="es-ES"/>
        </w:rPr>
        <w:t>(</w:t>
      </w:r>
      <w:r w:rsidRPr="5E3A11F2" w:rsidR="00721B48">
        <w:rPr>
          <w:b w:val="0"/>
          <w:bCs w:val="0"/>
          <w:lang w:val="es-ES"/>
        </w:rPr>
        <w:t>Roll</w:t>
      </w:r>
      <w:r w:rsidRPr="5E3A11F2" w:rsidR="00721B48">
        <w:rPr>
          <w:b w:val="0"/>
          <w:bCs w:val="0"/>
          <w:lang w:val="es-ES"/>
        </w:rPr>
        <w:t xml:space="preserve"> </w:t>
      </w:r>
      <w:r w:rsidRPr="5E3A11F2" w:rsidR="00721B48">
        <w:rPr>
          <w:b w:val="0"/>
          <w:bCs w:val="0"/>
          <w:lang w:val="es-ES"/>
        </w:rPr>
        <w:t>o</w:t>
      </w:r>
      <w:r w:rsidRPr="5E3A11F2" w:rsidR="00721B48">
        <w:rPr>
          <w:b w:val="0"/>
          <w:bCs w:val="0"/>
          <w:lang w:val="es-ES"/>
        </w:rPr>
        <w:t>u</w:t>
      </w:r>
      <w:r w:rsidRPr="5E3A11F2" w:rsidR="00721B48">
        <w:rPr>
          <w:b w:val="0"/>
          <w:bCs w:val="0"/>
          <w:lang w:val="es-ES"/>
        </w:rPr>
        <w:t>t</w:t>
      </w:r>
      <w:r w:rsidRPr="5E3A11F2" w:rsidR="55317F2B">
        <w:rPr>
          <w:b w:val="0"/>
          <w:bCs w:val="0"/>
          <w:lang w:val="es-ES"/>
        </w:rPr>
        <w:t xml:space="preserve"> </w:t>
      </w:r>
      <w:r w:rsidRPr="5E3A11F2" w:rsidR="55317F2B">
        <w:rPr>
          <w:b w:val="0"/>
          <w:bCs w:val="0"/>
          <w:lang w:val="es-ES"/>
        </w:rPr>
        <w:t>y back</w:t>
      </w:r>
      <w:r w:rsidRPr="5E3A11F2" w:rsidR="55317F2B">
        <w:rPr>
          <w:b w:val="0"/>
          <w:bCs w:val="0"/>
          <w:lang w:val="es-ES"/>
        </w:rPr>
        <w:t xml:space="preserve"> </w:t>
      </w:r>
      <w:r w:rsidRPr="5E3A11F2" w:rsidR="55317F2B">
        <w:rPr>
          <w:b w:val="0"/>
          <w:bCs w:val="0"/>
          <w:lang w:val="es-ES"/>
        </w:rPr>
        <w:t>o</w:t>
      </w:r>
      <w:r w:rsidRPr="5E3A11F2" w:rsidR="55317F2B">
        <w:rPr>
          <w:b w:val="0"/>
          <w:bCs w:val="0"/>
          <w:lang w:val="es-ES"/>
        </w:rPr>
        <w:t>u</w:t>
      </w:r>
      <w:r w:rsidRPr="5E3A11F2" w:rsidR="55317F2B">
        <w:rPr>
          <w:b w:val="0"/>
          <w:bCs w:val="0"/>
          <w:lang w:val="es-ES"/>
        </w:rPr>
        <w:t>t</w:t>
      </w:r>
      <w:r w:rsidRPr="5E3A11F2" w:rsidR="00721B48">
        <w:rPr>
          <w:b w:val="0"/>
          <w:bCs w:val="0"/>
          <w:lang w:val="es-ES"/>
        </w:rPr>
        <w:t>)</w:t>
      </w:r>
      <w:r w:rsidRPr="5E3A11F2" w:rsidR="3BF86694">
        <w:rPr>
          <w:b w:val="0"/>
          <w:bCs w:val="0"/>
          <w:lang w:val="es-ES"/>
        </w:rPr>
        <w:t>.</w:t>
      </w:r>
      <w:r w:rsidRPr="5E3A11F2" w:rsidR="33AA8069">
        <w:rPr>
          <w:b w:val="0"/>
          <w:bCs w:val="0"/>
          <w:lang w:val="es-ES"/>
        </w:rPr>
        <w:t xml:space="preserve"> Además, se modifica en el registro de peticiones de cambios el estado a “Finalizado”</w:t>
      </w:r>
    </w:p>
    <w:p w:rsidR="7A8AB059" w:rsidP="7A8AB059" w:rsidRDefault="7A8AB059" w14:paraId="3EB13256" w14:textId="1334D5DE">
      <w:pPr>
        <w:pStyle w:val="Normal"/>
        <w:jc w:val="both"/>
        <w:rPr>
          <w:lang w:val="es-ES"/>
        </w:rPr>
      </w:pPr>
    </w:p>
    <w:p w:rsidR="3F45C498" w:rsidP="5BDFC1DA" w:rsidRDefault="3F45C498" w14:paraId="65371F03" w14:textId="797E8E4A">
      <w:pPr>
        <w:pStyle w:val="Ttulo3"/>
        <w:suppressLineNumbers w:val="0"/>
        <w:spacing w:before="240" w:beforeAutospacing="off" w:after="60" w:afterAutospacing="off" w:line="259" w:lineRule="auto"/>
        <w:ind/>
        <w:jc w:val="both"/>
        <w:rPr>
          <w:lang w:val="es-ES"/>
        </w:rPr>
      </w:pPr>
      <w:bookmarkStart w:name="_Toc837432391" w:id="597378507"/>
      <w:r w:rsidRPr="5BDFC1DA" w:rsidR="3F45C498">
        <w:rPr>
          <w:lang w:val="es-ES"/>
        </w:rPr>
        <w:t xml:space="preserve">Roll </w:t>
      </w:r>
      <w:r w:rsidRPr="5BDFC1DA" w:rsidR="3F45C498">
        <w:rPr>
          <w:lang w:val="es-ES"/>
        </w:rPr>
        <w:t>out</w:t>
      </w:r>
      <w:r w:rsidRPr="5BDFC1DA" w:rsidR="3F45C498">
        <w:rPr>
          <w:lang w:val="es-ES"/>
        </w:rPr>
        <w:t xml:space="preserve"> y back </w:t>
      </w:r>
      <w:r w:rsidRPr="5BDFC1DA" w:rsidR="3F45C498">
        <w:rPr>
          <w:lang w:val="es-ES"/>
        </w:rPr>
        <w:t>out</w:t>
      </w:r>
      <w:bookmarkEnd w:id="597378507"/>
      <w:r w:rsidRPr="5BDFC1DA" w:rsidR="6BE0898B">
        <w:rPr>
          <w:lang w:val="es-ES"/>
        </w:rPr>
        <w:t xml:space="preserve"> </w:t>
      </w:r>
    </w:p>
    <w:p w:rsidR="74BBFD32" w:rsidP="7A8AB059" w:rsidRDefault="74BBFD32" w14:paraId="267101DE" w14:textId="1F227D58">
      <w:pPr>
        <w:pStyle w:val="Pargrafodelista"/>
        <w:numPr>
          <w:ilvl w:val="0"/>
          <w:numId w:val="22"/>
        </w:numPr>
        <w:jc w:val="both"/>
        <w:rPr>
          <w:b w:val="1"/>
          <w:bCs w:val="1"/>
          <w:lang w:val="es-ES"/>
        </w:rPr>
      </w:pPr>
      <w:r w:rsidRPr="7A8AB059" w:rsidR="74BBFD32">
        <w:rPr>
          <w:b w:val="1"/>
          <w:bCs w:val="1"/>
          <w:lang w:val="es-ES"/>
        </w:rPr>
        <w:t>Descripción:</w:t>
      </w:r>
      <w:r w:rsidRPr="7A8AB059" w:rsidR="18D53860">
        <w:rPr>
          <w:b w:val="1"/>
          <w:bCs w:val="1"/>
          <w:lang w:val="es-ES"/>
        </w:rPr>
        <w:t xml:space="preserve"> </w:t>
      </w:r>
      <w:r w:rsidRPr="7A8AB059" w:rsidR="18D53860">
        <w:rPr>
          <w:b w:val="0"/>
          <w:bCs w:val="0"/>
          <w:lang w:val="es-ES"/>
        </w:rPr>
        <w:t xml:space="preserve">La actividad de Roll </w:t>
      </w:r>
      <w:r w:rsidRPr="7A8AB059" w:rsidR="18D53860">
        <w:rPr>
          <w:b w:val="0"/>
          <w:bCs w:val="0"/>
          <w:lang w:val="es-ES"/>
        </w:rPr>
        <w:t>out</w:t>
      </w:r>
      <w:r w:rsidRPr="7A8AB059" w:rsidR="18D53860">
        <w:rPr>
          <w:b w:val="0"/>
          <w:bCs w:val="0"/>
          <w:lang w:val="es-ES"/>
        </w:rPr>
        <w:t xml:space="preserve"> y Back </w:t>
      </w:r>
      <w:r w:rsidRPr="7A8AB059" w:rsidR="18D53860">
        <w:rPr>
          <w:b w:val="0"/>
          <w:bCs w:val="0"/>
          <w:lang w:val="es-ES"/>
        </w:rPr>
        <w:t>out</w:t>
      </w:r>
      <w:r w:rsidRPr="7A8AB059" w:rsidR="18D53860">
        <w:rPr>
          <w:b w:val="0"/>
          <w:bCs w:val="0"/>
          <w:lang w:val="es-ES"/>
        </w:rPr>
        <w:t xml:space="preserve"> se enfoca en implementar y revertir cambios de manera controlada y eficiente en el entorno de producción. Roll </w:t>
      </w:r>
      <w:r w:rsidRPr="7A8AB059" w:rsidR="18D53860">
        <w:rPr>
          <w:b w:val="0"/>
          <w:bCs w:val="0"/>
          <w:lang w:val="es-ES"/>
        </w:rPr>
        <w:t>out</w:t>
      </w:r>
      <w:r w:rsidRPr="7A8AB059" w:rsidR="18D53860">
        <w:rPr>
          <w:b w:val="0"/>
          <w:bCs w:val="0"/>
          <w:lang w:val="es-ES"/>
        </w:rPr>
        <w:t xml:space="preserve"> se refiere a la implementación de cambios planificados en el entorno de producción, mientras que Back </w:t>
      </w:r>
      <w:r w:rsidRPr="7A8AB059" w:rsidR="18D53860">
        <w:rPr>
          <w:b w:val="0"/>
          <w:bCs w:val="0"/>
          <w:lang w:val="es-ES"/>
        </w:rPr>
        <w:t>out</w:t>
      </w:r>
      <w:r w:rsidRPr="7A8AB059" w:rsidR="18D53860">
        <w:rPr>
          <w:b w:val="0"/>
          <w:bCs w:val="0"/>
          <w:lang w:val="es-ES"/>
        </w:rPr>
        <w:t xml:space="preserve"> se refiere a la reversión de cambios en caso de fallo o impacto no deseado.</w:t>
      </w:r>
    </w:p>
    <w:p w:rsidR="74BBFD32" w:rsidP="7A8AB059" w:rsidRDefault="74BBFD32" w14:paraId="78C60812" w14:textId="01FDDD33">
      <w:pPr>
        <w:pStyle w:val="Pargrafodelista"/>
        <w:numPr>
          <w:ilvl w:val="0"/>
          <w:numId w:val="22"/>
        </w:numPr>
        <w:jc w:val="both"/>
        <w:rPr>
          <w:b w:val="1"/>
          <w:bCs w:val="1"/>
          <w:lang w:val="es-ES"/>
        </w:rPr>
      </w:pPr>
      <w:r w:rsidRPr="7A8AB059" w:rsidR="74BBFD32">
        <w:rPr>
          <w:b w:val="1"/>
          <w:bCs w:val="1"/>
          <w:lang w:val="es-ES"/>
        </w:rPr>
        <w:t>Involucrados</w:t>
      </w:r>
      <w:r w:rsidRPr="7A8AB059" w:rsidR="7F8A1AAD">
        <w:rPr>
          <w:b w:val="1"/>
          <w:bCs w:val="1"/>
          <w:lang w:val="es-ES"/>
        </w:rPr>
        <w:t>:</w:t>
      </w:r>
      <w:r w:rsidRPr="7A8AB059" w:rsidR="30BECB75">
        <w:rPr>
          <w:b w:val="0"/>
          <w:bCs w:val="0"/>
          <w:lang w:val="es-ES"/>
        </w:rPr>
        <w:t xml:space="preserve"> Equipo de desarrollo y de gestión de cambios</w:t>
      </w:r>
    </w:p>
    <w:p w:rsidR="74BBFD32" w:rsidP="7A8AB059" w:rsidRDefault="74BBFD32" w14:paraId="26A23D93" w14:textId="07753254">
      <w:pPr>
        <w:pStyle w:val="Pargrafodelista"/>
        <w:numPr>
          <w:ilvl w:val="0"/>
          <w:numId w:val="22"/>
        </w:numPr>
        <w:jc w:val="both"/>
        <w:rPr>
          <w:b w:val="1"/>
          <w:bCs w:val="1"/>
          <w:sz w:val="24"/>
          <w:szCs w:val="24"/>
          <w:lang w:val="es-ES"/>
        </w:rPr>
      </w:pPr>
      <w:r w:rsidRPr="7A8AB059" w:rsidR="74BBFD32">
        <w:rPr>
          <w:b w:val="1"/>
          <w:bCs w:val="1"/>
          <w:lang w:val="es-ES"/>
        </w:rPr>
        <w:t>Entradas requeridas:</w:t>
      </w:r>
      <w:r w:rsidRPr="7A8AB059" w:rsidR="69BF06FE">
        <w:rPr>
          <w:b w:val="0"/>
          <w:bCs w:val="0"/>
          <w:lang w:val="es-ES"/>
        </w:rPr>
        <w:t xml:space="preserve"> Implementación del cambio realizada</w:t>
      </w:r>
    </w:p>
    <w:p w:rsidR="74BBFD32" w:rsidP="7A8AB059" w:rsidRDefault="74BBFD32" w14:paraId="4E049D7F" w14:textId="1BD05579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7A8AB059" w:rsidR="74BBFD32">
        <w:rPr>
          <w:b w:val="1"/>
          <w:bCs w:val="1"/>
          <w:lang w:val="es-ES"/>
        </w:rPr>
        <w:t>Productos de trabajo:</w:t>
      </w:r>
      <w:r w:rsidRPr="7A8AB059" w:rsidR="011F4ECC">
        <w:rPr>
          <w:b w:val="1"/>
          <w:bCs w:val="1"/>
          <w:lang w:val="es-ES"/>
        </w:rPr>
        <w:t xml:space="preserve"> </w:t>
      </w:r>
      <w:r w:rsidRPr="7A8AB059" w:rsidR="1722CC54">
        <w:rPr>
          <w:b w:val="0"/>
          <w:bCs w:val="0"/>
          <w:lang w:val="es-ES"/>
        </w:rPr>
        <w:t xml:space="preserve">Implementación </w:t>
      </w:r>
      <w:r w:rsidRPr="7A8AB059" w:rsidR="011F4ECC">
        <w:rPr>
          <w:b w:val="0"/>
          <w:bCs w:val="0"/>
          <w:lang w:val="es-ES"/>
        </w:rPr>
        <w:t xml:space="preserve">del software </w:t>
      </w:r>
      <w:r w:rsidRPr="7A8AB059" w:rsidR="011F4ECC">
        <w:rPr>
          <w:b w:val="0"/>
          <w:bCs w:val="0"/>
          <w:lang w:val="es-ES"/>
        </w:rPr>
        <w:t xml:space="preserve">con el cambio implementado </w:t>
      </w:r>
      <w:r w:rsidRPr="7A8AB059" w:rsidR="13A090D2">
        <w:rPr>
          <w:b w:val="0"/>
          <w:bCs w:val="0"/>
          <w:lang w:val="es-ES"/>
        </w:rPr>
        <w:t>en el entorno de producción</w:t>
      </w:r>
      <w:r w:rsidRPr="7A8AB059" w:rsidR="6997934A">
        <w:rPr>
          <w:b w:val="0"/>
          <w:bCs w:val="0"/>
          <w:lang w:val="es-ES"/>
        </w:rPr>
        <w:t xml:space="preserve"> (Roll </w:t>
      </w:r>
      <w:r w:rsidRPr="7A8AB059" w:rsidR="6997934A">
        <w:rPr>
          <w:b w:val="0"/>
          <w:bCs w:val="0"/>
          <w:lang w:val="es-ES"/>
        </w:rPr>
        <w:t>out</w:t>
      </w:r>
      <w:r w:rsidRPr="7A8AB059" w:rsidR="6997934A">
        <w:rPr>
          <w:b w:val="0"/>
          <w:bCs w:val="0"/>
          <w:lang w:val="es-ES"/>
        </w:rPr>
        <w:t>)</w:t>
      </w:r>
      <w:r w:rsidRPr="7A8AB059" w:rsidR="13A090D2">
        <w:rPr>
          <w:b w:val="0"/>
          <w:bCs w:val="0"/>
          <w:lang w:val="es-ES"/>
        </w:rPr>
        <w:t xml:space="preserve"> </w:t>
      </w:r>
      <w:r w:rsidRPr="7A8AB059" w:rsidR="011F4ECC">
        <w:rPr>
          <w:b w:val="0"/>
          <w:bCs w:val="0"/>
          <w:lang w:val="es-ES"/>
        </w:rPr>
        <w:t>o recuperación de la versión anterior al cambio</w:t>
      </w:r>
      <w:r w:rsidRPr="7A8AB059" w:rsidR="536EDD09">
        <w:rPr>
          <w:b w:val="0"/>
          <w:bCs w:val="0"/>
          <w:lang w:val="es-ES"/>
        </w:rPr>
        <w:t xml:space="preserve"> (Back </w:t>
      </w:r>
      <w:r w:rsidRPr="7A8AB059" w:rsidR="536EDD09">
        <w:rPr>
          <w:b w:val="0"/>
          <w:bCs w:val="0"/>
          <w:lang w:val="es-ES"/>
        </w:rPr>
        <w:t>out)</w:t>
      </w:r>
    </w:p>
    <w:p w:rsidR="74BBFD32" w:rsidP="7A8AB059" w:rsidRDefault="74BBFD32" w14:paraId="2AE550C2" w14:textId="20C902D1">
      <w:pPr>
        <w:pStyle w:val="Pargrafodelista"/>
        <w:numPr>
          <w:ilvl w:val="0"/>
          <w:numId w:val="22"/>
        </w:numPr>
        <w:jc w:val="both"/>
        <w:rPr>
          <w:b w:val="1"/>
          <w:bCs w:val="1"/>
          <w:lang w:val="es-ES"/>
        </w:rPr>
      </w:pPr>
      <w:r w:rsidRPr="7A8AB059" w:rsidR="74BBFD32">
        <w:rPr>
          <w:b w:val="1"/>
          <w:bCs w:val="1"/>
          <w:lang w:val="es-ES"/>
        </w:rPr>
        <w:t>Criterios de entrada:</w:t>
      </w:r>
      <w:r w:rsidRPr="7A8AB059" w:rsidR="2BB90980">
        <w:rPr>
          <w:b w:val="1"/>
          <w:bCs w:val="1"/>
          <w:lang w:val="es-ES"/>
        </w:rPr>
        <w:t xml:space="preserve"> </w:t>
      </w:r>
      <w:r w:rsidRPr="7A8AB059" w:rsidR="79AFA6AB">
        <w:rPr>
          <w:b w:val="0"/>
          <w:bCs w:val="0"/>
          <w:lang w:val="es-ES"/>
        </w:rPr>
        <w:t>Plantilla de “Análisis del problema” obtenido en la actividad anterior</w:t>
      </w:r>
      <w:r w:rsidRPr="7A8AB059" w:rsidR="713511EA">
        <w:rPr>
          <w:b w:val="0"/>
          <w:bCs w:val="0"/>
          <w:lang w:val="es-ES"/>
        </w:rPr>
        <w:t>.</w:t>
      </w:r>
    </w:p>
    <w:p w:rsidR="74BBFD32" w:rsidP="7A8AB059" w:rsidRDefault="74BBFD32" w14:paraId="7C8CAE1C" w14:textId="789A5234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7A8AB059" w:rsidR="74BBFD32">
        <w:rPr>
          <w:b w:val="1"/>
          <w:bCs w:val="1"/>
          <w:lang w:val="es-ES"/>
        </w:rPr>
        <w:t>Criterios de salida</w:t>
      </w:r>
      <w:r w:rsidRPr="7A8AB059" w:rsidR="74BBFD32">
        <w:rPr>
          <w:b w:val="1"/>
          <w:bCs w:val="1"/>
          <w:lang w:val="es-ES"/>
        </w:rPr>
        <w:t>:</w:t>
      </w:r>
      <w:r w:rsidRPr="7A8AB059" w:rsidR="4C7A102D">
        <w:rPr>
          <w:b w:val="1"/>
          <w:bCs w:val="1"/>
          <w:lang w:val="es-ES"/>
        </w:rPr>
        <w:t xml:space="preserve"> </w:t>
      </w:r>
      <w:r w:rsidRPr="7A8AB059" w:rsidR="4C7A102D">
        <w:rPr>
          <w:b w:val="0"/>
          <w:bCs w:val="0"/>
          <w:lang w:val="es-ES"/>
        </w:rPr>
        <w:t xml:space="preserve">Cambios implementados de manera exitosa y según lo planificado (Roll </w:t>
      </w:r>
      <w:r w:rsidRPr="7A8AB059" w:rsidR="4C7A102D">
        <w:rPr>
          <w:b w:val="0"/>
          <w:bCs w:val="0"/>
          <w:lang w:val="es-ES"/>
        </w:rPr>
        <w:t>ou</w:t>
      </w:r>
      <w:r w:rsidRPr="7A8AB059" w:rsidR="4C7A102D">
        <w:rPr>
          <w:b w:val="0"/>
          <w:bCs w:val="0"/>
          <w:lang w:val="es-ES"/>
        </w:rPr>
        <w:t>t</w:t>
      </w:r>
      <w:r w:rsidRPr="7A8AB059" w:rsidR="4C7A102D">
        <w:rPr>
          <w:b w:val="0"/>
          <w:bCs w:val="0"/>
          <w:lang w:val="es-ES"/>
        </w:rPr>
        <w:t>),</w:t>
      </w:r>
      <w:r w:rsidRPr="7A8AB059" w:rsidR="4C7A102D">
        <w:rPr>
          <w:b w:val="0"/>
          <w:bCs w:val="0"/>
          <w:lang w:val="es-ES"/>
        </w:rPr>
        <w:t xml:space="preserve"> cambios revertidos de manera efectiva en caso de fallo o impacto no deseado (Back </w:t>
      </w:r>
      <w:r w:rsidRPr="7A8AB059" w:rsidR="4C7A102D">
        <w:rPr>
          <w:b w:val="0"/>
          <w:bCs w:val="0"/>
          <w:lang w:val="es-ES"/>
        </w:rPr>
        <w:t>ou</w:t>
      </w:r>
      <w:r w:rsidRPr="7A8AB059" w:rsidR="4C7A102D">
        <w:rPr>
          <w:b w:val="0"/>
          <w:bCs w:val="0"/>
          <w:lang w:val="es-ES"/>
        </w:rPr>
        <w:t>t</w:t>
      </w:r>
      <w:r w:rsidRPr="7A8AB059" w:rsidR="4C7A102D">
        <w:rPr>
          <w:b w:val="0"/>
          <w:bCs w:val="0"/>
          <w:lang w:val="es-ES"/>
        </w:rPr>
        <w:t>)</w:t>
      </w:r>
      <w:r w:rsidRPr="7A8AB059" w:rsidR="713511EA">
        <w:rPr>
          <w:b w:val="0"/>
          <w:bCs w:val="0"/>
          <w:lang w:val="es-ES"/>
        </w:rPr>
        <w:t>.</w:t>
      </w:r>
    </w:p>
    <w:p w:rsidR="7A8AB059" w:rsidP="7A8AB059" w:rsidRDefault="7A8AB059" w14:paraId="1599B731" w14:textId="2BF0C275">
      <w:pPr>
        <w:pStyle w:val="Normal"/>
        <w:jc w:val="both"/>
        <w:rPr>
          <w:lang w:val="es-ES"/>
        </w:rPr>
      </w:pPr>
    </w:p>
    <w:p w:rsidR="3F45C498" w:rsidP="5BDFC1DA" w:rsidRDefault="3F45C498" w14:paraId="12691E5D" w14:textId="7A796D0C">
      <w:pPr>
        <w:pStyle w:val="Ttulo3"/>
        <w:jc w:val="both"/>
        <w:rPr>
          <w:lang w:val="es-ES"/>
        </w:rPr>
      </w:pPr>
      <w:bookmarkStart w:name="_Toc1921368002" w:id="1776902002"/>
      <w:r w:rsidRPr="5BDFC1DA" w:rsidR="3F45C498">
        <w:rPr>
          <w:lang w:val="es-ES"/>
        </w:rPr>
        <w:t>Cierre</w:t>
      </w:r>
      <w:bookmarkEnd w:id="1776902002"/>
      <w:r w:rsidRPr="5BDFC1DA" w:rsidR="636062A3">
        <w:rPr>
          <w:lang w:val="es-ES"/>
        </w:rPr>
        <w:t xml:space="preserve"> </w:t>
      </w:r>
    </w:p>
    <w:p w:rsidR="5DA6DEC4" w:rsidP="7A8AB059" w:rsidRDefault="5DA6DEC4" w14:paraId="182D76B1" w14:textId="3BA99C39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255C5830" w:rsidR="5DA6DEC4">
        <w:rPr>
          <w:b w:val="1"/>
          <w:bCs w:val="1"/>
          <w:lang w:val="es-ES"/>
        </w:rPr>
        <w:t>Descripción:</w:t>
      </w:r>
      <w:r w:rsidRPr="255C5830" w:rsidR="322312CB">
        <w:rPr>
          <w:b w:val="1"/>
          <w:bCs w:val="1"/>
          <w:lang w:val="es-ES"/>
        </w:rPr>
        <w:t xml:space="preserve"> </w:t>
      </w:r>
      <w:r w:rsidRPr="255C5830" w:rsidR="322312CB">
        <w:rPr>
          <w:b w:val="0"/>
          <w:bCs w:val="0"/>
          <w:lang w:val="es-ES"/>
        </w:rPr>
        <w:t>Una vez terminados los cambios implementados e</w:t>
      </w:r>
      <w:r w:rsidRPr="255C5830" w:rsidR="5E8E3E4C">
        <w:rPr>
          <w:b w:val="0"/>
          <w:bCs w:val="0"/>
          <w:lang w:val="es-ES"/>
        </w:rPr>
        <w:t xml:space="preserve">n la actividad de Roll </w:t>
      </w:r>
      <w:r w:rsidRPr="255C5830" w:rsidR="5E8E3E4C">
        <w:rPr>
          <w:b w:val="0"/>
          <w:bCs w:val="0"/>
          <w:lang w:val="es-ES"/>
        </w:rPr>
        <w:t>out</w:t>
      </w:r>
      <w:r w:rsidRPr="255C5830" w:rsidR="5E8E3E4C">
        <w:rPr>
          <w:b w:val="0"/>
          <w:bCs w:val="0"/>
          <w:lang w:val="es-ES"/>
        </w:rPr>
        <w:t xml:space="preserve">, se </w:t>
      </w:r>
      <w:r w:rsidRPr="255C5830" w:rsidR="43D8FD7F">
        <w:rPr>
          <w:b w:val="0"/>
          <w:bCs w:val="0"/>
          <w:lang w:val="es-ES"/>
        </w:rPr>
        <w:t>realiza</w:t>
      </w:r>
      <w:r w:rsidRPr="255C5830" w:rsidR="5E8E3E4C">
        <w:rPr>
          <w:b w:val="0"/>
          <w:bCs w:val="0"/>
          <w:lang w:val="es-ES"/>
        </w:rPr>
        <w:t xml:space="preserve"> el posterior cierre de la solicitud </w:t>
      </w:r>
      <w:r w:rsidRPr="255C5830" w:rsidR="7A6517A2">
        <w:rPr>
          <w:b w:val="0"/>
          <w:bCs w:val="0"/>
          <w:lang w:val="es-ES"/>
        </w:rPr>
        <w:t xml:space="preserve">notificando al cliente que </w:t>
      </w:r>
      <w:r w:rsidRPr="255C5830" w:rsidR="5693F035">
        <w:rPr>
          <w:b w:val="0"/>
          <w:bCs w:val="0"/>
          <w:lang w:val="es-ES"/>
        </w:rPr>
        <w:t>envió la petición de cambio</w:t>
      </w:r>
    </w:p>
    <w:p w:rsidR="5DA6DEC4" w:rsidP="255C5830" w:rsidRDefault="5DA6DEC4" w14:paraId="059DA770" w14:textId="1B1F3644">
      <w:pPr>
        <w:pStyle w:val="Pargrafodelista"/>
        <w:numPr>
          <w:ilvl w:val="0"/>
          <w:numId w:val="22"/>
        </w:numPr>
        <w:jc w:val="both"/>
        <w:rPr>
          <w:b w:val="1"/>
          <w:bCs w:val="1"/>
          <w:lang w:val="es-ES"/>
        </w:rPr>
      </w:pPr>
      <w:r w:rsidRPr="255C5830" w:rsidR="5DA6DEC4">
        <w:rPr>
          <w:b w:val="1"/>
          <w:bCs w:val="1"/>
          <w:lang w:val="es-ES"/>
        </w:rPr>
        <w:t>Involucrados</w:t>
      </w:r>
      <w:r w:rsidRPr="255C5830" w:rsidR="02696F78">
        <w:rPr>
          <w:b w:val="1"/>
          <w:bCs w:val="1"/>
          <w:lang w:val="es-ES"/>
        </w:rPr>
        <w:t>:</w:t>
      </w:r>
      <w:r w:rsidRPr="255C5830" w:rsidR="315EFBD2">
        <w:rPr>
          <w:b w:val="1"/>
          <w:bCs w:val="1"/>
          <w:lang w:val="es-ES"/>
        </w:rPr>
        <w:t xml:space="preserve"> </w:t>
      </w:r>
      <w:r w:rsidRPr="255C5830" w:rsidR="6311987E">
        <w:rPr>
          <w:b w:val="0"/>
          <w:bCs w:val="0"/>
          <w:lang w:val="es-ES"/>
        </w:rPr>
        <w:t>El equipo de gestión de cambios</w:t>
      </w:r>
    </w:p>
    <w:p w:rsidR="5DA6DEC4" w:rsidP="255C5830" w:rsidRDefault="5DA6DEC4" w14:paraId="48798443" w14:textId="66FCAC3B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255C5830" w:rsidR="5DA6DEC4">
        <w:rPr>
          <w:b w:val="1"/>
          <w:bCs w:val="1"/>
          <w:lang w:val="es-ES"/>
        </w:rPr>
        <w:t>Entradas requeridas:</w:t>
      </w:r>
      <w:r w:rsidRPr="255C5830" w:rsidR="69693058">
        <w:rPr>
          <w:b w:val="1"/>
          <w:bCs w:val="1"/>
          <w:lang w:val="es-ES"/>
        </w:rPr>
        <w:t xml:space="preserve"> </w:t>
      </w:r>
      <w:r w:rsidRPr="255C5830" w:rsidR="69693058">
        <w:rPr>
          <w:b w:val="0"/>
          <w:bCs w:val="0"/>
          <w:lang w:val="es-ES"/>
        </w:rPr>
        <w:t xml:space="preserve">El visto bueno del </w:t>
      </w:r>
      <w:r w:rsidRPr="255C5830" w:rsidR="50E63996">
        <w:rPr>
          <w:b w:val="0"/>
          <w:bCs w:val="0"/>
          <w:lang w:val="es-ES"/>
        </w:rPr>
        <w:t xml:space="preserve">jefe de </w:t>
      </w:r>
      <w:r w:rsidRPr="255C5830" w:rsidR="69693058">
        <w:rPr>
          <w:b w:val="0"/>
          <w:bCs w:val="0"/>
          <w:lang w:val="es-ES"/>
        </w:rPr>
        <w:t xml:space="preserve">equipo de </w:t>
      </w:r>
      <w:r w:rsidRPr="255C5830" w:rsidR="7746D2B7">
        <w:rPr>
          <w:b w:val="0"/>
          <w:bCs w:val="0"/>
          <w:lang w:val="es-ES"/>
        </w:rPr>
        <w:t>gestión de cambios</w:t>
      </w:r>
      <w:r w:rsidRPr="255C5830" w:rsidR="69693058">
        <w:rPr>
          <w:b w:val="0"/>
          <w:bCs w:val="0"/>
          <w:lang w:val="es-ES"/>
        </w:rPr>
        <w:t xml:space="preserve"> para</w:t>
      </w:r>
      <w:r w:rsidRPr="255C5830" w:rsidR="69693058">
        <w:rPr>
          <w:b w:val="0"/>
          <w:bCs w:val="0"/>
          <w:lang w:val="es-ES"/>
        </w:rPr>
        <w:t xml:space="preserve"> poder enviar la notificación</w:t>
      </w:r>
    </w:p>
    <w:p w:rsidR="5DA6DEC4" w:rsidP="255C5830" w:rsidRDefault="5DA6DEC4" w14:paraId="013EA36E" w14:textId="43C8638C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255C5830" w:rsidR="5DA6DEC4">
        <w:rPr>
          <w:b w:val="1"/>
          <w:bCs w:val="1"/>
          <w:lang w:val="es-ES"/>
        </w:rPr>
        <w:t>Productos de trabajo:</w:t>
      </w:r>
      <w:r w:rsidRPr="255C5830" w:rsidR="2162C369">
        <w:rPr>
          <w:b w:val="1"/>
          <w:bCs w:val="1"/>
          <w:lang w:val="es-ES"/>
        </w:rPr>
        <w:t xml:space="preserve"> </w:t>
      </w:r>
      <w:r w:rsidRPr="255C5830" w:rsidR="2162C369">
        <w:rPr>
          <w:b w:val="0"/>
          <w:bCs w:val="0"/>
          <w:lang w:val="es-ES"/>
        </w:rPr>
        <w:t>La notificación enviada al usuario</w:t>
      </w:r>
    </w:p>
    <w:p w:rsidR="5DA6DEC4" w:rsidP="255C5830" w:rsidRDefault="5DA6DEC4" w14:paraId="6CB205CF" w14:textId="7058775C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255C5830" w:rsidR="5DA6DEC4">
        <w:rPr>
          <w:b w:val="1"/>
          <w:bCs w:val="1"/>
          <w:lang w:val="es-ES"/>
        </w:rPr>
        <w:t>Criterios de entrada:</w:t>
      </w:r>
      <w:r w:rsidRPr="255C5830" w:rsidR="538E3619">
        <w:rPr>
          <w:b w:val="1"/>
          <w:bCs w:val="1"/>
          <w:lang w:val="es-ES"/>
        </w:rPr>
        <w:t xml:space="preserve"> </w:t>
      </w:r>
      <w:r w:rsidRPr="255C5830" w:rsidR="538E3619">
        <w:rPr>
          <w:b w:val="0"/>
          <w:bCs w:val="0"/>
          <w:lang w:val="es-ES"/>
        </w:rPr>
        <w:t xml:space="preserve">El </w:t>
      </w:r>
      <w:r w:rsidRPr="255C5830" w:rsidR="538E3619">
        <w:rPr>
          <w:b w:val="0"/>
          <w:bCs w:val="0"/>
          <w:lang w:val="es-ES"/>
        </w:rPr>
        <w:t>check</w:t>
      </w:r>
      <w:r w:rsidRPr="255C5830" w:rsidR="538E3619">
        <w:rPr>
          <w:b w:val="0"/>
          <w:bCs w:val="0"/>
          <w:lang w:val="es-ES"/>
        </w:rPr>
        <w:t xml:space="preserve"> del </w:t>
      </w:r>
      <w:r w:rsidRPr="255C5830" w:rsidR="77762528">
        <w:rPr>
          <w:b w:val="0"/>
          <w:bCs w:val="0"/>
          <w:lang w:val="es-ES"/>
        </w:rPr>
        <w:t xml:space="preserve">jefe de </w:t>
      </w:r>
      <w:r w:rsidRPr="255C5830" w:rsidR="538E3619">
        <w:rPr>
          <w:b w:val="0"/>
          <w:bCs w:val="0"/>
          <w:lang w:val="es-ES"/>
        </w:rPr>
        <w:t>equipo</w:t>
      </w:r>
      <w:r w:rsidRPr="255C5830" w:rsidR="5CE9DE6F">
        <w:rPr>
          <w:b w:val="0"/>
          <w:bCs w:val="0"/>
          <w:lang w:val="es-ES"/>
        </w:rPr>
        <w:t>.</w:t>
      </w:r>
    </w:p>
    <w:p w:rsidR="7A8AB059" w:rsidP="255C5830" w:rsidRDefault="7A8AB059" w14:paraId="081B093B" w14:textId="65895E24">
      <w:pPr>
        <w:pStyle w:val="Pargrafodelista"/>
        <w:numPr>
          <w:ilvl w:val="0"/>
          <w:numId w:val="22"/>
        </w:numPr>
        <w:jc w:val="both"/>
        <w:rPr>
          <w:b w:val="0"/>
          <w:bCs w:val="0"/>
          <w:lang w:val="es-ES"/>
        </w:rPr>
      </w:pPr>
      <w:r w:rsidRPr="255C5830" w:rsidR="5DA6DEC4">
        <w:rPr>
          <w:b w:val="1"/>
          <w:bCs w:val="1"/>
          <w:lang w:val="es-ES"/>
        </w:rPr>
        <w:t>Criterios de salida:</w:t>
      </w:r>
      <w:r w:rsidRPr="255C5830" w:rsidR="50620774">
        <w:rPr>
          <w:b w:val="1"/>
          <w:bCs w:val="1"/>
          <w:lang w:val="es-ES"/>
        </w:rPr>
        <w:t xml:space="preserve"> </w:t>
      </w:r>
      <w:r w:rsidRPr="255C5830" w:rsidR="231C1B9B">
        <w:rPr>
          <w:b w:val="0"/>
          <w:bCs w:val="0"/>
          <w:lang w:val="es-ES"/>
        </w:rPr>
        <w:t>Se cerro la solicitud de cambio y se le envió al usuario la notificación informando de la finalización.</w:t>
      </w:r>
    </w:p>
    <w:p w:rsidR="7A8AB059" w:rsidP="7A8AB059" w:rsidRDefault="7A8AB059" w14:paraId="1EBF59AC" w14:textId="6693490D">
      <w:pPr>
        <w:pStyle w:val="Normal"/>
        <w:jc w:val="both"/>
        <w:rPr>
          <w:lang w:val="es-ES"/>
        </w:rPr>
      </w:pPr>
    </w:p>
    <w:p w:rsidR="7A8AB059" w:rsidP="7A8AB059" w:rsidRDefault="7A8AB059" w14:paraId="3CFD3386" w14:textId="4EE4A76C">
      <w:pPr>
        <w:pStyle w:val="Normal"/>
        <w:jc w:val="both"/>
        <w:rPr>
          <w:lang w:val="es-ES"/>
        </w:rPr>
      </w:pPr>
    </w:p>
    <w:p w:rsidR="00F512EB" w:rsidP="7A8AB059" w:rsidRDefault="00F512EB" w14:paraId="4A438F13" w14:textId="3E0E176B">
      <w:pPr>
        <w:pStyle w:val="Ttulo2"/>
        <w:jc w:val="both"/>
        <w:rPr>
          <w:lang w:val="es-ES"/>
        </w:rPr>
      </w:pPr>
      <w:bookmarkStart w:name="_Toc691415909" w:id="297133731"/>
      <w:r w:rsidRPr="5BDFC1DA" w:rsidR="00F512EB">
        <w:rPr>
          <w:lang w:val="es-ES"/>
        </w:rPr>
        <w:t>Plantillas del proceso</w:t>
      </w:r>
      <w:bookmarkEnd w:id="297133731"/>
    </w:p>
    <w:p w:rsidR="00F512EB" w:rsidP="7A8AB059" w:rsidRDefault="00F512EB" w14:paraId="31C05A12" w14:textId="09A92031">
      <w:pPr>
        <w:pStyle w:val="Ttulo3"/>
        <w:jc w:val="both"/>
        <w:rPr>
          <w:lang w:val="es-ES"/>
        </w:rPr>
      </w:pPr>
      <w:bookmarkStart w:name="_Toc983423236" w:id="83715168"/>
      <w:r w:rsidRPr="5BDFC1DA" w:rsidR="00F512EB">
        <w:rPr>
          <w:lang w:val="es-ES"/>
        </w:rPr>
        <w:t>Plantilla A</w:t>
      </w:r>
      <w:bookmarkEnd w:id="83715168"/>
    </w:p>
    <w:p w:rsidR="34FCE82F" w:rsidP="5E3A11F2" w:rsidRDefault="34FCE82F" w14:noSpellErr="1" w14:paraId="7CC55F97">
      <w:pPr>
        <w:pStyle w:val="Ttulo4"/>
        <w:jc w:val="both"/>
        <w:rPr>
          <w:lang w:val="es-ES"/>
        </w:rPr>
      </w:pPr>
      <w:r w:rsidRPr="5E3A11F2" w:rsidR="34FCE82F">
        <w:rPr>
          <w:lang w:val="es-ES"/>
        </w:rPr>
        <w:t>Modelo</w:t>
      </w:r>
    </w:p>
    <w:p w:rsidR="5E3A11F2" w:rsidP="5E3A11F2" w:rsidRDefault="5E3A11F2" w14:paraId="01CA55FF" w14:textId="74156BE0">
      <w:pPr>
        <w:pStyle w:val="Normal"/>
        <w:rPr>
          <w:lang w:val="es-ES"/>
        </w:rPr>
      </w:pPr>
    </w:p>
    <w:p w:rsidR="3ED25922" w:rsidP="7A8AB059" w:rsidRDefault="3ED25922" w14:paraId="58ADE9C9" w14:textId="6360F2C1">
      <w:pPr>
        <w:pStyle w:val="Normal"/>
      </w:pPr>
      <w:r w:rsidR="3ED25922">
        <w:drawing>
          <wp:inline wp14:editId="09D45848" wp14:anchorId="374034A9">
            <wp:extent cx="4572000" cy="2447925"/>
            <wp:effectExtent l="0" t="0" r="0" b="0"/>
            <wp:docPr id="1975035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aba388e18d45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A11F2" w:rsidP="5E3A11F2" w:rsidRDefault="5E3A11F2" w14:paraId="1A4B608B" w14:textId="14FCF770">
      <w:pPr>
        <w:pStyle w:val="Normal"/>
      </w:pPr>
    </w:p>
    <w:p w:rsidR="52700DD7" w:rsidP="5E3A11F2" w:rsidRDefault="52700DD7" w14:paraId="4FDC4476" w14:textId="5A7C7B71">
      <w:pPr>
        <w:pStyle w:val="Ttulo4"/>
        <w:jc w:val="both"/>
        <w:rPr>
          <w:lang w:val="es-ES"/>
        </w:rPr>
      </w:pPr>
      <w:r w:rsidRPr="5E3A11F2" w:rsidR="52700DD7">
        <w:rPr>
          <w:lang w:val="es-ES"/>
        </w:rPr>
        <w:t>Justificación de sus campos</w:t>
      </w:r>
    </w:p>
    <w:p w:rsidR="5E3A11F2" w:rsidP="7D623134" w:rsidRDefault="5E3A11F2" w14:paraId="111FB38D" w14:textId="40D704C1">
      <w:pPr>
        <w:pStyle w:val="Pargrafodelista"/>
        <w:numPr>
          <w:ilvl w:val="0"/>
          <w:numId w:val="28"/>
        </w:numPr>
        <w:rPr>
          <w:sz w:val="24"/>
          <w:szCs w:val="24"/>
          <w:lang w:val="es-ES"/>
        </w:rPr>
      </w:pPr>
      <w:r w:rsidRPr="7D623134" w:rsidR="647FEDF3">
        <w:rPr>
          <w:lang w:val="es-ES"/>
        </w:rPr>
        <w:t xml:space="preserve">Esta plantilla está compuesta de un ID, un número identificador que se genera automáticamente para cada petición que llega, </w:t>
      </w:r>
      <w:r w:rsidRPr="7D623134" w:rsidR="45A3C13B">
        <w:rPr>
          <w:lang w:val="es-ES"/>
        </w:rPr>
        <w:t>servirá</w:t>
      </w:r>
      <w:r w:rsidRPr="7D623134" w:rsidR="647FEDF3">
        <w:rPr>
          <w:lang w:val="es-ES"/>
        </w:rPr>
        <w:t xml:space="preserve"> para </w:t>
      </w:r>
      <w:r w:rsidRPr="7D623134" w:rsidR="089D9137">
        <w:rPr>
          <w:lang w:val="es-ES"/>
        </w:rPr>
        <w:t>mantener un control en el registro de las peticiones.</w:t>
      </w:r>
    </w:p>
    <w:p w:rsidR="7D623134" w:rsidP="7D623134" w:rsidRDefault="7D623134" w14:paraId="2754C1B9" w14:textId="1A930209">
      <w:pPr>
        <w:pStyle w:val="Normal"/>
        <w:rPr>
          <w:lang w:val="es-ES"/>
        </w:rPr>
      </w:pPr>
    </w:p>
    <w:p w:rsidR="089D9137" w:rsidP="7D623134" w:rsidRDefault="089D9137" w14:paraId="1108B27E" w14:textId="02016C10">
      <w:pPr>
        <w:pStyle w:val="Pargrafodelista"/>
        <w:numPr>
          <w:ilvl w:val="0"/>
          <w:numId w:val="28"/>
        </w:numPr>
        <w:rPr>
          <w:sz w:val="24"/>
          <w:szCs w:val="24"/>
          <w:lang w:val="es-ES"/>
        </w:rPr>
      </w:pPr>
      <w:r w:rsidRPr="7D623134" w:rsidR="089D9137">
        <w:rPr>
          <w:lang w:val="es-ES"/>
        </w:rPr>
        <w:t>Un campo fecha qu</w:t>
      </w:r>
      <w:r w:rsidRPr="7D623134" w:rsidR="5641A6AB">
        <w:rPr>
          <w:lang w:val="es-ES"/>
        </w:rPr>
        <w:t>e apoyará al campo ID en el control del registro de las peticiones</w:t>
      </w:r>
    </w:p>
    <w:p w:rsidR="7D623134" w:rsidP="7D623134" w:rsidRDefault="7D623134" w14:paraId="26E3B04F" w14:textId="56CFA8C9">
      <w:pPr>
        <w:pStyle w:val="Normal"/>
        <w:rPr>
          <w:lang w:val="es-ES"/>
        </w:rPr>
      </w:pPr>
    </w:p>
    <w:p w:rsidR="5641A6AB" w:rsidP="7D623134" w:rsidRDefault="5641A6AB" w14:paraId="745AA17E" w14:textId="63C1EF87">
      <w:pPr>
        <w:pStyle w:val="Pargrafodelista"/>
        <w:numPr>
          <w:ilvl w:val="0"/>
          <w:numId w:val="28"/>
        </w:numPr>
        <w:rPr>
          <w:sz w:val="24"/>
          <w:szCs w:val="24"/>
          <w:lang w:val="es-ES"/>
        </w:rPr>
      </w:pPr>
      <w:r w:rsidRPr="7D623134" w:rsidR="5641A6AB">
        <w:rPr>
          <w:lang w:val="es-ES"/>
        </w:rPr>
        <w:t xml:space="preserve">El </w:t>
      </w:r>
      <w:r w:rsidRPr="7D623134" w:rsidR="2302DDAB">
        <w:rPr>
          <w:lang w:val="es-ES"/>
        </w:rPr>
        <w:t>n</w:t>
      </w:r>
      <w:r w:rsidRPr="7D623134" w:rsidR="5641A6AB">
        <w:rPr>
          <w:lang w:val="es-ES"/>
        </w:rPr>
        <w:t xml:space="preserve">ombre completo del usuario que solicita el cambio, para conocer a la persona que </w:t>
      </w:r>
      <w:r w:rsidRPr="7D623134" w:rsidR="71DC9520">
        <w:rPr>
          <w:lang w:val="es-ES"/>
        </w:rPr>
        <w:t>quiere realizar una modificación.</w:t>
      </w:r>
    </w:p>
    <w:p w:rsidR="7D623134" w:rsidP="7D623134" w:rsidRDefault="7D623134" w14:paraId="726A4451" w14:textId="16C27258">
      <w:pPr>
        <w:pStyle w:val="Normal"/>
        <w:rPr>
          <w:lang w:val="es-ES"/>
        </w:rPr>
      </w:pPr>
    </w:p>
    <w:p w:rsidR="20F86102" w:rsidP="7D623134" w:rsidRDefault="20F86102" w14:paraId="54EB228F" w14:textId="36AE3046">
      <w:pPr>
        <w:pStyle w:val="Pargrafodelista"/>
        <w:numPr>
          <w:ilvl w:val="0"/>
          <w:numId w:val="28"/>
        </w:numPr>
        <w:rPr>
          <w:lang w:val="es-ES"/>
        </w:rPr>
      </w:pPr>
      <w:r w:rsidRPr="7D623134" w:rsidR="20F86102">
        <w:rPr>
          <w:lang w:val="es-ES"/>
        </w:rPr>
        <w:t>Un correo electrónico como canal de comunicación que usaremos para notificar al usuario de si los cambios solicitados fueron concedidos y cuando finalizaron esos ca</w:t>
      </w:r>
      <w:r w:rsidRPr="7D623134" w:rsidR="432D485D">
        <w:rPr>
          <w:lang w:val="es-ES"/>
        </w:rPr>
        <w:t>mbios</w:t>
      </w:r>
    </w:p>
    <w:p w:rsidR="5647E1B6" w:rsidP="7D623134" w:rsidRDefault="5647E1B6" w14:paraId="30E7108D" w14:textId="4B227999">
      <w:pPr>
        <w:pStyle w:val="Normal"/>
        <w:ind w:left="0"/>
        <w:rPr>
          <w:sz w:val="24"/>
          <w:szCs w:val="24"/>
          <w:lang w:val="es-ES"/>
        </w:rPr>
      </w:pPr>
      <w:r w:rsidRPr="7D623134" w:rsidR="5647E1B6">
        <w:rPr>
          <w:sz w:val="24"/>
          <w:szCs w:val="24"/>
          <w:lang w:val="es-ES"/>
        </w:rPr>
        <w:t xml:space="preserve"> </w:t>
      </w:r>
    </w:p>
    <w:p w:rsidR="29AEB4D3" w:rsidP="7D623134" w:rsidRDefault="29AEB4D3" w14:paraId="432B5723" w14:textId="3AD54C0C">
      <w:pPr>
        <w:pStyle w:val="Pargrafodelista"/>
        <w:numPr>
          <w:ilvl w:val="0"/>
          <w:numId w:val="28"/>
        </w:numPr>
        <w:rPr>
          <w:sz w:val="24"/>
          <w:szCs w:val="24"/>
          <w:lang w:val="es-ES"/>
        </w:rPr>
      </w:pPr>
      <w:r w:rsidRPr="7D623134" w:rsidR="29AEB4D3">
        <w:rPr>
          <w:sz w:val="24"/>
          <w:szCs w:val="24"/>
          <w:lang w:val="es-ES"/>
        </w:rPr>
        <w:t>Un apartado de descripción donde el cliente expondrá el cambio que desea realizar argumentando los motivos de ese cambio</w:t>
      </w:r>
    </w:p>
    <w:p w:rsidR="789136D6" w:rsidP="5E3A11F2" w:rsidRDefault="789136D6" w14:paraId="02C8C01A" w14:textId="70878817">
      <w:pPr>
        <w:pStyle w:val="Ttulo3"/>
        <w:jc w:val="both"/>
        <w:rPr>
          <w:lang w:val="es-ES"/>
        </w:rPr>
      </w:pPr>
      <w:bookmarkStart w:name="_Toc1676554939" w:id="277258480"/>
      <w:r w:rsidRPr="5BDFC1DA" w:rsidR="789136D6">
        <w:rPr>
          <w:lang w:val="es-ES"/>
        </w:rPr>
        <w:t>Plantilla B</w:t>
      </w:r>
      <w:bookmarkEnd w:id="277258480"/>
    </w:p>
    <w:p w:rsidR="789136D6" w:rsidP="5E3A11F2" w:rsidRDefault="789136D6" w14:noSpellErr="1" w14:paraId="5BBC147C">
      <w:pPr>
        <w:pStyle w:val="Ttulo4"/>
        <w:jc w:val="both"/>
        <w:rPr>
          <w:lang w:val="es-ES"/>
        </w:rPr>
      </w:pPr>
      <w:r w:rsidRPr="5E3A11F2" w:rsidR="789136D6">
        <w:rPr>
          <w:lang w:val="es-ES"/>
        </w:rPr>
        <w:t>Modelo</w:t>
      </w:r>
    </w:p>
    <w:p w:rsidR="789136D6" w:rsidP="5E3A11F2" w:rsidRDefault="789136D6" w14:paraId="44F9843B" w14:textId="7DDBEE53">
      <w:pPr>
        <w:pStyle w:val="Normal"/>
        <w:ind w:firstLine="0"/>
      </w:pPr>
      <w:r w:rsidR="789136D6">
        <w:drawing>
          <wp:inline wp14:editId="19089FC1" wp14:anchorId="1FF84413">
            <wp:extent cx="4572000" cy="2724150"/>
            <wp:effectExtent l="0" t="0" r="0" b="0"/>
            <wp:docPr id="307557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262bdd33d4b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7241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136D6" w:rsidP="5E3A11F2" w:rsidRDefault="789136D6" w14:noSpellErr="1" w14:paraId="2A5EBD9D">
      <w:pPr>
        <w:pStyle w:val="Ttulo4"/>
        <w:jc w:val="both"/>
        <w:rPr>
          <w:lang w:val="es-ES"/>
        </w:rPr>
      </w:pPr>
      <w:r w:rsidRPr="5E3A11F2" w:rsidR="789136D6">
        <w:rPr>
          <w:lang w:val="es-ES"/>
        </w:rPr>
        <w:t>Justificación de sus campos</w:t>
      </w:r>
    </w:p>
    <w:p w:rsidR="789136D6" w:rsidP="5E3A11F2" w:rsidRDefault="789136D6" w14:paraId="47FF2157" w14:textId="76A02E2B">
      <w:pPr>
        <w:pStyle w:val="Normal"/>
        <w:jc w:val="both"/>
        <w:rPr>
          <w:lang w:val="es-ES"/>
        </w:rPr>
      </w:pPr>
      <w:r w:rsidRPr="5E3A11F2" w:rsidR="789136D6">
        <w:rPr>
          <w:lang w:val="es-ES"/>
        </w:rPr>
        <w:t>Los campos añadidos, departamento y urgencia, existen para indicar a qu</w:t>
      </w:r>
      <w:r w:rsidRPr="5E3A11F2" w:rsidR="2BD2A16F">
        <w:rPr>
          <w:lang w:val="es-ES"/>
        </w:rPr>
        <w:t>é</w:t>
      </w:r>
      <w:r w:rsidRPr="5E3A11F2" w:rsidR="789136D6">
        <w:rPr>
          <w:lang w:val="es-ES"/>
        </w:rPr>
        <w:t xml:space="preserve"> departamento de desarrollo debe ir; mientras que urgencia es necesario para indicar c</w:t>
      </w:r>
      <w:r w:rsidRPr="5E3A11F2" w:rsidR="3B2BCE87">
        <w:rPr>
          <w:lang w:val="es-ES"/>
        </w:rPr>
        <w:t>ó</w:t>
      </w:r>
      <w:r w:rsidRPr="5E3A11F2" w:rsidR="789136D6">
        <w:rPr>
          <w:lang w:val="es-ES"/>
        </w:rPr>
        <w:t>mo de necesaria es la resolución de este problema respecto a otros.</w:t>
      </w:r>
    </w:p>
    <w:p w:rsidR="5E3A11F2" w:rsidP="5E3A11F2" w:rsidRDefault="5E3A11F2" w14:paraId="5950B0EC" w14:textId="1B68F9FB">
      <w:pPr>
        <w:pStyle w:val="Normal"/>
        <w:jc w:val="both"/>
        <w:rPr>
          <w:lang w:val="es-ES"/>
        </w:rPr>
      </w:pPr>
    </w:p>
    <w:p w:rsidR="3ED25922" w:rsidP="7A8AB059" w:rsidRDefault="3ED25922" w14:paraId="033F6FA4" w14:textId="2A89B40C">
      <w:pPr>
        <w:pStyle w:val="Ttulo3"/>
        <w:jc w:val="both"/>
        <w:rPr>
          <w:lang w:val="es-ES"/>
        </w:rPr>
      </w:pPr>
      <w:bookmarkStart w:name="_Toc578622370" w:id="1945533314"/>
      <w:r w:rsidRPr="5BDFC1DA" w:rsidR="3ED25922">
        <w:rPr>
          <w:lang w:val="es-ES"/>
        </w:rPr>
        <w:t>Plantilla C</w:t>
      </w:r>
      <w:bookmarkEnd w:id="1945533314"/>
    </w:p>
    <w:p w:rsidR="336D6CBC" w:rsidP="5E3A11F2" w:rsidRDefault="336D6CBC" w14:noSpellErr="1" w14:paraId="40D5F154">
      <w:pPr>
        <w:pStyle w:val="Ttulo4"/>
        <w:jc w:val="both"/>
        <w:rPr>
          <w:lang w:val="es-ES"/>
        </w:rPr>
      </w:pPr>
      <w:r w:rsidRPr="5E3A11F2" w:rsidR="336D6CBC">
        <w:rPr>
          <w:lang w:val="es-ES"/>
        </w:rPr>
        <w:t>Modelo</w:t>
      </w:r>
    </w:p>
    <w:p w:rsidR="5E3A11F2" w:rsidP="5E3A11F2" w:rsidRDefault="5E3A11F2" w14:paraId="64A60CFE" w14:textId="589B195C">
      <w:pPr>
        <w:pStyle w:val="Normal"/>
        <w:rPr>
          <w:lang w:val="es-ES"/>
        </w:rPr>
      </w:pPr>
    </w:p>
    <w:p w:rsidR="3ED25922" w:rsidP="7A8AB059" w:rsidRDefault="3ED25922" w14:paraId="2F04E415" w14:textId="4ECA2B93">
      <w:pPr>
        <w:pStyle w:val="Normal"/>
      </w:pPr>
      <w:r w:rsidR="3ED25922">
        <w:drawing>
          <wp:inline wp14:editId="5EBA3FF2" wp14:anchorId="0B3B07D1">
            <wp:extent cx="4524375" cy="2695575"/>
            <wp:effectExtent l="0" t="0" r="0" b="0"/>
            <wp:docPr id="1381787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31b3bb6354e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24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AB059" w:rsidP="7A8AB059" w:rsidRDefault="7A8AB059" w14:paraId="5D9344DA" w14:textId="2DB99FCD">
      <w:pPr>
        <w:pStyle w:val="Normal"/>
      </w:pPr>
    </w:p>
    <w:p w:rsidR="7A8AB059" w:rsidP="5E3A11F2" w:rsidRDefault="7A8AB059" w14:noSpellErr="1" w14:paraId="2C082C3F" w14:textId="77777777">
      <w:pPr>
        <w:pStyle w:val="Ttulo4"/>
        <w:jc w:val="both"/>
        <w:rPr>
          <w:lang w:val="es-ES"/>
        </w:rPr>
      </w:pPr>
      <w:r w:rsidRPr="5E3A11F2" w:rsidR="50735826">
        <w:rPr>
          <w:lang w:val="es-ES"/>
        </w:rPr>
        <w:t>Justificación de sus campos</w:t>
      </w:r>
    </w:p>
    <w:p w:rsidR="7A8AB059" w:rsidP="5E3A11F2" w:rsidRDefault="7A8AB059" w14:paraId="7EFE3007" w14:textId="2C05781C">
      <w:pPr>
        <w:pStyle w:val="Normal"/>
        <w:jc w:val="both"/>
        <w:rPr>
          <w:lang w:val="es-ES"/>
        </w:rPr>
      </w:pPr>
      <w:r w:rsidRPr="5E3A11F2" w:rsidR="130A1CAF">
        <w:rPr>
          <w:lang w:val="es-ES"/>
        </w:rPr>
        <w:t xml:space="preserve">Los campos son los mismos que en las tarjetas RFC </w:t>
      </w:r>
      <w:r w:rsidRPr="5E3A11F2" w:rsidR="3E823279">
        <w:rPr>
          <w:lang w:val="es-ES"/>
        </w:rPr>
        <w:t>dado que el objetivo</w:t>
      </w:r>
      <w:r w:rsidRPr="5E3A11F2" w:rsidR="130A1CAF">
        <w:rPr>
          <w:lang w:val="es-ES"/>
        </w:rPr>
        <w:t xml:space="preserve"> se trata precisamente de registrar toda esa información. Además, se le incluye un estado a la petición de cambio que se establece a “Pendiente de revisión”</w:t>
      </w:r>
    </w:p>
    <w:p w:rsidR="7A8AB059" w:rsidP="7A8AB059" w:rsidRDefault="7A8AB059" w14:paraId="48ACB480" w14:textId="213D9F68">
      <w:pPr>
        <w:pStyle w:val="Normal"/>
      </w:pPr>
    </w:p>
    <w:p w:rsidR="7A8AB059" w:rsidP="7A8AB059" w:rsidRDefault="7A8AB059" w14:paraId="379EC92B" w14:textId="68614F7C">
      <w:pPr>
        <w:pStyle w:val="Normal"/>
      </w:pPr>
    </w:p>
    <w:p w:rsidR="50735826" w:rsidP="5E3A11F2" w:rsidRDefault="50735826" w14:paraId="63832C85" w14:textId="77284266">
      <w:pPr>
        <w:pStyle w:val="Ttulo3"/>
        <w:jc w:val="both"/>
        <w:rPr>
          <w:lang w:val="es-ES"/>
        </w:rPr>
      </w:pPr>
      <w:bookmarkStart w:name="_Toc1185290286" w:id="829380105"/>
      <w:r w:rsidRPr="5BDFC1DA" w:rsidR="50735826">
        <w:rPr>
          <w:lang w:val="es-ES"/>
        </w:rPr>
        <w:t>Plantilla D</w:t>
      </w:r>
      <w:bookmarkEnd w:id="829380105"/>
      <w:r w:rsidRPr="5BDFC1DA" w:rsidR="50735826">
        <w:rPr>
          <w:lang w:val="es-ES"/>
        </w:rPr>
        <w:t xml:space="preserve"> </w:t>
      </w:r>
    </w:p>
    <w:p w:rsidR="50735826" w:rsidP="5E3A11F2" w:rsidRDefault="50735826" w14:noSpellErr="1" w14:paraId="1D239C4F">
      <w:pPr>
        <w:pStyle w:val="Ttulo4"/>
        <w:jc w:val="both"/>
        <w:rPr>
          <w:lang w:val="es-ES"/>
        </w:rPr>
      </w:pPr>
      <w:r w:rsidRPr="5E3A11F2" w:rsidR="50735826">
        <w:rPr>
          <w:lang w:val="es-ES"/>
        </w:rPr>
        <w:t>Modelo</w:t>
      </w:r>
    </w:p>
    <w:p w:rsidR="6C608860" w:rsidP="5E3A11F2" w:rsidRDefault="6C608860" w14:paraId="472AD2F7" w14:textId="53D69A70">
      <w:pPr>
        <w:pStyle w:val="Normal"/>
      </w:pPr>
      <w:r w:rsidR="6C608860">
        <w:drawing>
          <wp:inline wp14:editId="52293515" wp14:anchorId="71AFBC96">
            <wp:extent cx="4572000" cy="3790950"/>
            <wp:effectExtent l="0" t="0" r="0" b="0"/>
            <wp:docPr id="238122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af4803070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35826" w:rsidP="5E3A11F2" w:rsidRDefault="50735826" w14:noSpellErr="1" w14:paraId="4E5FC3A0">
      <w:pPr>
        <w:pStyle w:val="Ttulo4"/>
        <w:jc w:val="both"/>
        <w:rPr>
          <w:lang w:val="es-ES"/>
        </w:rPr>
      </w:pPr>
      <w:r w:rsidRPr="5E3A11F2" w:rsidR="50735826">
        <w:rPr>
          <w:lang w:val="es-ES"/>
        </w:rPr>
        <w:t>Justificación de sus campos</w:t>
      </w:r>
    </w:p>
    <w:p w:rsidR="30DBD231" w:rsidP="5E3A11F2" w:rsidRDefault="30DBD231" w14:paraId="39371FAF" w14:textId="7559A0F5">
      <w:pPr>
        <w:pStyle w:val="Normal"/>
        <w:jc w:val="both"/>
        <w:rPr>
          <w:lang w:val="es-ES"/>
        </w:rPr>
      </w:pPr>
      <w:r w:rsidRPr="5E3A11F2" w:rsidR="30DBD231">
        <w:rPr>
          <w:lang w:val="es-ES"/>
        </w:rPr>
        <w:t>Como en las anteriores es necesario un campo de ID que identifique el problema, un campo de fecha y hora, el nombre del equipo realizó el análisis, además de un correo para poder conta</w:t>
      </w:r>
      <w:r w:rsidRPr="5E3A11F2" w:rsidR="5E628C03">
        <w:rPr>
          <w:lang w:val="es-ES"/>
        </w:rPr>
        <w:t>c</w:t>
      </w:r>
      <w:r w:rsidRPr="5E3A11F2" w:rsidR="30DBD231">
        <w:rPr>
          <w:lang w:val="es-ES"/>
        </w:rPr>
        <w:t xml:space="preserve">tarlos en caso de ser necesario. </w:t>
      </w:r>
      <w:r w:rsidRPr="5E3A11F2" w:rsidR="30DBD231">
        <w:rPr>
          <w:lang w:val="es-ES"/>
        </w:rPr>
        <w:t xml:space="preserve">Además, </w:t>
      </w:r>
      <w:r w:rsidRPr="5E3A11F2" w:rsidR="19DB4290">
        <w:rPr>
          <w:lang w:val="es-ES"/>
        </w:rPr>
        <w:t xml:space="preserve">se introduce un campo de análisis </w:t>
      </w:r>
      <w:r w:rsidRPr="5E3A11F2" w:rsidR="316C03F6">
        <w:rPr>
          <w:lang w:val="es-ES"/>
        </w:rPr>
        <w:t>que será cubierto con el equipo en el cual plasmarán sus observaciones sobre el problema.</w:t>
      </w:r>
      <w:r w:rsidRPr="5E3A11F2" w:rsidR="316C03F6">
        <w:rPr>
          <w:lang w:val="es-ES"/>
        </w:rPr>
        <w:t xml:space="preserve"> El campo tratable que determina si el problema después del análisis es tratable o no</w:t>
      </w:r>
      <w:r w:rsidRPr="5E3A11F2" w:rsidR="37D29A5A">
        <w:rPr>
          <w:lang w:val="es-ES"/>
        </w:rPr>
        <w:t xml:space="preserve"> y un último campo que deberá cubrirse en caso de que se considere tratable con la planificación decidida para el problema.</w:t>
      </w:r>
    </w:p>
    <w:p w:rsidR="5E3A11F2" w:rsidP="5E3A11F2" w:rsidRDefault="5E3A11F2" w14:paraId="1E5942FC" w14:textId="2E2B7134">
      <w:pPr>
        <w:pStyle w:val="Normal"/>
      </w:pPr>
    </w:p>
    <w:p w:rsidR="5E3A11F2" w:rsidP="5E3A11F2" w:rsidRDefault="5E3A11F2" w14:paraId="3BA16446" w14:textId="3D2BCAD5">
      <w:pPr>
        <w:pStyle w:val="Normal"/>
      </w:pPr>
    </w:p>
    <w:p w:rsidR="5E3A11F2" w:rsidP="5E3A11F2" w:rsidRDefault="5E3A11F2" w14:paraId="092CCC00" w14:textId="735B4B5B">
      <w:pPr>
        <w:pStyle w:val="Normal"/>
      </w:pPr>
    </w:p>
    <w:p w:rsidR="5E3A11F2" w:rsidP="5E3A11F2" w:rsidRDefault="5E3A11F2" w14:paraId="36FAC771" w14:textId="4C237AF8">
      <w:pPr>
        <w:pStyle w:val="Normal"/>
      </w:pPr>
    </w:p>
    <w:p w:rsidR="5E3A11F2" w:rsidP="5E3A11F2" w:rsidRDefault="5E3A11F2" w14:paraId="3C1FBD01" w14:textId="250DDD09">
      <w:pPr>
        <w:pStyle w:val="Normal"/>
      </w:pPr>
    </w:p>
    <w:p w:rsidR="5E3A11F2" w:rsidP="5E3A11F2" w:rsidRDefault="5E3A11F2" w14:paraId="6CB8BFB8" w14:textId="74D2BB86">
      <w:pPr>
        <w:pStyle w:val="Normal"/>
      </w:pPr>
    </w:p>
    <w:p w:rsidR="5E3A11F2" w:rsidP="5E3A11F2" w:rsidRDefault="5E3A11F2" w14:paraId="7343D9CB" w14:textId="31AB6CC8">
      <w:pPr>
        <w:pStyle w:val="Normal"/>
      </w:pPr>
    </w:p>
    <w:p xmlns:wp14="http://schemas.microsoft.com/office/word/2010/wordml" w:rsidRPr="00F63D22" w:rsidR="001061FB" w:rsidP="5BDFC1DA" w:rsidRDefault="001061FB" w14:paraId="562C75D1" wp14:textId="752FAB92">
      <w:pPr>
        <w:pStyle w:val="Ttulo1"/>
        <w:jc w:val="both"/>
        <w:rPr>
          <w:lang w:val="es-ES"/>
        </w:rPr>
      </w:pPr>
      <w:bookmarkStart w:name="_Toc1306082164" w:id="41007358"/>
      <w:r w:rsidR="00405635">
        <w:rPr/>
        <w:t>ANEXOS</w:t>
      </w:r>
      <w:bookmarkEnd w:id="41007358"/>
    </w:p>
    <w:p xmlns:wp14="http://schemas.microsoft.com/office/word/2010/wordml" w:rsidRPr="00F63D22" w:rsidR="00F2636E" w:rsidP="7A8AB059" w:rsidRDefault="00F42A99" w14:paraId="492C8207" wp14:textId="59DD31C0">
      <w:pPr>
        <w:pStyle w:val="Ttulo2"/>
        <w:jc w:val="both"/>
        <w:rPr>
          <w:lang w:val="es-ES"/>
        </w:rPr>
      </w:pPr>
      <w:bookmarkStart w:name="_Toc2069119338" w:id="354526680"/>
      <w:r w:rsidRPr="5BDFC1DA" w:rsidR="00F42A99">
        <w:rPr>
          <w:lang w:val="es-ES"/>
        </w:rPr>
        <w:t xml:space="preserve">Anexo </w:t>
      </w:r>
      <w:r w:rsidRPr="5BDFC1DA" w:rsidR="24F05B93">
        <w:rPr>
          <w:lang w:val="es-ES"/>
        </w:rPr>
        <w:t>1</w:t>
      </w:r>
      <w:r w:rsidRPr="5BDFC1DA" w:rsidR="00F42A99">
        <w:rPr>
          <w:lang w:val="es-ES"/>
        </w:rPr>
        <w:t xml:space="preserve">.- </w:t>
      </w:r>
      <w:r w:rsidRPr="5BDFC1DA" w:rsidR="00F42A99">
        <w:rPr>
          <w:lang w:val="es-ES"/>
        </w:rPr>
        <w:t>Relatorio</w:t>
      </w:r>
      <w:r w:rsidRPr="5BDFC1DA" w:rsidR="00F42A99">
        <w:rPr>
          <w:lang w:val="es-ES"/>
        </w:rPr>
        <w:t xml:space="preserve"> de documentos asociados a éste</w:t>
      </w:r>
      <w:bookmarkEnd w:id="354526680"/>
    </w:p>
    <w:p xmlns:wp14="http://schemas.microsoft.com/office/word/2010/wordml" w:rsidRPr="00F63D22" w:rsidR="001061FB" w:rsidP="7A8AB059" w:rsidRDefault="001061FB" w14:paraId="079D394F" wp14:textId="77777777" wp14:noSpellErr="1">
      <w:pPr>
        <w:jc w:val="both"/>
        <w:rPr>
          <w:sz w:val="18"/>
          <w:szCs w:val="18"/>
          <w:lang w:val="es-ES"/>
        </w:rPr>
      </w:pPr>
      <w:r w:rsidRPr="7A8AB059" w:rsidR="001061FB">
        <w:rPr>
          <w:sz w:val="18"/>
          <w:szCs w:val="18"/>
          <w:lang w:val="es-ES"/>
        </w:rPr>
        <w:t>(</w:t>
      </w:r>
      <w:r w:rsidRPr="7A8AB059" w:rsidR="00F42A99">
        <w:rPr>
          <w:sz w:val="18"/>
          <w:szCs w:val="18"/>
          <w:lang w:val="es-ES"/>
        </w:rPr>
        <w:t>Describe los documentos asociados a este, que son necesarios para la corrección de la práctica y que se adjuntan como elaboración de la misma</w:t>
      </w:r>
      <w:r w:rsidRPr="7A8AB059" w:rsidR="001061FB">
        <w:rPr>
          <w:sz w:val="18"/>
          <w:szCs w:val="18"/>
          <w:lang w:val="es-ES"/>
        </w:rPr>
        <w:t>)</w:t>
      </w:r>
    </w:p>
    <w:p xmlns:wp14="http://schemas.microsoft.com/office/word/2010/wordml" w:rsidRPr="00F63D22" w:rsidR="001061FB" w:rsidP="7A8AB059" w:rsidRDefault="001061FB" w14:paraId="664355AD" wp14:textId="77777777" wp14:noSpellErr="1">
      <w:pPr>
        <w:jc w:val="both"/>
        <w:rPr>
          <w:lang w:val="es-ES"/>
        </w:rPr>
      </w:pPr>
    </w:p>
    <w:p xmlns:wp14="http://schemas.microsoft.com/office/word/2010/wordml" w:rsidRPr="00F63D22" w:rsidR="001061FB" w:rsidP="7A8AB059" w:rsidRDefault="001061FB" w14:paraId="1A965116" wp14:textId="77777777" wp14:noSpellErr="1">
      <w:pPr>
        <w:jc w:val="both"/>
        <w:rPr>
          <w:lang w:val="es-ES"/>
        </w:rPr>
      </w:pPr>
    </w:p>
    <w:p xmlns:wp14="http://schemas.microsoft.com/office/word/2010/wordml" w:rsidRPr="00F63D22" w:rsidR="009F4572" w:rsidP="7A8AB059" w:rsidRDefault="009F4572" w14:paraId="7DF4E37C" wp14:textId="77777777" wp14:noSpellErr="1">
      <w:pPr>
        <w:jc w:val="both"/>
        <w:rPr>
          <w:lang w:val="es-E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38"/>
        <w:gridCol w:w="1747"/>
        <w:gridCol w:w="4209"/>
      </w:tblGrid>
      <w:tr xmlns:wp14="http://schemas.microsoft.com/office/word/2010/wordml" w:rsidRPr="00F63D22" w:rsidR="0049326E" w:rsidTr="7A8AB059" w14:paraId="4F968CF7" wp14:textId="77777777">
        <w:tc>
          <w:tcPr>
            <w:tcW w:w="2603" w:type="dxa"/>
            <w:tcMar/>
            <w:vAlign w:val="center"/>
          </w:tcPr>
          <w:p w:rsidRPr="00F63D22" w:rsidR="00F42A99" w:rsidP="7A8AB059" w:rsidRDefault="00F42A99" w14:paraId="1EB64637" wp14:textId="77777777" wp14:noSpellErr="1">
            <w:pPr>
              <w:jc w:val="both"/>
              <w:rPr>
                <w:b w:val="1"/>
                <w:bCs w:val="1"/>
                <w:lang w:val="es-ES"/>
              </w:rPr>
            </w:pPr>
            <w:r w:rsidRPr="7A8AB059" w:rsidR="00F42A99">
              <w:rPr>
                <w:b w:val="1"/>
                <w:bCs w:val="1"/>
                <w:lang w:val="es-ES"/>
              </w:rPr>
              <w:t>Nombre del documento</w:t>
            </w:r>
          </w:p>
        </w:tc>
        <w:tc>
          <w:tcPr>
            <w:tcW w:w="1758" w:type="dxa"/>
            <w:tcMar/>
            <w:vAlign w:val="center"/>
          </w:tcPr>
          <w:p w:rsidRPr="00F63D22" w:rsidR="00F42A99" w:rsidP="7A8AB059" w:rsidRDefault="00F42A99" w14:paraId="3840610F" wp14:textId="77777777" wp14:noSpellErr="1">
            <w:pPr>
              <w:jc w:val="both"/>
              <w:rPr>
                <w:b w:val="1"/>
                <w:bCs w:val="1"/>
                <w:lang w:val="es-ES"/>
              </w:rPr>
            </w:pPr>
            <w:r w:rsidRPr="7A8AB059" w:rsidR="00F42A99">
              <w:rPr>
                <w:b w:val="1"/>
                <w:bCs w:val="1"/>
                <w:lang w:val="es-ES"/>
              </w:rPr>
              <w:t>Software de visualización (versión)</w:t>
            </w:r>
          </w:p>
        </w:tc>
        <w:tc>
          <w:tcPr>
            <w:tcW w:w="4359" w:type="dxa"/>
            <w:tcMar/>
            <w:vAlign w:val="center"/>
          </w:tcPr>
          <w:p w:rsidRPr="00F63D22" w:rsidR="00F42A99" w:rsidP="7A8AB059" w:rsidRDefault="00F42A99" w14:paraId="44EE15FA" wp14:textId="77777777" wp14:noSpellErr="1">
            <w:pPr>
              <w:jc w:val="both"/>
              <w:rPr>
                <w:b w:val="1"/>
                <w:bCs w:val="1"/>
                <w:lang w:val="es-ES"/>
              </w:rPr>
            </w:pPr>
            <w:r w:rsidRPr="7A8AB059" w:rsidR="00F42A99">
              <w:rPr>
                <w:b w:val="1"/>
                <w:bCs w:val="1"/>
                <w:lang w:val="es-ES"/>
              </w:rPr>
              <w:t>Descripción del documento</w:t>
            </w:r>
          </w:p>
        </w:tc>
      </w:tr>
      <w:tr xmlns:wp14="http://schemas.microsoft.com/office/word/2010/wordml" w:rsidRPr="00F63D22" w:rsidR="0049326E" w:rsidTr="7A8AB059" w14:paraId="44FB30F8" wp14:textId="77777777">
        <w:tc>
          <w:tcPr>
            <w:tcW w:w="2603" w:type="dxa"/>
            <w:tcMar/>
          </w:tcPr>
          <w:p w:rsidRPr="00F63D22" w:rsidR="00F42A99" w:rsidP="7A8AB059" w:rsidRDefault="00F42A99" w14:paraId="1DA6542E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1758" w:type="dxa"/>
            <w:tcMar/>
          </w:tcPr>
          <w:p w:rsidRPr="00F63D22" w:rsidR="00F42A99" w:rsidP="7A8AB059" w:rsidRDefault="00F42A99" w14:paraId="3041E394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4359" w:type="dxa"/>
            <w:tcMar/>
          </w:tcPr>
          <w:p w:rsidRPr="00F63D22" w:rsidR="00F42A99" w:rsidP="7A8AB059" w:rsidRDefault="00F42A99" w14:paraId="722B00AE" wp14:textId="77777777" wp14:noSpellErr="1">
            <w:pPr>
              <w:jc w:val="both"/>
              <w:rPr>
                <w:lang w:val="es-ES"/>
              </w:rPr>
            </w:pPr>
          </w:p>
        </w:tc>
      </w:tr>
      <w:tr xmlns:wp14="http://schemas.microsoft.com/office/word/2010/wordml" w:rsidRPr="00F63D22" w:rsidR="0049326E" w:rsidTr="7A8AB059" w14:paraId="42C6D796" wp14:textId="77777777">
        <w:tc>
          <w:tcPr>
            <w:tcW w:w="2603" w:type="dxa"/>
            <w:tcMar/>
          </w:tcPr>
          <w:p w:rsidRPr="00F63D22" w:rsidR="00F42A99" w:rsidP="7A8AB059" w:rsidRDefault="00F42A99" w14:paraId="6E1831B3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1758" w:type="dxa"/>
            <w:tcMar/>
          </w:tcPr>
          <w:p w:rsidRPr="00F63D22" w:rsidR="00F42A99" w:rsidP="7A8AB059" w:rsidRDefault="00F42A99" w14:paraId="54E11D2A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4359" w:type="dxa"/>
            <w:tcMar/>
          </w:tcPr>
          <w:p w:rsidRPr="00F63D22" w:rsidR="00F42A99" w:rsidP="7A8AB059" w:rsidRDefault="00F42A99" w14:paraId="31126E5D" wp14:textId="77777777" wp14:noSpellErr="1">
            <w:pPr>
              <w:jc w:val="both"/>
              <w:rPr>
                <w:lang w:val="es-ES"/>
              </w:rPr>
            </w:pPr>
          </w:p>
        </w:tc>
      </w:tr>
      <w:tr xmlns:wp14="http://schemas.microsoft.com/office/word/2010/wordml" w:rsidRPr="00F63D22" w:rsidR="0049326E" w:rsidTr="7A8AB059" w14:paraId="2DE403A5" wp14:textId="77777777">
        <w:tc>
          <w:tcPr>
            <w:tcW w:w="2603" w:type="dxa"/>
            <w:tcMar/>
          </w:tcPr>
          <w:p w:rsidRPr="00F63D22" w:rsidR="00F42A99" w:rsidP="7A8AB059" w:rsidRDefault="00F42A99" w14:paraId="62431CDC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1758" w:type="dxa"/>
            <w:tcMar/>
          </w:tcPr>
          <w:p w:rsidRPr="00F63D22" w:rsidR="00F42A99" w:rsidP="7A8AB059" w:rsidRDefault="00F42A99" w14:paraId="49E398E2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4359" w:type="dxa"/>
            <w:tcMar/>
          </w:tcPr>
          <w:p w:rsidRPr="00F63D22" w:rsidR="00F42A99" w:rsidP="7A8AB059" w:rsidRDefault="00F42A99" w14:paraId="16287F21" wp14:textId="77777777" wp14:noSpellErr="1">
            <w:pPr>
              <w:jc w:val="both"/>
              <w:rPr>
                <w:lang w:val="es-ES"/>
              </w:rPr>
            </w:pPr>
          </w:p>
        </w:tc>
      </w:tr>
      <w:tr xmlns:wp14="http://schemas.microsoft.com/office/word/2010/wordml" w:rsidRPr="00F63D22" w:rsidR="0049326E" w:rsidTr="7A8AB059" w14:paraId="5BE93A62" wp14:textId="77777777">
        <w:tc>
          <w:tcPr>
            <w:tcW w:w="2603" w:type="dxa"/>
            <w:tcMar/>
          </w:tcPr>
          <w:p w:rsidRPr="00F63D22" w:rsidR="00F42A99" w:rsidP="7A8AB059" w:rsidRDefault="00F42A99" w14:paraId="384BA73E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1758" w:type="dxa"/>
            <w:tcMar/>
          </w:tcPr>
          <w:p w:rsidRPr="00F63D22" w:rsidR="00F42A99" w:rsidP="7A8AB059" w:rsidRDefault="00F42A99" w14:paraId="34B3F2EB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4359" w:type="dxa"/>
            <w:tcMar/>
          </w:tcPr>
          <w:p w:rsidRPr="00F63D22" w:rsidR="00F42A99" w:rsidP="7A8AB059" w:rsidRDefault="00F42A99" w14:paraId="7D34F5C7" wp14:textId="77777777" wp14:noSpellErr="1">
            <w:pPr>
              <w:jc w:val="both"/>
              <w:rPr>
                <w:lang w:val="es-ES"/>
              </w:rPr>
            </w:pPr>
          </w:p>
        </w:tc>
      </w:tr>
      <w:tr xmlns:wp14="http://schemas.microsoft.com/office/word/2010/wordml" w:rsidRPr="00F63D22" w:rsidR="0049326E" w:rsidTr="7A8AB059" w14:paraId="0B4020A7" wp14:textId="77777777">
        <w:tc>
          <w:tcPr>
            <w:tcW w:w="2603" w:type="dxa"/>
            <w:tcMar/>
          </w:tcPr>
          <w:p w:rsidRPr="00F63D22" w:rsidR="00F42A99" w:rsidP="7A8AB059" w:rsidRDefault="00F42A99" w14:paraId="1D7B270A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1758" w:type="dxa"/>
            <w:tcMar/>
          </w:tcPr>
          <w:p w:rsidRPr="00F63D22" w:rsidR="00F42A99" w:rsidP="7A8AB059" w:rsidRDefault="00F42A99" w14:paraId="4F904CB7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4359" w:type="dxa"/>
            <w:tcMar/>
          </w:tcPr>
          <w:p w:rsidRPr="00F63D22" w:rsidR="00F42A99" w:rsidP="7A8AB059" w:rsidRDefault="00F42A99" w14:paraId="06971CD3" wp14:textId="77777777" wp14:noSpellErr="1">
            <w:pPr>
              <w:jc w:val="both"/>
              <w:rPr>
                <w:lang w:val="es-ES"/>
              </w:rPr>
            </w:pPr>
          </w:p>
        </w:tc>
      </w:tr>
      <w:tr xmlns:wp14="http://schemas.microsoft.com/office/word/2010/wordml" w:rsidRPr="00F63D22" w:rsidR="0049326E" w:rsidTr="7A8AB059" w14:paraId="2A1F701D" wp14:textId="77777777">
        <w:tc>
          <w:tcPr>
            <w:tcW w:w="2603" w:type="dxa"/>
            <w:tcMar/>
          </w:tcPr>
          <w:p w:rsidRPr="00F63D22" w:rsidR="00F42A99" w:rsidP="7A8AB059" w:rsidRDefault="00F42A99" w14:paraId="03EFCA41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1758" w:type="dxa"/>
            <w:tcMar/>
          </w:tcPr>
          <w:p w:rsidRPr="00F63D22" w:rsidR="00F42A99" w:rsidP="7A8AB059" w:rsidRDefault="00F42A99" w14:paraId="5F96A722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4359" w:type="dxa"/>
            <w:tcMar/>
          </w:tcPr>
          <w:p w:rsidRPr="00F63D22" w:rsidR="00F42A99" w:rsidP="7A8AB059" w:rsidRDefault="00F42A99" w14:paraId="5B95CD12" wp14:textId="77777777" wp14:noSpellErr="1">
            <w:pPr>
              <w:jc w:val="both"/>
              <w:rPr>
                <w:lang w:val="es-ES"/>
              </w:rPr>
            </w:pPr>
          </w:p>
        </w:tc>
      </w:tr>
      <w:tr xmlns:wp14="http://schemas.microsoft.com/office/word/2010/wordml" w:rsidRPr="00F63D22" w:rsidR="0049326E" w:rsidTr="7A8AB059" w14:paraId="5220BBB2" wp14:textId="77777777">
        <w:tc>
          <w:tcPr>
            <w:tcW w:w="2603" w:type="dxa"/>
            <w:tcMar/>
          </w:tcPr>
          <w:p w:rsidRPr="00F63D22" w:rsidR="00F42A99" w:rsidP="7A8AB059" w:rsidRDefault="00F42A99" w14:paraId="13CB595B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1758" w:type="dxa"/>
            <w:tcMar/>
          </w:tcPr>
          <w:p w:rsidRPr="00F63D22" w:rsidR="00F42A99" w:rsidP="7A8AB059" w:rsidRDefault="00F42A99" w14:paraId="6D9C8D39" wp14:textId="77777777" wp14:noSpellErr="1">
            <w:pPr>
              <w:jc w:val="both"/>
              <w:rPr>
                <w:lang w:val="es-ES"/>
              </w:rPr>
            </w:pPr>
          </w:p>
        </w:tc>
        <w:tc>
          <w:tcPr>
            <w:tcW w:w="4359" w:type="dxa"/>
            <w:tcMar/>
          </w:tcPr>
          <w:p w:rsidRPr="00F63D22" w:rsidR="00F42A99" w:rsidP="7A8AB059" w:rsidRDefault="00F42A99" w14:paraId="675E05EE" wp14:textId="77777777" wp14:noSpellErr="1">
            <w:pPr>
              <w:jc w:val="both"/>
              <w:rPr>
                <w:lang w:val="es-ES"/>
              </w:rPr>
            </w:pPr>
          </w:p>
        </w:tc>
      </w:tr>
    </w:tbl>
    <w:p xmlns:wp14="http://schemas.microsoft.com/office/word/2010/wordml" w:rsidRPr="00F63D22" w:rsidR="00F42A99" w:rsidP="7A8AB059" w:rsidRDefault="00F42A99" w14:paraId="2FC17F8B" wp14:textId="77777777" wp14:noSpellErr="1">
      <w:pPr>
        <w:jc w:val="both"/>
        <w:rPr>
          <w:lang w:val="es-ES"/>
        </w:rPr>
      </w:pPr>
    </w:p>
    <w:sectPr w:rsidRPr="00F63D22" w:rsidR="00F42A99" w:rsidSect="00173FFA">
      <w:footerReference w:type="default" r:id="rId12"/>
      <w:pgSz w:w="11906" w:h="16838" w:orient="portrait"/>
      <w:pgMar w:top="1270" w:right="1701" w:bottom="1417" w:left="1701" w:header="708" w:footer="708" w:gutter="0"/>
      <w:pgNumType w:start="1"/>
      <w:cols w:space="708"/>
      <w:docGrid w:linePitch="360"/>
      <w:headerReference w:type="first" r:id="Re15620cdb5a24c9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B081A" w:rsidRDefault="00CB081A" w14:paraId="5AE48A43" wp14:textId="77777777">
      <w:r>
        <w:separator/>
      </w:r>
    </w:p>
  </w:endnote>
  <w:endnote w:type="continuationSeparator" w:id="0">
    <w:p xmlns:wp14="http://schemas.microsoft.com/office/word/2010/wordml" w:rsidR="00CB081A" w:rsidRDefault="00CB081A" w14:paraId="50F40DE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173FFA" w:rsidR="00F63D22" w:rsidP="00F63D22" w:rsidRDefault="00F63D22" w14:paraId="045D412C" wp14:textId="77777777">
    <w:pPr>
      <w:pStyle w:val="Pdepxina"/>
      <w:tabs>
        <w:tab w:val="clear" w:pos="8504"/>
        <w:tab w:val="right" w:pos="8364"/>
      </w:tabs>
      <w:rPr>
        <w:i/>
      </w:rPr>
    </w:pPr>
    <w:r w:rsidRPr="00173FFA">
      <w:rPr>
        <w:i/>
      </w:rPr>
      <w:tab/>
    </w:r>
    <w:r w:rsidRPr="00173FFA">
      <w:rPr>
        <w:i/>
      </w:rPr>
      <w:tab/>
    </w:r>
    <w:r w:rsidRPr="00173FFA">
      <w:rPr>
        <w:i/>
      </w:rPr>
      <w:fldChar w:fldCharType="begin"/>
    </w:r>
    <w:r w:rsidRPr="00173FFA">
      <w:rPr>
        <w:i/>
      </w:rPr>
      <w:instrText xml:space="preserve"> TIME \@ "dd/MM/yyyy" </w:instrText>
    </w:r>
    <w:r w:rsidRPr="00173FFA">
      <w:rPr>
        <w:i/>
      </w:rPr>
      <w:fldChar w:fldCharType="separate"/>
    </w:r>
    <w:r w:rsidR="00BC4099">
      <w:rPr>
        <w:i/>
        <w:noProof/>
      </w:rPr>
      <w:t>30/01/2019</w:t>
    </w:r>
    <w:r w:rsidRPr="00173FFA"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173FFA" w:rsidR="00F63D22" w:rsidP="003036AA" w:rsidRDefault="00F63D22" w14:paraId="2304AF12" wp14:textId="77777777">
    <w:pPr>
      <w:pStyle w:val="Pdepxina"/>
      <w:tabs>
        <w:tab w:val="clear" w:pos="8504"/>
        <w:tab w:val="right" w:pos="8364"/>
      </w:tabs>
      <w:rPr>
        <w:i/>
        <w:lang w:val="es-ES"/>
      </w:rPr>
    </w:pPr>
    <w:r w:rsidRPr="00173FFA">
      <w:rPr>
        <w:i/>
      </w:rPr>
      <w:fldChar w:fldCharType="begin"/>
    </w:r>
    <w:r w:rsidRPr="00173FFA">
      <w:rPr>
        <w:i/>
        <w:lang w:val="es-ES_tradnl"/>
      </w:rPr>
      <w:instrText xml:space="preserve"> TIME \@ "dd/MM/yyyy" </w:instrText>
    </w:r>
    <w:r w:rsidRPr="00173FFA">
      <w:rPr>
        <w:i/>
      </w:rPr>
      <w:fldChar w:fldCharType="separate"/>
    </w:r>
    <w:r w:rsidR="00BC4099">
      <w:rPr>
        <w:i/>
        <w:noProof/>
        <w:lang w:val="es-ES_tradnl"/>
      </w:rPr>
      <w:t>30/01/2019</w:t>
    </w:r>
    <w:r w:rsidRPr="00173FFA">
      <w:rPr>
        <w:i/>
      </w:rPr>
      <w:fldChar w:fldCharType="end"/>
    </w:r>
    <w:r w:rsidRPr="00173FFA" w:rsidR="006B6897">
      <w:rPr>
        <w:b/>
        <w:lang w:val="es-ES"/>
      </w:rPr>
      <w:t xml:space="preserve"> </w:t>
    </w:r>
    <w:r w:rsidRPr="00173FFA" w:rsidR="006B6897">
      <w:rPr>
        <w:b/>
        <w:lang w:val="es-ES"/>
      </w:rPr>
      <w:tab/>
    </w:r>
    <w:r w:rsidRPr="00173FFA" w:rsidR="006B6897">
      <w:rPr>
        <w:b/>
        <w:lang w:val="es-ES"/>
      </w:rPr>
      <w:tab/>
    </w:r>
    <w:r w:rsidRPr="00173FFA" w:rsidR="00173FFA">
      <w:rPr>
        <w:b/>
        <w:lang w:val="es-ES"/>
      </w:rPr>
      <w:fldChar w:fldCharType="begin"/>
    </w:r>
    <w:r w:rsidRPr="00173FFA" w:rsidR="00173FFA">
      <w:rPr>
        <w:b/>
        <w:lang w:val="es-ES"/>
      </w:rPr>
      <w:instrText xml:space="preserve"> PAGE   \* MERGEFORMAT </w:instrText>
    </w:r>
    <w:r w:rsidRPr="00173FFA" w:rsidR="00173FFA">
      <w:rPr>
        <w:b/>
        <w:lang w:val="es-ES"/>
      </w:rPr>
      <w:fldChar w:fldCharType="separate"/>
    </w:r>
    <w:r w:rsidR="00BC4099">
      <w:rPr>
        <w:b/>
        <w:noProof/>
        <w:lang w:val="es-ES"/>
      </w:rPr>
      <w:t>i</w:t>
    </w:r>
    <w:r w:rsidRPr="00173FFA" w:rsidR="00173FFA">
      <w:rPr>
        <w:b/>
        <w:lang w:val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173FFA" w:rsidR="00173FFA" w:rsidP="003036AA" w:rsidRDefault="00173FFA" w14:paraId="64F5F71E" wp14:textId="77777777">
    <w:pPr>
      <w:pStyle w:val="Pdepxina"/>
      <w:tabs>
        <w:tab w:val="clear" w:pos="8504"/>
        <w:tab w:val="right" w:pos="8364"/>
      </w:tabs>
      <w:rPr>
        <w:i/>
        <w:lang w:val="es-ES"/>
      </w:rPr>
    </w:pPr>
    <w:r w:rsidRPr="00173FFA">
      <w:rPr>
        <w:i/>
      </w:rPr>
      <w:fldChar w:fldCharType="begin"/>
    </w:r>
    <w:r w:rsidRPr="00173FFA">
      <w:rPr>
        <w:i/>
        <w:lang w:val="es-ES_tradnl"/>
      </w:rPr>
      <w:instrText xml:space="preserve"> TIME \@ "dd/MM/yyyy" </w:instrText>
    </w:r>
    <w:r w:rsidRPr="00173FFA">
      <w:rPr>
        <w:i/>
      </w:rPr>
      <w:fldChar w:fldCharType="separate"/>
    </w:r>
    <w:r w:rsidR="00BC4099">
      <w:rPr>
        <w:i/>
        <w:noProof/>
        <w:lang w:val="es-ES_tradnl"/>
      </w:rPr>
      <w:t>30/01/2019</w:t>
    </w:r>
    <w:r w:rsidRPr="00173FFA">
      <w:rPr>
        <w:i/>
      </w:rPr>
      <w:fldChar w:fldCharType="end"/>
    </w:r>
    <w:r w:rsidRPr="00173FFA">
      <w:rPr>
        <w:b/>
        <w:lang w:val="es-ES"/>
      </w:rPr>
      <w:t xml:space="preserve"> </w:t>
    </w:r>
    <w:r w:rsidRPr="00173FFA">
      <w:rPr>
        <w:b/>
        <w:lang w:val="es-ES"/>
      </w:rPr>
      <w:tab/>
    </w:r>
    <w:r w:rsidRPr="00173FFA">
      <w:rPr>
        <w:b/>
        <w:lang w:val="es-ES"/>
      </w:rPr>
      <w:tab/>
    </w:r>
    <w:r w:rsidRPr="00173FFA">
      <w:rPr>
        <w:b/>
        <w:lang w:val="es-ES"/>
      </w:rPr>
      <w:t xml:space="preserve">Página </w:t>
    </w:r>
    <w:r w:rsidRPr="00173FFA">
      <w:rPr>
        <w:b/>
        <w:lang w:val="es-ES"/>
      </w:rPr>
      <w:fldChar w:fldCharType="begin"/>
    </w:r>
    <w:r w:rsidRPr="00173FFA">
      <w:rPr>
        <w:b/>
        <w:lang w:val="es-ES"/>
      </w:rPr>
      <w:instrText xml:space="preserve"> PAGE   \* MERGEFORMAT </w:instrText>
    </w:r>
    <w:r w:rsidRPr="00173FFA">
      <w:rPr>
        <w:b/>
        <w:lang w:val="es-ES"/>
      </w:rPr>
      <w:fldChar w:fldCharType="separate"/>
    </w:r>
    <w:r w:rsidR="00BC4099">
      <w:rPr>
        <w:b/>
        <w:noProof/>
        <w:lang w:val="es-ES"/>
      </w:rPr>
      <w:t>3</w:t>
    </w:r>
    <w:r w:rsidRPr="00173FFA">
      <w:rPr>
        <w:b/>
        <w:lang w:val="es-ES"/>
      </w:rPr>
      <w:fldChar w:fldCharType="end"/>
    </w:r>
    <w:r w:rsidRPr="00173FFA">
      <w:rPr>
        <w:b/>
        <w:lang w:val="es-ES"/>
      </w:rPr>
      <w:t xml:space="preserve"> de </w:t>
    </w:r>
    <w:r w:rsidRPr="00173FFA">
      <w:rPr>
        <w:b/>
        <w:lang w:val="es-ES"/>
      </w:rPr>
      <w:fldChar w:fldCharType="begin"/>
    </w:r>
    <w:r w:rsidRPr="00173FFA">
      <w:rPr>
        <w:b/>
        <w:lang w:val="es-ES"/>
      </w:rPr>
      <w:instrText xml:space="preserve"> NUMPAGES  \* Arabic  \* MERGEFORMAT </w:instrText>
    </w:r>
    <w:r w:rsidRPr="00173FFA">
      <w:rPr>
        <w:b/>
        <w:lang w:val="es-ES"/>
      </w:rPr>
      <w:fldChar w:fldCharType="separate"/>
    </w:r>
    <w:r w:rsidR="00BC4099">
      <w:rPr>
        <w:b/>
        <w:noProof/>
        <w:lang w:val="es-ES"/>
      </w:rPr>
      <w:t>6</w:t>
    </w:r>
    <w:r w:rsidRPr="00173FFA">
      <w:rPr>
        <w:b/>
        <w:lang w:val="es-ES"/>
      </w:rPr>
      <w:fldChar w:fldCharType="end"/>
    </w: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bo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DFC1DA" w:rsidTr="5BDFC1DA" w14:paraId="7D14F972">
      <w:trPr>
        <w:trHeight w:val="300"/>
      </w:trPr>
      <w:tc>
        <w:tcPr>
          <w:tcW w:w="2830" w:type="dxa"/>
          <w:tcMar/>
        </w:tcPr>
        <w:p w:rsidR="5BDFC1DA" w:rsidP="5BDFC1DA" w:rsidRDefault="5BDFC1DA" w14:paraId="558A9615" w14:textId="1B96D066">
          <w:pPr>
            <w:pStyle w:val="Cabeceira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BDFC1DA" w:rsidP="5BDFC1DA" w:rsidRDefault="5BDFC1DA" w14:paraId="7F96E746" w14:textId="573F4EDF">
          <w:pPr>
            <w:pStyle w:val="Cabeceira"/>
            <w:bidi w:val="0"/>
            <w:jc w:val="center"/>
          </w:pPr>
        </w:p>
      </w:tc>
      <w:tc>
        <w:tcPr>
          <w:tcW w:w="2830" w:type="dxa"/>
          <w:tcMar/>
        </w:tcPr>
        <w:p w:rsidR="5BDFC1DA" w:rsidP="5BDFC1DA" w:rsidRDefault="5BDFC1DA" w14:paraId="3BCE6E2D" w14:textId="5A2FC836">
          <w:pPr>
            <w:pStyle w:val="Cabeceira"/>
            <w:bidi w:val="0"/>
            <w:ind w:right="-115"/>
            <w:jc w:val="right"/>
          </w:pPr>
        </w:p>
      </w:tc>
    </w:tr>
  </w:tbl>
  <w:p w:rsidR="5BDFC1DA" w:rsidP="5BDFC1DA" w:rsidRDefault="5BDFC1DA" w14:paraId="4AAFAA81" w14:textId="46094EB9">
    <w:pPr>
      <w:pStyle w:val="Pdepx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B081A" w:rsidRDefault="00CB081A" w14:paraId="77A52294" wp14:textId="77777777">
      <w:r>
        <w:separator/>
      </w:r>
    </w:p>
  </w:footnote>
  <w:footnote w:type="continuationSeparator" w:id="0">
    <w:p xmlns:wp14="http://schemas.microsoft.com/office/word/2010/wordml" w:rsidR="00CB081A" w:rsidRDefault="00CB081A" w14:paraId="007DCDA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F512EB" w:rsidR="006B6897" w:rsidP="006B6897" w:rsidRDefault="006B6897" w14:paraId="01A85717" wp14:textId="77777777">
    <w:pPr>
      <w:pStyle w:val="Pdepxina"/>
      <w:tabs>
        <w:tab w:val="clear" w:pos="8504"/>
        <w:tab w:val="right" w:pos="8364"/>
      </w:tabs>
      <w:rPr>
        <w:i/>
        <w:lang w:val="es-ES"/>
      </w:rPr>
    </w:pPr>
    <w:r w:rsidRPr="00F512EB">
      <w:rPr>
        <w:i/>
      </w:rPr>
      <w:tab/>
    </w:r>
    <w:r w:rsidRPr="00F512EB" w:rsidR="00F512EB">
      <w:rPr>
        <w:i/>
        <w:lang w:val="es-ES"/>
      </w:rPr>
      <w:t>CM. Definición de un Proceso de Control del Cambio</w:t>
    </w:r>
    <w:r w:rsidRPr="00F512EB">
      <w:rPr>
        <w:i/>
        <w:lang w:val="es-ES"/>
      </w:rPr>
      <w:tab/>
    </w:r>
  </w:p>
  <w:p xmlns:wp14="http://schemas.microsoft.com/office/word/2010/wordml" w:rsidRPr="00F512EB" w:rsidR="00405635" w:rsidRDefault="00405635" w14:paraId="0A4F7224" wp14:textId="77777777">
    <w:pPr>
      <w:pStyle w:val="Cabeceira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1384"/>
      <w:gridCol w:w="5528"/>
      <w:gridCol w:w="1808"/>
    </w:tblGrid>
    <w:tr xmlns:wp14="http://schemas.microsoft.com/office/word/2010/wordml" w:rsidRPr="003036AA" w:rsidR="00F70832" w:rsidTr="00F70832" w14:paraId="0D01BF95" wp14:textId="77777777">
      <w:trPr>
        <w:trHeight w:val="410"/>
      </w:trPr>
      <w:tc>
        <w:tcPr>
          <w:tcW w:w="1384" w:type="dxa"/>
          <w:vMerge w:val="restart"/>
        </w:tcPr>
        <w:p w:rsidRPr="00F63D22" w:rsidR="00F70832" w:rsidP="00C517EA" w:rsidRDefault="00F70832" w14:paraId="3C27DCA7" wp14:textId="77777777">
          <w:pPr>
            <w:pStyle w:val="Cabeceira"/>
            <w:jc w:val="center"/>
            <w:rPr>
              <w:b/>
              <w:sz w:val="40"/>
              <w:szCs w:val="40"/>
              <w:lang w:val="es-ES"/>
            </w:rPr>
          </w:pPr>
          <w:r w:rsidRPr="00F63D22">
            <w:rPr>
              <w:b/>
              <w:sz w:val="40"/>
              <w:szCs w:val="40"/>
              <w:lang w:val="es-ES"/>
            </w:rPr>
            <w:t>ENSO</w:t>
          </w:r>
        </w:p>
        <w:p w:rsidRPr="00F63D22" w:rsidR="00F70832" w:rsidP="006B6897" w:rsidRDefault="00F70832" w14:paraId="7B799E81" wp14:textId="77777777">
          <w:pPr>
            <w:pStyle w:val="Cabeceira"/>
            <w:jc w:val="center"/>
            <w:rPr>
              <w:sz w:val="16"/>
              <w:szCs w:val="16"/>
              <w:lang w:val="es-ES"/>
            </w:rPr>
          </w:pPr>
          <w:proofErr w:type="spellStart"/>
          <w:r>
            <w:rPr>
              <w:sz w:val="16"/>
              <w:szCs w:val="16"/>
              <w:lang w:val="es-ES"/>
            </w:rPr>
            <w:t>Gr</w:t>
          </w:r>
          <w:r w:rsidRPr="00F63D22">
            <w:rPr>
              <w:sz w:val="16"/>
              <w:szCs w:val="16"/>
              <w:lang w:val="es-ES"/>
            </w:rPr>
            <w:t>EI</w:t>
          </w:r>
          <w:proofErr w:type="spellEnd"/>
        </w:p>
      </w:tc>
      <w:tc>
        <w:tcPr>
          <w:tcW w:w="5528" w:type="dxa"/>
          <w:vAlign w:val="center"/>
        </w:tcPr>
        <w:p w:rsidRPr="00F512EB" w:rsidR="00F70832" w:rsidP="00C517EA" w:rsidRDefault="00F512EB" w14:paraId="53FAD22D" wp14:textId="77777777">
          <w:pPr>
            <w:pStyle w:val="Cabeceira"/>
            <w:jc w:val="center"/>
            <w:rPr>
              <w:b/>
              <w:noProof/>
              <w:lang w:val="pt-BR"/>
            </w:rPr>
          </w:pPr>
          <w:r w:rsidRPr="00F512EB">
            <w:rPr>
              <w:i/>
              <w:lang w:val="es-ES"/>
            </w:rPr>
            <w:t>CM. Definición de un Proceso de Control del Cambio</w:t>
          </w:r>
        </w:p>
      </w:tc>
      <w:tc>
        <w:tcPr>
          <w:tcW w:w="1808" w:type="dxa"/>
          <w:vAlign w:val="center"/>
        </w:tcPr>
        <w:p w:rsidRPr="00F70832" w:rsidR="00F70832" w:rsidP="00F512EB" w:rsidRDefault="00F70832" w14:paraId="10FE0EA8" wp14:textId="77777777">
          <w:pPr>
            <w:pStyle w:val="Cabeceira"/>
            <w:jc w:val="center"/>
            <w:rPr>
              <w:i/>
              <w:color w:val="FF0000"/>
              <w:lang w:val="es-ES"/>
            </w:rPr>
          </w:pPr>
          <w:proofErr w:type="spellStart"/>
          <w:r w:rsidRPr="00F70832">
            <w:rPr>
              <w:b/>
              <w:lang w:val="pt-BR"/>
            </w:rPr>
            <w:t>Grp</w:t>
          </w:r>
          <w:proofErr w:type="spellEnd"/>
          <w:r w:rsidRPr="00F70832">
            <w:rPr>
              <w:b/>
              <w:lang w:val="pt-BR"/>
            </w:rPr>
            <w:t>:</w:t>
          </w:r>
          <w:r w:rsidR="00F512EB">
            <w:rPr>
              <w:i/>
              <w:color w:val="FF0000"/>
              <w:lang w:val="es-ES"/>
            </w:rPr>
            <w:t xml:space="preserve"> N</w:t>
          </w:r>
        </w:p>
      </w:tc>
    </w:tr>
    <w:tr xmlns:wp14="http://schemas.microsoft.com/office/word/2010/wordml" w:rsidRPr="003D156B" w:rsidR="006B6897" w:rsidTr="006B6897" w14:paraId="7CCE9FF6" wp14:textId="77777777">
      <w:trPr>
        <w:trHeight w:val="273"/>
      </w:trPr>
      <w:tc>
        <w:tcPr>
          <w:tcW w:w="1384" w:type="dxa"/>
          <w:vMerge/>
        </w:tcPr>
        <w:p w:rsidRPr="003036AA" w:rsidR="006B6897" w:rsidP="00C517EA" w:rsidRDefault="006B6897" w14:paraId="450EA2D7" wp14:textId="77777777">
          <w:pPr>
            <w:pStyle w:val="Cabeceira"/>
            <w:rPr>
              <w:lang w:val="pt-BR"/>
            </w:rPr>
          </w:pPr>
        </w:p>
      </w:tc>
      <w:tc>
        <w:tcPr>
          <w:tcW w:w="7336" w:type="dxa"/>
          <w:gridSpan w:val="2"/>
          <w:noWrap/>
          <w:vAlign w:val="center"/>
        </w:tcPr>
        <w:p w:rsidRPr="003D156B" w:rsidR="006B6897" w:rsidP="006B6897" w:rsidRDefault="006B6897" w14:paraId="23673EC2" wp14:textId="77777777">
          <w:pPr>
            <w:pStyle w:val="Cabeceira"/>
            <w:jc w:val="center"/>
            <w:rPr>
              <w:b/>
              <w:lang w:val="es-ES"/>
            </w:rPr>
          </w:pPr>
          <w:r w:rsidRPr="003036AA">
            <w:rPr>
              <w:b/>
              <w:lang w:val="pt-BR"/>
            </w:rPr>
            <w:t>Doc</w:t>
          </w:r>
          <w:r w:rsidRPr="003D156B">
            <w:rPr>
              <w:b/>
              <w:lang w:val="pt-BR"/>
            </w:rPr>
            <w:t xml:space="preserve">.:  </w:t>
          </w:r>
          <w:r w:rsidRPr="003D156B" w:rsidR="003D156B">
            <w:rPr>
              <w:b/>
              <w:i/>
              <w:lang w:val="pt-BR"/>
            </w:rPr>
            <w:t>DP_ControldeCambios_Grupo</w:t>
          </w:r>
          <w:r w:rsidRPr="003D156B" w:rsidR="003D156B">
            <w:rPr>
              <w:b/>
              <w:i/>
              <w:color w:val="FF0000"/>
              <w:lang w:val="pt-BR"/>
            </w:rPr>
            <w:t>N</w:t>
          </w:r>
          <w:r w:rsidRPr="003D156B" w:rsidR="003D156B">
            <w:rPr>
              <w:b/>
              <w:i/>
              <w:lang w:val="pt-BR"/>
            </w:rPr>
            <w:t>-v1</w:t>
          </w:r>
        </w:p>
      </w:tc>
    </w:tr>
  </w:tbl>
  <w:p xmlns:wp14="http://schemas.microsoft.com/office/word/2010/wordml" w:rsidRPr="003D156B" w:rsidR="00F63D22" w:rsidRDefault="00F63D22" w14:paraId="3DD355C9" wp14:textId="77777777">
    <w:pPr>
      <w:pStyle w:val="Cabeceira"/>
      <w:rPr>
        <w:lang w:val="es-ES"/>
      </w:rPr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bo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DFC1DA" w:rsidTr="5BDFC1DA" w14:paraId="5FA32DE1">
      <w:trPr>
        <w:trHeight w:val="300"/>
      </w:trPr>
      <w:tc>
        <w:tcPr>
          <w:tcW w:w="2830" w:type="dxa"/>
          <w:tcMar/>
        </w:tcPr>
        <w:p w:rsidR="5BDFC1DA" w:rsidP="5BDFC1DA" w:rsidRDefault="5BDFC1DA" w14:paraId="7C6A6295" w14:textId="596211F5">
          <w:pPr>
            <w:pStyle w:val="Cabeceira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BDFC1DA" w:rsidP="5BDFC1DA" w:rsidRDefault="5BDFC1DA" w14:paraId="23C7E35C" w14:textId="5266564D">
          <w:pPr>
            <w:pStyle w:val="Cabeceira"/>
            <w:bidi w:val="0"/>
            <w:jc w:val="center"/>
          </w:pPr>
        </w:p>
      </w:tc>
      <w:tc>
        <w:tcPr>
          <w:tcW w:w="2830" w:type="dxa"/>
          <w:tcMar/>
        </w:tcPr>
        <w:p w:rsidR="5BDFC1DA" w:rsidP="5BDFC1DA" w:rsidRDefault="5BDFC1DA" w14:paraId="73F40CD9" w14:textId="15967657">
          <w:pPr>
            <w:pStyle w:val="Cabeceira"/>
            <w:bidi w:val="0"/>
            <w:ind w:right="-115"/>
            <w:jc w:val="right"/>
          </w:pPr>
        </w:p>
      </w:tc>
    </w:tr>
  </w:tbl>
  <w:p w:rsidR="5BDFC1DA" w:rsidP="5BDFC1DA" w:rsidRDefault="5BDFC1DA" w14:paraId="2FC7D5FD" w14:textId="48B2B247">
    <w:pPr>
      <w:pStyle w:val="Cabeceira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bo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DFC1DA" w:rsidTr="5BDFC1DA" w14:paraId="71992277">
      <w:trPr>
        <w:trHeight w:val="300"/>
      </w:trPr>
      <w:tc>
        <w:tcPr>
          <w:tcW w:w="2830" w:type="dxa"/>
          <w:tcMar/>
        </w:tcPr>
        <w:p w:rsidR="5BDFC1DA" w:rsidP="5BDFC1DA" w:rsidRDefault="5BDFC1DA" w14:paraId="22038AA2" w14:textId="537FF002">
          <w:pPr>
            <w:pStyle w:val="Cabeceira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BDFC1DA" w:rsidP="5BDFC1DA" w:rsidRDefault="5BDFC1DA" w14:paraId="673C005C" w14:textId="1740E2D5">
          <w:pPr>
            <w:pStyle w:val="Cabeceira"/>
            <w:bidi w:val="0"/>
            <w:jc w:val="center"/>
          </w:pPr>
        </w:p>
      </w:tc>
      <w:tc>
        <w:tcPr>
          <w:tcW w:w="2830" w:type="dxa"/>
          <w:tcMar/>
        </w:tcPr>
        <w:p w:rsidR="5BDFC1DA" w:rsidP="5BDFC1DA" w:rsidRDefault="5BDFC1DA" w14:paraId="565FD090" w14:textId="6B0B7169">
          <w:pPr>
            <w:pStyle w:val="Cabeceira"/>
            <w:bidi w:val="0"/>
            <w:ind w:right="-115"/>
            <w:jc w:val="right"/>
          </w:pPr>
        </w:p>
      </w:tc>
    </w:tr>
  </w:tbl>
  <w:p w:rsidR="5BDFC1DA" w:rsidP="5BDFC1DA" w:rsidRDefault="5BDFC1DA" w14:paraId="125A79CC" w14:textId="3914396F">
    <w:pPr>
      <w:pStyle w:val="Cabeceira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bo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DFC1DA" w:rsidTr="5BDFC1DA" w14:paraId="6F4C1B22">
      <w:trPr>
        <w:trHeight w:val="300"/>
      </w:trPr>
      <w:tc>
        <w:tcPr>
          <w:tcW w:w="2830" w:type="dxa"/>
          <w:tcMar/>
        </w:tcPr>
        <w:p w:rsidR="5BDFC1DA" w:rsidP="5BDFC1DA" w:rsidRDefault="5BDFC1DA" w14:paraId="077E7C5F" w14:textId="1069CBF1">
          <w:pPr>
            <w:pStyle w:val="Cabeceira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BDFC1DA" w:rsidP="5BDFC1DA" w:rsidRDefault="5BDFC1DA" w14:paraId="7C2F44E1" w14:textId="40668941">
          <w:pPr>
            <w:pStyle w:val="Cabeceira"/>
            <w:bidi w:val="0"/>
            <w:jc w:val="center"/>
          </w:pPr>
        </w:p>
      </w:tc>
      <w:tc>
        <w:tcPr>
          <w:tcW w:w="2830" w:type="dxa"/>
          <w:tcMar/>
        </w:tcPr>
        <w:p w:rsidR="5BDFC1DA" w:rsidP="5BDFC1DA" w:rsidRDefault="5BDFC1DA" w14:paraId="68259C26" w14:textId="498EB136">
          <w:pPr>
            <w:pStyle w:val="Cabeceira"/>
            <w:bidi w:val="0"/>
            <w:ind w:right="-115"/>
            <w:jc w:val="right"/>
          </w:pPr>
        </w:p>
      </w:tc>
    </w:tr>
  </w:tbl>
  <w:p w:rsidR="5BDFC1DA" w:rsidP="5BDFC1DA" w:rsidRDefault="5BDFC1DA" w14:paraId="3534D402" w14:textId="15E85BB9">
    <w:pPr>
      <w:pStyle w:val="Cabeceira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CUr+8EaqgnDUNh" int2:id="PcAPyIZR">
      <int2:state int2:type="AugLoop_Text_Critique" int2:value="Rejected"/>
    </int2:textHash>
    <int2:textHash int2:hashCode="xINjwNZQVpjAUI" int2:id="wzkf4Yd0">
      <int2:state int2:type="AugLoop_Text_Critique" int2:value="Rejected"/>
    </int2:textHash>
    <int2:textHash int2:hashCode="dUXvPjfqL1M6ZB" int2:id="xXN7bBo5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adc9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5811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5d4b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4739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eaa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21">
    <w:nsid w:val="24b60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826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592ba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–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b172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4f4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861B80"/>
    <w:multiLevelType w:val="hybridMultilevel"/>
    <w:tmpl w:val="444465F6"/>
    <w:lvl w:ilvl="0" w:tplc="1C7AF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866B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6384B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8CEE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DB23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BAE4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186B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91E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06AC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18FA618D"/>
    <w:multiLevelType w:val="hybridMultilevel"/>
    <w:tmpl w:val="52A4DDE6"/>
    <w:lvl w:ilvl="0" w:tplc="2C760D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B87C54"/>
    <w:multiLevelType w:val="multilevel"/>
    <w:tmpl w:val="415248B0"/>
    <w:lvl w:ilvl="0">
      <w:start w:val="1"/>
      <w:numFmt w:val="decimal"/>
      <w:suff w:val="space"/>
      <w:lvlText w:val="%1. "/>
      <w:lvlJc w:val="left"/>
      <w:pPr>
        <w:ind w:left="680" w:hanging="680"/>
      </w:pPr>
      <w:rPr>
        <w:rFonts w:hint="default" w:ascii="Times New Roman" w:hAnsi="Times New Roman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hint="default" w:ascii="Times New Roman" w:hAnsi="Times New Roman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680" w:hanging="68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hint="default" w:ascii="Verdana" w:hAnsi="Verdana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hint="default" w:ascii="Verdana" w:hAnsi="Verdana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hint="default" w:ascii="Verdana" w:hAnsi="Verdana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hint="default" w:ascii="Verdana" w:hAnsi="Verdana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hint="default" w:ascii="Verdana" w:hAnsi="Verdana"/>
        <w:b/>
        <w:i w:val="0"/>
        <w:color w:val="808080"/>
        <w:sz w:val="18"/>
      </w:rPr>
    </w:lvl>
  </w:abstractNum>
  <w:abstractNum w:abstractNumId="3" w15:restartNumberingAfterBreak="0">
    <w:nsid w:val="2F3A7B97"/>
    <w:multiLevelType w:val="hybridMultilevel"/>
    <w:tmpl w:val="300CA4A2"/>
    <w:lvl w:ilvl="0" w:tplc="8324A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73AF2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4FE82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FDC90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B76BC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C0C3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EAC69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526CF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EACBF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33EF0770"/>
    <w:multiLevelType w:val="hybridMultilevel"/>
    <w:tmpl w:val="2CD8C55A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4A672FD"/>
    <w:multiLevelType w:val="hybridMultilevel"/>
    <w:tmpl w:val="4C5E1A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BC7080D"/>
    <w:multiLevelType w:val="multilevel"/>
    <w:tmpl w:val="A0E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CE6DE2"/>
    <w:multiLevelType w:val="hybridMultilevel"/>
    <w:tmpl w:val="D4544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C760D9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6AD1E47"/>
    <w:multiLevelType w:val="hybridMultilevel"/>
    <w:tmpl w:val="D1E25CC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136435E"/>
    <w:multiLevelType w:val="multilevel"/>
    <w:tmpl w:val="B6161108"/>
    <w:lvl w:ilvl="0">
      <w:start w:val="1"/>
      <w:numFmt w:val="decimal"/>
      <w:suff w:val="space"/>
      <w:lvlText w:val="%1. "/>
      <w:lvlJc w:val="left"/>
      <w:pPr>
        <w:ind w:left="3516" w:hanging="680"/>
      </w:pPr>
      <w:rPr>
        <w:rFonts w:hint="default" w:ascii="Times New Roman" w:hAnsi="Times New Roman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hint="default" w:ascii="Times New Roman" w:hAnsi="Times New Roman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862" w:hanging="862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hint="default" w:ascii="Verdana" w:hAnsi="Verdana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hint="default" w:ascii="Verdana" w:hAnsi="Verdana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hint="default" w:ascii="Verdana" w:hAnsi="Verdana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hint="default" w:ascii="Verdana" w:hAnsi="Verdana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hint="default" w:ascii="Verdana" w:hAnsi="Verdana"/>
        <w:b/>
        <w:i w:val="0"/>
        <w:color w:val="808080"/>
        <w:sz w:val="18"/>
      </w:rPr>
    </w:lvl>
  </w:abstractNum>
  <w:abstractNum w:abstractNumId="10" w15:restartNumberingAfterBreak="0">
    <w:nsid w:val="51FE39CA"/>
    <w:multiLevelType w:val="hybridMultilevel"/>
    <w:tmpl w:val="83B07A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6565DB3"/>
    <w:multiLevelType w:val="hybrid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89F0785"/>
    <w:multiLevelType w:val="hybridMultilevel"/>
    <w:tmpl w:val="75B62CF8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72DF1431"/>
    <w:multiLevelType w:val="hybridMultilevel"/>
    <w:tmpl w:val="B14425F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407A5"/>
    <w:multiLevelType w:val="hybridMultilevel"/>
    <w:tmpl w:val="C916DB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8A77775"/>
    <w:multiLevelType w:val="hybridMultilevel"/>
    <w:tmpl w:val="264C98E0"/>
    <w:lvl w:ilvl="0" w:tplc="0C0A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6" w15:restartNumberingAfterBreak="0">
    <w:nsid w:val="7D8950C0"/>
    <w:multiLevelType w:val="hybridMultilevel"/>
    <w:tmpl w:val="249CC3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" w16cid:durableId="1550993380">
    <w:abstractNumId w:val="2"/>
  </w:num>
  <w:num w:numId="2" w16cid:durableId="1080835443">
    <w:abstractNumId w:val="16"/>
  </w:num>
  <w:num w:numId="3" w16cid:durableId="381253751">
    <w:abstractNumId w:val="8"/>
  </w:num>
  <w:num w:numId="4" w16cid:durableId="756907099">
    <w:abstractNumId w:val="12"/>
  </w:num>
  <w:num w:numId="5" w16cid:durableId="337083167">
    <w:abstractNumId w:val="4"/>
  </w:num>
  <w:num w:numId="6" w16cid:durableId="837353781">
    <w:abstractNumId w:val="9"/>
  </w:num>
  <w:num w:numId="7" w16cid:durableId="1864316618">
    <w:abstractNumId w:val="7"/>
  </w:num>
  <w:num w:numId="8" w16cid:durableId="382143214">
    <w:abstractNumId w:val="10"/>
  </w:num>
  <w:num w:numId="9" w16cid:durableId="96873042">
    <w:abstractNumId w:val="14"/>
  </w:num>
  <w:num w:numId="10" w16cid:durableId="1457259020">
    <w:abstractNumId w:val="5"/>
  </w:num>
  <w:num w:numId="11" w16cid:durableId="717896411">
    <w:abstractNumId w:val="6"/>
  </w:num>
  <w:num w:numId="12" w16cid:durableId="394547840">
    <w:abstractNumId w:val="1"/>
  </w:num>
  <w:num w:numId="13" w16cid:durableId="1209336731">
    <w:abstractNumId w:val="0"/>
  </w:num>
  <w:num w:numId="14" w16cid:durableId="51083003">
    <w:abstractNumId w:val="3"/>
  </w:num>
  <w:num w:numId="15" w16cid:durableId="1332681680">
    <w:abstractNumId w:val="13"/>
  </w:num>
  <w:num w:numId="16" w16cid:durableId="925260907">
    <w:abstractNumId w:val="15"/>
  </w:num>
  <w:num w:numId="17" w16cid:durableId="1002589317">
    <w:abstractNumId w:val="11"/>
  </w:num>
  <w:num w:numId="18" w16cid:durableId="1405027786">
    <w:abstractNumId w:val="11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37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3074">
      <o:colormru v:ext="edit" colors="lime,#9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6E"/>
    <w:rsid w:val="00000268"/>
    <w:rsid w:val="0000491E"/>
    <w:rsid w:val="000074BD"/>
    <w:rsid w:val="000118D3"/>
    <w:rsid w:val="00012A4B"/>
    <w:rsid w:val="00023C38"/>
    <w:rsid w:val="00025945"/>
    <w:rsid w:val="000315C3"/>
    <w:rsid w:val="000325D2"/>
    <w:rsid w:val="00035252"/>
    <w:rsid w:val="00035CE2"/>
    <w:rsid w:val="00037F06"/>
    <w:rsid w:val="000413CF"/>
    <w:rsid w:val="00050DCD"/>
    <w:rsid w:val="000563CE"/>
    <w:rsid w:val="00064C01"/>
    <w:rsid w:val="00071938"/>
    <w:rsid w:val="00077AB8"/>
    <w:rsid w:val="000810D3"/>
    <w:rsid w:val="000841B4"/>
    <w:rsid w:val="00087A6E"/>
    <w:rsid w:val="0009741D"/>
    <w:rsid w:val="000A1A4A"/>
    <w:rsid w:val="000A51F1"/>
    <w:rsid w:val="000A5378"/>
    <w:rsid w:val="000A64BC"/>
    <w:rsid w:val="000A7F20"/>
    <w:rsid w:val="000B6554"/>
    <w:rsid w:val="000B6A5F"/>
    <w:rsid w:val="000C2C20"/>
    <w:rsid w:val="000C4199"/>
    <w:rsid w:val="000C6018"/>
    <w:rsid w:val="000D6B2D"/>
    <w:rsid w:val="000D70AD"/>
    <w:rsid w:val="000E666E"/>
    <w:rsid w:val="000E77C5"/>
    <w:rsid w:val="000F13C0"/>
    <w:rsid w:val="000F57FB"/>
    <w:rsid w:val="000F6999"/>
    <w:rsid w:val="001061FB"/>
    <w:rsid w:val="0010627E"/>
    <w:rsid w:val="00114D35"/>
    <w:rsid w:val="0011739E"/>
    <w:rsid w:val="00117825"/>
    <w:rsid w:val="00120EAA"/>
    <w:rsid w:val="00123C9F"/>
    <w:rsid w:val="001257E9"/>
    <w:rsid w:val="001320AD"/>
    <w:rsid w:val="00133351"/>
    <w:rsid w:val="0013558C"/>
    <w:rsid w:val="00136BF9"/>
    <w:rsid w:val="00146FDA"/>
    <w:rsid w:val="001474A3"/>
    <w:rsid w:val="00151036"/>
    <w:rsid w:val="00153242"/>
    <w:rsid w:val="001532E0"/>
    <w:rsid w:val="00154FEC"/>
    <w:rsid w:val="00155C1A"/>
    <w:rsid w:val="00160629"/>
    <w:rsid w:val="001611B9"/>
    <w:rsid w:val="001621AF"/>
    <w:rsid w:val="00166741"/>
    <w:rsid w:val="00172360"/>
    <w:rsid w:val="00173FFA"/>
    <w:rsid w:val="00176691"/>
    <w:rsid w:val="00180B6E"/>
    <w:rsid w:val="00181611"/>
    <w:rsid w:val="0019102F"/>
    <w:rsid w:val="001946B7"/>
    <w:rsid w:val="00197C1F"/>
    <w:rsid w:val="001A298F"/>
    <w:rsid w:val="001A523F"/>
    <w:rsid w:val="001B23D7"/>
    <w:rsid w:val="001B2F0B"/>
    <w:rsid w:val="001C289F"/>
    <w:rsid w:val="001C6E8F"/>
    <w:rsid w:val="001C705F"/>
    <w:rsid w:val="001D37CB"/>
    <w:rsid w:val="001D7957"/>
    <w:rsid w:val="001E3FE9"/>
    <w:rsid w:val="001E4AF1"/>
    <w:rsid w:val="001F213D"/>
    <w:rsid w:val="001F2276"/>
    <w:rsid w:val="001F5D2E"/>
    <w:rsid w:val="00202963"/>
    <w:rsid w:val="002061C0"/>
    <w:rsid w:val="00211400"/>
    <w:rsid w:val="00212297"/>
    <w:rsid w:val="002177B9"/>
    <w:rsid w:val="00217DFC"/>
    <w:rsid w:val="002271DC"/>
    <w:rsid w:val="00232081"/>
    <w:rsid w:val="002331B3"/>
    <w:rsid w:val="002354F0"/>
    <w:rsid w:val="00236FE3"/>
    <w:rsid w:val="0024595E"/>
    <w:rsid w:val="002502B7"/>
    <w:rsid w:val="00253731"/>
    <w:rsid w:val="0025687A"/>
    <w:rsid w:val="0025694F"/>
    <w:rsid w:val="00256D3D"/>
    <w:rsid w:val="002661FD"/>
    <w:rsid w:val="002804D1"/>
    <w:rsid w:val="00282F3A"/>
    <w:rsid w:val="00283951"/>
    <w:rsid w:val="00284D0D"/>
    <w:rsid w:val="0028613E"/>
    <w:rsid w:val="00290371"/>
    <w:rsid w:val="00290FCB"/>
    <w:rsid w:val="00291456"/>
    <w:rsid w:val="002924E4"/>
    <w:rsid w:val="002926D9"/>
    <w:rsid w:val="00292D0F"/>
    <w:rsid w:val="00295F41"/>
    <w:rsid w:val="002A5601"/>
    <w:rsid w:val="002A58BA"/>
    <w:rsid w:val="002B089F"/>
    <w:rsid w:val="002B189C"/>
    <w:rsid w:val="002B35DA"/>
    <w:rsid w:val="002B556F"/>
    <w:rsid w:val="002C57E5"/>
    <w:rsid w:val="002C65DD"/>
    <w:rsid w:val="002C6952"/>
    <w:rsid w:val="002D061C"/>
    <w:rsid w:val="002D537F"/>
    <w:rsid w:val="002D73B9"/>
    <w:rsid w:val="002E2E8A"/>
    <w:rsid w:val="002E5C58"/>
    <w:rsid w:val="002E6842"/>
    <w:rsid w:val="002E7E42"/>
    <w:rsid w:val="002F1478"/>
    <w:rsid w:val="002F2C45"/>
    <w:rsid w:val="002F3795"/>
    <w:rsid w:val="002F49FC"/>
    <w:rsid w:val="002F554C"/>
    <w:rsid w:val="002F5B1C"/>
    <w:rsid w:val="00300383"/>
    <w:rsid w:val="00302084"/>
    <w:rsid w:val="003036AA"/>
    <w:rsid w:val="00312627"/>
    <w:rsid w:val="00314AB3"/>
    <w:rsid w:val="00317824"/>
    <w:rsid w:val="00317E81"/>
    <w:rsid w:val="0032037B"/>
    <w:rsid w:val="00331A69"/>
    <w:rsid w:val="00335740"/>
    <w:rsid w:val="0034156B"/>
    <w:rsid w:val="003420D3"/>
    <w:rsid w:val="003429F1"/>
    <w:rsid w:val="00342C24"/>
    <w:rsid w:val="003458BE"/>
    <w:rsid w:val="003506A1"/>
    <w:rsid w:val="00350F80"/>
    <w:rsid w:val="003511BB"/>
    <w:rsid w:val="003515EA"/>
    <w:rsid w:val="0035507A"/>
    <w:rsid w:val="00356DBA"/>
    <w:rsid w:val="00360783"/>
    <w:rsid w:val="00364F61"/>
    <w:rsid w:val="00371EAF"/>
    <w:rsid w:val="0037513C"/>
    <w:rsid w:val="00375207"/>
    <w:rsid w:val="00383FCB"/>
    <w:rsid w:val="003859E2"/>
    <w:rsid w:val="00386EB8"/>
    <w:rsid w:val="003927DF"/>
    <w:rsid w:val="00397076"/>
    <w:rsid w:val="003A55A8"/>
    <w:rsid w:val="003B1E9B"/>
    <w:rsid w:val="003C26B3"/>
    <w:rsid w:val="003C6101"/>
    <w:rsid w:val="003D156B"/>
    <w:rsid w:val="003D4DC0"/>
    <w:rsid w:val="003D73AE"/>
    <w:rsid w:val="003D777B"/>
    <w:rsid w:val="003E0EA1"/>
    <w:rsid w:val="003E3C81"/>
    <w:rsid w:val="003E7CDB"/>
    <w:rsid w:val="003F38BE"/>
    <w:rsid w:val="003F5B7B"/>
    <w:rsid w:val="00400CEE"/>
    <w:rsid w:val="00400F2A"/>
    <w:rsid w:val="0040528E"/>
    <w:rsid w:val="00405635"/>
    <w:rsid w:val="00406265"/>
    <w:rsid w:val="00414208"/>
    <w:rsid w:val="00415E9D"/>
    <w:rsid w:val="004168C5"/>
    <w:rsid w:val="00417435"/>
    <w:rsid w:val="00421ABA"/>
    <w:rsid w:val="00422496"/>
    <w:rsid w:val="00424903"/>
    <w:rsid w:val="0042648F"/>
    <w:rsid w:val="004274EB"/>
    <w:rsid w:val="00427C52"/>
    <w:rsid w:val="004327B7"/>
    <w:rsid w:val="00432828"/>
    <w:rsid w:val="00452C69"/>
    <w:rsid w:val="0045442B"/>
    <w:rsid w:val="0046306B"/>
    <w:rsid w:val="00470AB7"/>
    <w:rsid w:val="00477E05"/>
    <w:rsid w:val="00480AA5"/>
    <w:rsid w:val="0048286F"/>
    <w:rsid w:val="00485F1D"/>
    <w:rsid w:val="00487731"/>
    <w:rsid w:val="00487F22"/>
    <w:rsid w:val="004928D6"/>
    <w:rsid w:val="0049326E"/>
    <w:rsid w:val="004935C8"/>
    <w:rsid w:val="004971DB"/>
    <w:rsid w:val="004A21E6"/>
    <w:rsid w:val="004A2359"/>
    <w:rsid w:val="004A412B"/>
    <w:rsid w:val="004B6026"/>
    <w:rsid w:val="004C044A"/>
    <w:rsid w:val="004C352A"/>
    <w:rsid w:val="004C7035"/>
    <w:rsid w:val="004D12DD"/>
    <w:rsid w:val="004D1DCB"/>
    <w:rsid w:val="004D37F1"/>
    <w:rsid w:val="004D546D"/>
    <w:rsid w:val="004E3883"/>
    <w:rsid w:val="004E6D53"/>
    <w:rsid w:val="004F03D0"/>
    <w:rsid w:val="004F3431"/>
    <w:rsid w:val="004F43E2"/>
    <w:rsid w:val="004F60CF"/>
    <w:rsid w:val="005054EF"/>
    <w:rsid w:val="005100A7"/>
    <w:rsid w:val="00515967"/>
    <w:rsid w:val="00515CA6"/>
    <w:rsid w:val="00516A33"/>
    <w:rsid w:val="00521E5E"/>
    <w:rsid w:val="005272F3"/>
    <w:rsid w:val="00527FD3"/>
    <w:rsid w:val="00530395"/>
    <w:rsid w:val="00532AE0"/>
    <w:rsid w:val="00532C64"/>
    <w:rsid w:val="00545208"/>
    <w:rsid w:val="00547EDE"/>
    <w:rsid w:val="00555CDF"/>
    <w:rsid w:val="0056258C"/>
    <w:rsid w:val="00563A72"/>
    <w:rsid w:val="005677B7"/>
    <w:rsid w:val="00571FC6"/>
    <w:rsid w:val="00574586"/>
    <w:rsid w:val="00577CE4"/>
    <w:rsid w:val="00582FEB"/>
    <w:rsid w:val="00584114"/>
    <w:rsid w:val="0059588E"/>
    <w:rsid w:val="005A190B"/>
    <w:rsid w:val="005A3F5F"/>
    <w:rsid w:val="005A5BA2"/>
    <w:rsid w:val="005A748F"/>
    <w:rsid w:val="005B1EB3"/>
    <w:rsid w:val="005B397D"/>
    <w:rsid w:val="005B5ADA"/>
    <w:rsid w:val="005C0E43"/>
    <w:rsid w:val="005C26AD"/>
    <w:rsid w:val="005C3DEC"/>
    <w:rsid w:val="005C4AD1"/>
    <w:rsid w:val="005D2B10"/>
    <w:rsid w:val="005D66CB"/>
    <w:rsid w:val="005D7C9B"/>
    <w:rsid w:val="005E1649"/>
    <w:rsid w:val="005E2265"/>
    <w:rsid w:val="005F50FE"/>
    <w:rsid w:val="005FAA46"/>
    <w:rsid w:val="00600C45"/>
    <w:rsid w:val="00602AE9"/>
    <w:rsid w:val="0060648F"/>
    <w:rsid w:val="00617864"/>
    <w:rsid w:val="00623A97"/>
    <w:rsid w:val="006250A1"/>
    <w:rsid w:val="0062612B"/>
    <w:rsid w:val="0062635C"/>
    <w:rsid w:val="00632971"/>
    <w:rsid w:val="00637E3C"/>
    <w:rsid w:val="00642BFC"/>
    <w:rsid w:val="006437C2"/>
    <w:rsid w:val="006470E7"/>
    <w:rsid w:val="00647323"/>
    <w:rsid w:val="006475C1"/>
    <w:rsid w:val="00654B18"/>
    <w:rsid w:val="00663831"/>
    <w:rsid w:val="00671070"/>
    <w:rsid w:val="00671EF4"/>
    <w:rsid w:val="00672DFB"/>
    <w:rsid w:val="0068449F"/>
    <w:rsid w:val="00684CCB"/>
    <w:rsid w:val="006857C7"/>
    <w:rsid w:val="00694942"/>
    <w:rsid w:val="006A35C5"/>
    <w:rsid w:val="006A79D1"/>
    <w:rsid w:val="006B6897"/>
    <w:rsid w:val="006C11DA"/>
    <w:rsid w:val="006C1319"/>
    <w:rsid w:val="006C2673"/>
    <w:rsid w:val="006C4FB7"/>
    <w:rsid w:val="006C630C"/>
    <w:rsid w:val="006C663B"/>
    <w:rsid w:val="006C68DE"/>
    <w:rsid w:val="006D14C9"/>
    <w:rsid w:val="006D1834"/>
    <w:rsid w:val="006D50AF"/>
    <w:rsid w:val="006E5371"/>
    <w:rsid w:val="006E55A9"/>
    <w:rsid w:val="006E6427"/>
    <w:rsid w:val="006F4524"/>
    <w:rsid w:val="006F63F8"/>
    <w:rsid w:val="007009CD"/>
    <w:rsid w:val="00701BFD"/>
    <w:rsid w:val="0070463F"/>
    <w:rsid w:val="0070546E"/>
    <w:rsid w:val="00707589"/>
    <w:rsid w:val="00707F0E"/>
    <w:rsid w:val="0071244F"/>
    <w:rsid w:val="00712F0E"/>
    <w:rsid w:val="00715DC5"/>
    <w:rsid w:val="00716E30"/>
    <w:rsid w:val="00721B48"/>
    <w:rsid w:val="0072583A"/>
    <w:rsid w:val="00731EC0"/>
    <w:rsid w:val="00733290"/>
    <w:rsid w:val="00733E13"/>
    <w:rsid w:val="007361A7"/>
    <w:rsid w:val="007404BD"/>
    <w:rsid w:val="00740F69"/>
    <w:rsid w:val="00742B67"/>
    <w:rsid w:val="007501FB"/>
    <w:rsid w:val="0075068D"/>
    <w:rsid w:val="007517C4"/>
    <w:rsid w:val="00753BBD"/>
    <w:rsid w:val="00755D5A"/>
    <w:rsid w:val="007563D5"/>
    <w:rsid w:val="00757892"/>
    <w:rsid w:val="00757ACE"/>
    <w:rsid w:val="00765CD5"/>
    <w:rsid w:val="007665D6"/>
    <w:rsid w:val="00770D75"/>
    <w:rsid w:val="00771068"/>
    <w:rsid w:val="00772F04"/>
    <w:rsid w:val="00773156"/>
    <w:rsid w:val="00781DBB"/>
    <w:rsid w:val="00787F62"/>
    <w:rsid w:val="00791386"/>
    <w:rsid w:val="00792C81"/>
    <w:rsid w:val="007960E0"/>
    <w:rsid w:val="007A5F13"/>
    <w:rsid w:val="007B356C"/>
    <w:rsid w:val="007B3D3A"/>
    <w:rsid w:val="007C0E7D"/>
    <w:rsid w:val="007C2F72"/>
    <w:rsid w:val="007C35F0"/>
    <w:rsid w:val="007C538C"/>
    <w:rsid w:val="007DFCFE"/>
    <w:rsid w:val="007E13C9"/>
    <w:rsid w:val="007E73E8"/>
    <w:rsid w:val="007F0C5B"/>
    <w:rsid w:val="007F5040"/>
    <w:rsid w:val="007F598D"/>
    <w:rsid w:val="0080210D"/>
    <w:rsid w:val="00805982"/>
    <w:rsid w:val="0081101D"/>
    <w:rsid w:val="00813801"/>
    <w:rsid w:val="0081483B"/>
    <w:rsid w:val="0081647A"/>
    <w:rsid w:val="00816CE9"/>
    <w:rsid w:val="008255B9"/>
    <w:rsid w:val="008256B0"/>
    <w:rsid w:val="0082785B"/>
    <w:rsid w:val="00827BF9"/>
    <w:rsid w:val="00831287"/>
    <w:rsid w:val="00837721"/>
    <w:rsid w:val="00841AF0"/>
    <w:rsid w:val="008424D7"/>
    <w:rsid w:val="008424DA"/>
    <w:rsid w:val="00843FB7"/>
    <w:rsid w:val="008452FE"/>
    <w:rsid w:val="0084588D"/>
    <w:rsid w:val="008539E4"/>
    <w:rsid w:val="00856A34"/>
    <w:rsid w:val="00857FA2"/>
    <w:rsid w:val="0087283D"/>
    <w:rsid w:val="00874353"/>
    <w:rsid w:val="00876303"/>
    <w:rsid w:val="008763AE"/>
    <w:rsid w:val="00877FE3"/>
    <w:rsid w:val="008824FE"/>
    <w:rsid w:val="008917FA"/>
    <w:rsid w:val="008938DD"/>
    <w:rsid w:val="00897715"/>
    <w:rsid w:val="008A15F8"/>
    <w:rsid w:val="008A2536"/>
    <w:rsid w:val="008B12AD"/>
    <w:rsid w:val="008B6FE7"/>
    <w:rsid w:val="008B7536"/>
    <w:rsid w:val="008C0EFE"/>
    <w:rsid w:val="008C725B"/>
    <w:rsid w:val="008D16F2"/>
    <w:rsid w:val="008D457E"/>
    <w:rsid w:val="008D7659"/>
    <w:rsid w:val="008E01FD"/>
    <w:rsid w:val="008E2377"/>
    <w:rsid w:val="008E7E2A"/>
    <w:rsid w:val="008F05B5"/>
    <w:rsid w:val="008F0E3D"/>
    <w:rsid w:val="008F396B"/>
    <w:rsid w:val="008F3D03"/>
    <w:rsid w:val="008F6905"/>
    <w:rsid w:val="008F7E73"/>
    <w:rsid w:val="00901228"/>
    <w:rsid w:val="00902CEE"/>
    <w:rsid w:val="00902F55"/>
    <w:rsid w:val="009030D1"/>
    <w:rsid w:val="00905D23"/>
    <w:rsid w:val="00910A07"/>
    <w:rsid w:val="00923BCA"/>
    <w:rsid w:val="00927A74"/>
    <w:rsid w:val="00927E3D"/>
    <w:rsid w:val="0093527A"/>
    <w:rsid w:val="0093799D"/>
    <w:rsid w:val="00945810"/>
    <w:rsid w:val="0094685A"/>
    <w:rsid w:val="009573EF"/>
    <w:rsid w:val="0095772E"/>
    <w:rsid w:val="0096164E"/>
    <w:rsid w:val="00961D1E"/>
    <w:rsid w:val="00965FBA"/>
    <w:rsid w:val="009749BC"/>
    <w:rsid w:val="00977D1D"/>
    <w:rsid w:val="00980239"/>
    <w:rsid w:val="00983EBC"/>
    <w:rsid w:val="00984770"/>
    <w:rsid w:val="009A0237"/>
    <w:rsid w:val="009B4A65"/>
    <w:rsid w:val="009B78E3"/>
    <w:rsid w:val="009C2570"/>
    <w:rsid w:val="009C26C4"/>
    <w:rsid w:val="009C4DDA"/>
    <w:rsid w:val="009C69CF"/>
    <w:rsid w:val="009C6A57"/>
    <w:rsid w:val="009D131C"/>
    <w:rsid w:val="009D1FB7"/>
    <w:rsid w:val="009D31BA"/>
    <w:rsid w:val="009D78D2"/>
    <w:rsid w:val="009E51A0"/>
    <w:rsid w:val="009E6F37"/>
    <w:rsid w:val="009F056A"/>
    <w:rsid w:val="009F1382"/>
    <w:rsid w:val="009F1435"/>
    <w:rsid w:val="009F32D3"/>
    <w:rsid w:val="009F42C3"/>
    <w:rsid w:val="009F4572"/>
    <w:rsid w:val="00A04D57"/>
    <w:rsid w:val="00A11431"/>
    <w:rsid w:val="00A12D96"/>
    <w:rsid w:val="00A1413D"/>
    <w:rsid w:val="00A161F6"/>
    <w:rsid w:val="00A16A41"/>
    <w:rsid w:val="00A20571"/>
    <w:rsid w:val="00A2521E"/>
    <w:rsid w:val="00A26BF1"/>
    <w:rsid w:val="00A319AF"/>
    <w:rsid w:val="00A335ED"/>
    <w:rsid w:val="00A341D7"/>
    <w:rsid w:val="00A47344"/>
    <w:rsid w:val="00A54D0C"/>
    <w:rsid w:val="00A55B10"/>
    <w:rsid w:val="00A57201"/>
    <w:rsid w:val="00A60EDF"/>
    <w:rsid w:val="00A618A5"/>
    <w:rsid w:val="00A63541"/>
    <w:rsid w:val="00A64B8D"/>
    <w:rsid w:val="00A671DB"/>
    <w:rsid w:val="00A7023A"/>
    <w:rsid w:val="00A73C84"/>
    <w:rsid w:val="00A758FB"/>
    <w:rsid w:val="00A81A5A"/>
    <w:rsid w:val="00A82DAF"/>
    <w:rsid w:val="00A8553E"/>
    <w:rsid w:val="00A950D2"/>
    <w:rsid w:val="00A97709"/>
    <w:rsid w:val="00AA47E2"/>
    <w:rsid w:val="00AA7542"/>
    <w:rsid w:val="00AB302A"/>
    <w:rsid w:val="00AB4239"/>
    <w:rsid w:val="00AB7AD5"/>
    <w:rsid w:val="00AC3489"/>
    <w:rsid w:val="00AD1294"/>
    <w:rsid w:val="00AD52F4"/>
    <w:rsid w:val="00AD5656"/>
    <w:rsid w:val="00AD5E53"/>
    <w:rsid w:val="00AE54DD"/>
    <w:rsid w:val="00AF0998"/>
    <w:rsid w:val="00B00ED3"/>
    <w:rsid w:val="00B076E6"/>
    <w:rsid w:val="00B23C98"/>
    <w:rsid w:val="00B2571C"/>
    <w:rsid w:val="00B33185"/>
    <w:rsid w:val="00B33792"/>
    <w:rsid w:val="00B33FBA"/>
    <w:rsid w:val="00B44575"/>
    <w:rsid w:val="00B46788"/>
    <w:rsid w:val="00B5149A"/>
    <w:rsid w:val="00B53C9E"/>
    <w:rsid w:val="00B57BC5"/>
    <w:rsid w:val="00B701E3"/>
    <w:rsid w:val="00B703AC"/>
    <w:rsid w:val="00B764FF"/>
    <w:rsid w:val="00B8722F"/>
    <w:rsid w:val="00B9041B"/>
    <w:rsid w:val="00B90CFE"/>
    <w:rsid w:val="00B94F96"/>
    <w:rsid w:val="00BA7A08"/>
    <w:rsid w:val="00BB3D04"/>
    <w:rsid w:val="00BB5336"/>
    <w:rsid w:val="00BB7988"/>
    <w:rsid w:val="00BC4099"/>
    <w:rsid w:val="00BC4941"/>
    <w:rsid w:val="00BD7B4D"/>
    <w:rsid w:val="00BF3413"/>
    <w:rsid w:val="00BF4079"/>
    <w:rsid w:val="00BF7324"/>
    <w:rsid w:val="00C026AA"/>
    <w:rsid w:val="00C05AB7"/>
    <w:rsid w:val="00C103E4"/>
    <w:rsid w:val="00C11AF6"/>
    <w:rsid w:val="00C13C06"/>
    <w:rsid w:val="00C17354"/>
    <w:rsid w:val="00C22E38"/>
    <w:rsid w:val="00C24507"/>
    <w:rsid w:val="00C32C26"/>
    <w:rsid w:val="00C436A3"/>
    <w:rsid w:val="00C448C8"/>
    <w:rsid w:val="00C47725"/>
    <w:rsid w:val="00C500CC"/>
    <w:rsid w:val="00C517EA"/>
    <w:rsid w:val="00C519A4"/>
    <w:rsid w:val="00C54FDE"/>
    <w:rsid w:val="00C62C27"/>
    <w:rsid w:val="00C73FB0"/>
    <w:rsid w:val="00C76BA1"/>
    <w:rsid w:val="00C833E8"/>
    <w:rsid w:val="00C83CCA"/>
    <w:rsid w:val="00C87820"/>
    <w:rsid w:val="00C95F1C"/>
    <w:rsid w:val="00CA1C0A"/>
    <w:rsid w:val="00CA2D6A"/>
    <w:rsid w:val="00CA2DF0"/>
    <w:rsid w:val="00CA3C06"/>
    <w:rsid w:val="00CA3D31"/>
    <w:rsid w:val="00CA52D1"/>
    <w:rsid w:val="00CA772D"/>
    <w:rsid w:val="00CA7823"/>
    <w:rsid w:val="00CB081A"/>
    <w:rsid w:val="00CB19CC"/>
    <w:rsid w:val="00CB3B2C"/>
    <w:rsid w:val="00CC743B"/>
    <w:rsid w:val="00CD1A07"/>
    <w:rsid w:val="00CD1BB0"/>
    <w:rsid w:val="00CD5045"/>
    <w:rsid w:val="00CE05C4"/>
    <w:rsid w:val="00CE133D"/>
    <w:rsid w:val="00CE1A00"/>
    <w:rsid w:val="00CE31BF"/>
    <w:rsid w:val="00CE56E6"/>
    <w:rsid w:val="00CF04DF"/>
    <w:rsid w:val="00CF05E7"/>
    <w:rsid w:val="00CF20D6"/>
    <w:rsid w:val="00CF47A2"/>
    <w:rsid w:val="00CF689B"/>
    <w:rsid w:val="00CF76DD"/>
    <w:rsid w:val="00D03BFC"/>
    <w:rsid w:val="00D04305"/>
    <w:rsid w:val="00D05802"/>
    <w:rsid w:val="00D0631C"/>
    <w:rsid w:val="00D11081"/>
    <w:rsid w:val="00D119BE"/>
    <w:rsid w:val="00D13001"/>
    <w:rsid w:val="00D133F5"/>
    <w:rsid w:val="00D228E9"/>
    <w:rsid w:val="00D258AE"/>
    <w:rsid w:val="00D26221"/>
    <w:rsid w:val="00D26F19"/>
    <w:rsid w:val="00D36BF8"/>
    <w:rsid w:val="00D416FA"/>
    <w:rsid w:val="00D4626F"/>
    <w:rsid w:val="00D46A31"/>
    <w:rsid w:val="00D5316B"/>
    <w:rsid w:val="00D54A69"/>
    <w:rsid w:val="00D6482F"/>
    <w:rsid w:val="00D64874"/>
    <w:rsid w:val="00D6792E"/>
    <w:rsid w:val="00D70122"/>
    <w:rsid w:val="00D76877"/>
    <w:rsid w:val="00D868F9"/>
    <w:rsid w:val="00D87C22"/>
    <w:rsid w:val="00D95A60"/>
    <w:rsid w:val="00DA5EEC"/>
    <w:rsid w:val="00DA7F28"/>
    <w:rsid w:val="00DB5868"/>
    <w:rsid w:val="00DB5B9E"/>
    <w:rsid w:val="00DB7851"/>
    <w:rsid w:val="00DC0C52"/>
    <w:rsid w:val="00DD067D"/>
    <w:rsid w:val="00DD4BC0"/>
    <w:rsid w:val="00DD727D"/>
    <w:rsid w:val="00DF2E85"/>
    <w:rsid w:val="00DF3097"/>
    <w:rsid w:val="00DF3A87"/>
    <w:rsid w:val="00E019D3"/>
    <w:rsid w:val="00E034C5"/>
    <w:rsid w:val="00E07A14"/>
    <w:rsid w:val="00E10167"/>
    <w:rsid w:val="00E1787F"/>
    <w:rsid w:val="00E23B5D"/>
    <w:rsid w:val="00E3381D"/>
    <w:rsid w:val="00E36259"/>
    <w:rsid w:val="00E404F2"/>
    <w:rsid w:val="00E438EF"/>
    <w:rsid w:val="00E4743D"/>
    <w:rsid w:val="00E55A6F"/>
    <w:rsid w:val="00E62DA6"/>
    <w:rsid w:val="00E65BA9"/>
    <w:rsid w:val="00E66A4E"/>
    <w:rsid w:val="00E705E1"/>
    <w:rsid w:val="00E7414B"/>
    <w:rsid w:val="00E82A34"/>
    <w:rsid w:val="00E8717F"/>
    <w:rsid w:val="00E94624"/>
    <w:rsid w:val="00EA4011"/>
    <w:rsid w:val="00EA6991"/>
    <w:rsid w:val="00EB10AB"/>
    <w:rsid w:val="00EB1313"/>
    <w:rsid w:val="00EB34CC"/>
    <w:rsid w:val="00EB5BF6"/>
    <w:rsid w:val="00EC5489"/>
    <w:rsid w:val="00EC75B6"/>
    <w:rsid w:val="00ED2383"/>
    <w:rsid w:val="00ED33A6"/>
    <w:rsid w:val="00ED5B30"/>
    <w:rsid w:val="00ED7A49"/>
    <w:rsid w:val="00EE054B"/>
    <w:rsid w:val="00EE14B6"/>
    <w:rsid w:val="00EE176C"/>
    <w:rsid w:val="00EE3151"/>
    <w:rsid w:val="00EE5EFD"/>
    <w:rsid w:val="00EE6149"/>
    <w:rsid w:val="00EE7EFF"/>
    <w:rsid w:val="00EF580D"/>
    <w:rsid w:val="00EF78CE"/>
    <w:rsid w:val="00F1296F"/>
    <w:rsid w:val="00F136C8"/>
    <w:rsid w:val="00F165FD"/>
    <w:rsid w:val="00F2265D"/>
    <w:rsid w:val="00F2636E"/>
    <w:rsid w:val="00F265C5"/>
    <w:rsid w:val="00F266CC"/>
    <w:rsid w:val="00F31F3C"/>
    <w:rsid w:val="00F348EA"/>
    <w:rsid w:val="00F36D15"/>
    <w:rsid w:val="00F42A99"/>
    <w:rsid w:val="00F458CA"/>
    <w:rsid w:val="00F46C7C"/>
    <w:rsid w:val="00F47A7A"/>
    <w:rsid w:val="00F512EB"/>
    <w:rsid w:val="00F5365A"/>
    <w:rsid w:val="00F5424F"/>
    <w:rsid w:val="00F577ED"/>
    <w:rsid w:val="00F63D22"/>
    <w:rsid w:val="00F67AF0"/>
    <w:rsid w:val="00F70832"/>
    <w:rsid w:val="00F74048"/>
    <w:rsid w:val="00F74118"/>
    <w:rsid w:val="00F76AB3"/>
    <w:rsid w:val="00F77AFE"/>
    <w:rsid w:val="00F77CB9"/>
    <w:rsid w:val="00F86088"/>
    <w:rsid w:val="00F869B3"/>
    <w:rsid w:val="00F86E9B"/>
    <w:rsid w:val="00F90AC4"/>
    <w:rsid w:val="00F92B24"/>
    <w:rsid w:val="00F9312E"/>
    <w:rsid w:val="00F97C4D"/>
    <w:rsid w:val="00FA4913"/>
    <w:rsid w:val="00FB2431"/>
    <w:rsid w:val="00FB56F0"/>
    <w:rsid w:val="00FB5C23"/>
    <w:rsid w:val="00FC4E5A"/>
    <w:rsid w:val="00FC50B2"/>
    <w:rsid w:val="00FC7119"/>
    <w:rsid w:val="00FD06FD"/>
    <w:rsid w:val="00FD3868"/>
    <w:rsid w:val="00FD7E9B"/>
    <w:rsid w:val="00FE1726"/>
    <w:rsid w:val="00FE38DE"/>
    <w:rsid w:val="00FE621F"/>
    <w:rsid w:val="00FE65EF"/>
    <w:rsid w:val="00FF4613"/>
    <w:rsid w:val="00FF4D2F"/>
    <w:rsid w:val="00FF5F30"/>
    <w:rsid w:val="011F4ECC"/>
    <w:rsid w:val="018F9FD2"/>
    <w:rsid w:val="01A8C82F"/>
    <w:rsid w:val="01B99B81"/>
    <w:rsid w:val="02696F78"/>
    <w:rsid w:val="028244A5"/>
    <w:rsid w:val="02AD32B6"/>
    <w:rsid w:val="02AE53F8"/>
    <w:rsid w:val="02BE3993"/>
    <w:rsid w:val="02F89464"/>
    <w:rsid w:val="03335CBE"/>
    <w:rsid w:val="0334329B"/>
    <w:rsid w:val="0338445D"/>
    <w:rsid w:val="04E98B81"/>
    <w:rsid w:val="0534184E"/>
    <w:rsid w:val="054F11D8"/>
    <w:rsid w:val="05743B98"/>
    <w:rsid w:val="05AE0A92"/>
    <w:rsid w:val="05C2AB92"/>
    <w:rsid w:val="064D2260"/>
    <w:rsid w:val="0668C2D0"/>
    <w:rsid w:val="070775CB"/>
    <w:rsid w:val="07378AA6"/>
    <w:rsid w:val="07625EE2"/>
    <w:rsid w:val="07640F5E"/>
    <w:rsid w:val="07EA4DEB"/>
    <w:rsid w:val="07FA7AA9"/>
    <w:rsid w:val="080BB580"/>
    <w:rsid w:val="0813A306"/>
    <w:rsid w:val="08467E7A"/>
    <w:rsid w:val="089D9137"/>
    <w:rsid w:val="08D6CCC8"/>
    <w:rsid w:val="08FE2F43"/>
    <w:rsid w:val="094D1EB5"/>
    <w:rsid w:val="09A785E1"/>
    <w:rsid w:val="0B435642"/>
    <w:rsid w:val="0BDB0594"/>
    <w:rsid w:val="0CCDEBCC"/>
    <w:rsid w:val="0CE71429"/>
    <w:rsid w:val="0E0A5B23"/>
    <w:rsid w:val="0E28B49A"/>
    <w:rsid w:val="0E69BC2D"/>
    <w:rsid w:val="102EFE3B"/>
    <w:rsid w:val="103F1D9B"/>
    <w:rsid w:val="106D1C54"/>
    <w:rsid w:val="110719EC"/>
    <w:rsid w:val="1140C701"/>
    <w:rsid w:val="1140C701"/>
    <w:rsid w:val="115F8D2E"/>
    <w:rsid w:val="11C11680"/>
    <w:rsid w:val="129173B9"/>
    <w:rsid w:val="12E2FD60"/>
    <w:rsid w:val="12F96551"/>
    <w:rsid w:val="130A1CAF"/>
    <w:rsid w:val="135655AD"/>
    <w:rsid w:val="13A090D2"/>
    <w:rsid w:val="13AB5883"/>
    <w:rsid w:val="13B55C58"/>
    <w:rsid w:val="143E2F0B"/>
    <w:rsid w:val="14C7C2DA"/>
    <w:rsid w:val="15026F5E"/>
    <w:rsid w:val="15B7FEF4"/>
    <w:rsid w:val="15B9AAE0"/>
    <w:rsid w:val="15FB0FC7"/>
    <w:rsid w:val="15FB0FC7"/>
    <w:rsid w:val="167CBB98"/>
    <w:rsid w:val="16890ED0"/>
    <w:rsid w:val="168DF66F"/>
    <w:rsid w:val="1722CC54"/>
    <w:rsid w:val="1767EC43"/>
    <w:rsid w:val="178AE0E0"/>
    <w:rsid w:val="183FD9E7"/>
    <w:rsid w:val="1850C9EF"/>
    <w:rsid w:val="18D53860"/>
    <w:rsid w:val="19087503"/>
    <w:rsid w:val="19C59731"/>
    <w:rsid w:val="19DB4290"/>
    <w:rsid w:val="1AEFEA01"/>
    <w:rsid w:val="1AF60F84"/>
    <w:rsid w:val="1B4D81CA"/>
    <w:rsid w:val="1B502CBB"/>
    <w:rsid w:val="1B616792"/>
    <w:rsid w:val="1B9F0E50"/>
    <w:rsid w:val="1BE98387"/>
    <w:rsid w:val="1BFA3267"/>
    <w:rsid w:val="1DAD2244"/>
    <w:rsid w:val="1F72FE28"/>
    <w:rsid w:val="1F84DDC1"/>
    <w:rsid w:val="1FC4A9B1"/>
    <w:rsid w:val="1FEC81B6"/>
    <w:rsid w:val="20F86102"/>
    <w:rsid w:val="212B8A65"/>
    <w:rsid w:val="21568065"/>
    <w:rsid w:val="2162C369"/>
    <w:rsid w:val="21C9EA80"/>
    <w:rsid w:val="21E71D70"/>
    <w:rsid w:val="22F9D8CE"/>
    <w:rsid w:val="2302DDAB"/>
    <w:rsid w:val="231C1B9B"/>
    <w:rsid w:val="237C7DBF"/>
    <w:rsid w:val="239D8BCE"/>
    <w:rsid w:val="242DEBB0"/>
    <w:rsid w:val="2457B90A"/>
    <w:rsid w:val="24C2CC9D"/>
    <w:rsid w:val="24CE6B55"/>
    <w:rsid w:val="24DB3BB3"/>
    <w:rsid w:val="24EA39DC"/>
    <w:rsid w:val="24F05B93"/>
    <w:rsid w:val="254788E8"/>
    <w:rsid w:val="2551E434"/>
    <w:rsid w:val="255C5830"/>
    <w:rsid w:val="25727120"/>
    <w:rsid w:val="25AA922E"/>
    <w:rsid w:val="26093CB8"/>
    <w:rsid w:val="263DD644"/>
    <w:rsid w:val="26BB9FE2"/>
    <w:rsid w:val="26D22759"/>
    <w:rsid w:val="2778D927"/>
    <w:rsid w:val="280819D1"/>
    <w:rsid w:val="280F6C6D"/>
    <w:rsid w:val="2883AF3E"/>
    <w:rsid w:val="289B5E1D"/>
    <w:rsid w:val="28A34DBD"/>
    <w:rsid w:val="28C2D769"/>
    <w:rsid w:val="29AEB4D3"/>
    <w:rsid w:val="29EBE910"/>
    <w:rsid w:val="2A341EE1"/>
    <w:rsid w:val="2A5EA7CA"/>
    <w:rsid w:val="2ABE4F6E"/>
    <w:rsid w:val="2BB90980"/>
    <w:rsid w:val="2BD2A16F"/>
    <w:rsid w:val="2BE3F78B"/>
    <w:rsid w:val="2C5153C6"/>
    <w:rsid w:val="2C626F42"/>
    <w:rsid w:val="2CAC803F"/>
    <w:rsid w:val="2CD6C2FE"/>
    <w:rsid w:val="2D9605B0"/>
    <w:rsid w:val="2D98E992"/>
    <w:rsid w:val="2DD4CDF6"/>
    <w:rsid w:val="2DE12229"/>
    <w:rsid w:val="2E20505C"/>
    <w:rsid w:val="2E60771B"/>
    <w:rsid w:val="2E644771"/>
    <w:rsid w:val="2E738E13"/>
    <w:rsid w:val="2EB1C50F"/>
    <w:rsid w:val="2EEAE0C4"/>
    <w:rsid w:val="2EEC58B0"/>
    <w:rsid w:val="2EF9FC63"/>
    <w:rsid w:val="2FD09B4D"/>
    <w:rsid w:val="30BECB75"/>
    <w:rsid w:val="30CDE94E"/>
    <w:rsid w:val="30DBD231"/>
    <w:rsid w:val="315EFBD2"/>
    <w:rsid w:val="316C03F6"/>
    <w:rsid w:val="31F26EE3"/>
    <w:rsid w:val="32228186"/>
    <w:rsid w:val="322312CB"/>
    <w:rsid w:val="32E8432B"/>
    <w:rsid w:val="336D6CBC"/>
    <w:rsid w:val="33AA8069"/>
    <w:rsid w:val="34440F7A"/>
    <w:rsid w:val="34E0D5F8"/>
    <w:rsid w:val="34FCE82F"/>
    <w:rsid w:val="35671D8D"/>
    <w:rsid w:val="35DD46B1"/>
    <w:rsid w:val="3702EDEE"/>
    <w:rsid w:val="370AB554"/>
    <w:rsid w:val="377C1418"/>
    <w:rsid w:val="37D29A5A"/>
    <w:rsid w:val="38BD48F3"/>
    <w:rsid w:val="38D78406"/>
    <w:rsid w:val="38ED674E"/>
    <w:rsid w:val="3923D4D0"/>
    <w:rsid w:val="3A29248E"/>
    <w:rsid w:val="3ACA4F53"/>
    <w:rsid w:val="3ACC795B"/>
    <w:rsid w:val="3AD5FEF3"/>
    <w:rsid w:val="3AECA2C5"/>
    <w:rsid w:val="3AF4619A"/>
    <w:rsid w:val="3B2BCE87"/>
    <w:rsid w:val="3B902AAB"/>
    <w:rsid w:val="3BF86694"/>
    <w:rsid w:val="3C054C6A"/>
    <w:rsid w:val="3D291733"/>
    <w:rsid w:val="3D67CC0A"/>
    <w:rsid w:val="3D8677F9"/>
    <w:rsid w:val="3DB7277E"/>
    <w:rsid w:val="3DCF2DF5"/>
    <w:rsid w:val="3E57AD2F"/>
    <w:rsid w:val="3E823279"/>
    <w:rsid w:val="3EACE927"/>
    <w:rsid w:val="3ED25922"/>
    <w:rsid w:val="3F45C498"/>
    <w:rsid w:val="3F8EAFA7"/>
    <w:rsid w:val="3FBCA445"/>
    <w:rsid w:val="3FC840B4"/>
    <w:rsid w:val="41001CD4"/>
    <w:rsid w:val="41194531"/>
    <w:rsid w:val="41631EC4"/>
    <w:rsid w:val="419C972A"/>
    <w:rsid w:val="41F383A7"/>
    <w:rsid w:val="41FC8856"/>
    <w:rsid w:val="424F10D4"/>
    <w:rsid w:val="432D485D"/>
    <w:rsid w:val="43BF3506"/>
    <w:rsid w:val="43D8FD7F"/>
    <w:rsid w:val="4407F0DA"/>
    <w:rsid w:val="44891ADA"/>
    <w:rsid w:val="448B9277"/>
    <w:rsid w:val="4505259C"/>
    <w:rsid w:val="4541220D"/>
    <w:rsid w:val="459BE24B"/>
    <w:rsid w:val="45A3C13B"/>
    <w:rsid w:val="45ECB654"/>
    <w:rsid w:val="468F331C"/>
    <w:rsid w:val="46B6CA1F"/>
    <w:rsid w:val="46EB63AB"/>
    <w:rsid w:val="46F99CC5"/>
    <w:rsid w:val="47AA0ADC"/>
    <w:rsid w:val="47C33339"/>
    <w:rsid w:val="4843DECE"/>
    <w:rsid w:val="48AFD45A"/>
    <w:rsid w:val="48BAC97C"/>
    <w:rsid w:val="49313CA5"/>
    <w:rsid w:val="495F039A"/>
    <w:rsid w:val="49A19948"/>
    <w:rsid w:val="4A7D6F1F"/>
    <w:rsid w:val="4AC02777"/>
    <w:rsid w:val="4AFAD3FB"/>
    <w:rsid w:val="4B00BB95"/>
    <w:rsid w:val="4BB06391"/>
    <w:rsid w:val="4BE5411D"/>
    <w:rsid w:val="4C19FE9F"/>
    <w:rsid w:val="4C57CEE5"/>
    <w:rsid w:val="4C5BF7D8"/>
    <w:rsid w:val="4C722E67"/>
    <w:rsid w:val="4C7A102D"/>
    <w:rsid w:val="4CA9629E"/>
    <w:rsid w:val="4CEABC3B"/>
    <w:rsid w:val="4D2BCC03"/>
    <w:rsid w:val="4E090310"/>
    <w:rsid w:val="4E221272"/>
    <w:rsid w:val="4E3274BD"/>
    <w:rsid w:val="4F444C0D"/>
    <w:rsid w:val="4F4B5B25"/>
    <w:rsid w:val="50620774"/>
    <w:rsid w:val="50735826"/>
    <w:rsid w:val="50E63996"/>
    <w:rsid w:val="516A157F"/>
    <w:rsid w:val="5187F96D"/>
    <w:rsid w:val="51D96EA7"/>
    <w:rsid w:val="522B6FD6"/>
    <w:rsid w:val="52486C41"/>
    <w:rsid w:val="52700DD7"/>
    <w:rsid w:val="5282FBE7"/>
    <w:rsid w:val="536EDD09"/>
    <w:rsid w:val="537B933A"/>
    <w:rsid w:val="538E3619"/>
    <w:rsid w:val="547DDAFC"/>
    <w:rsid w:val="548AAE5B"/>
    <w:rsid w:val="54FEA1DE"/>
    <w:rsid w:val="55110B96"/>
    <w:rsid w:val="552D73D2"/>
    <w:rsid w:val="55317F2B"/>
    <w:rsid w:val="554A0ED7"/>
    <w:rsid w:val="55FAEC98"/>
    <w:rsid w:val="563D6B67"/>
    <w:rsid w:val="5641A6AB"/>
    <w:rsid w:val="5647E1B6"/>
    <w:rsid w:val="564BE3A7"/>
    <w:rsid w:val="5693F035"/>
    <w:rsid w:val="56F4F5FD"/>
    <w:rsid w:val="58258F6F"/>
    <w:rsid w:val="58F6EF65"/>
    <w:rsid w:val="59294009"/>
    <w:rsid w:val="59C6BDDA"/>
    <w:rsid w:val="59FBA008"/>
    <w:rsid w:val="5A029EFC"/>
    <w:rsid w:val="5AE47160"/>
    <w:rsid w:val="5B67F0BE"/>
    <w:rsid w:val="5B837434"/>
    <w:rsid w:val="5BDFC1DA"/>
    <w:rsid w:val="5BFD4415"/>
    <w:rsid w:val="5C15D1D3"/>
    <w:rsid w:val="5C4B0428"/>
    <w:rsid w:val="5CC418DE"/>
    <w:rsid w:val="5CE9DE6F"/>
    <w:rsid w:val="5D1F6BA5"/>
    <w:rsid w:val="5D9AA6FD"/>
    <w:rsid w:val="5DA6DEC4"/>
    <w:rsid w:val="5DE222B8"/>
    <w:rsid w:val="5E3A11F2"/>
    <w:rsid w:val="5E520867"/>
    <w:rsid w:val="5E628C03"/>
    <w:rsid w:val="5E800325"/>
    <w:rsid w:val="5E8E3E4C"/>
    <w:rsid w:val="5F23331D"/>
    <w:rsid w:val="5F6FE5D4"/>
    <w:rsid w:val="6040B1AC"/>
    <w:rsid w:val="60570C67"/>
    <w:rsid w:val="608456FA"/>
    <w:rsid w:val="60893623"/>
    <w:rsid w:val="60F2ED16"/>
    <w:rsid w:val="60FA20A6"/>
    <w:rsid w:val="6220275B"/>
    <w:rsid w:val="62236039"/>
    <w:rsid w:val="6245A2F0"/>
    <w:rsid w:val="62B6F9F2"/>
    <w:rsid w:val="62C438BA"/>
    <w:rsid w:val="62C82A31"/>
    <w:rsid w:val="62D92904"/>
    <w:rsid w:val="6311987E"/>
    <w:rsid w:val="632FA166"/>
    <w:rsid w:val="636062A3"/>
    <w:rsid w:val="63968773"/>
    <w:rsid w:val="63DD1938"/>
    <w:rsid w:val="63DD7BE3"/>
    <w:rsid w:val="64160C21"/>
    <w:rsid w:val="647FEDF3"/>
    <w:rsid w:val="64CB71C7"/>
    <w:rsid w:val="653CDAD0"/>
    <w:rsid w:val="66206CC5"/>
    <w:rsid w:val="6697AD75"/>
    <w:rsid w:val="673CC083"/>
    <w:rsid w:val="6816FDB1"/>
    <w:rsid w:val="6892B4CB"/>
    <w:rsid w:val="68CA1563"/>
    <w:rsid w:val="68DA34DB"/>
    <w:rsid w:val="69572B48"/>
    <w:rsid w:val="69693058"/>
    <w:rsid w:val="6997934A"/>
    <w:rsid w:val="69BF06FE"/>
    <w:rsid w:val="69D92DA7"/>
    <w:rsid w:val="6A2B3940"/>
    <w:rsid w:val="6A559C74"/>
    <w:rsid w:val="6A6642EB"/>
    <w:rsid w:val="6A69CBF6"/>
    <w:rsid w:val="6A84CB47"/>
    <w:rsid w:val="6AC20BD7"/>
    <w:rsid w:val="6B9E623D"/>
    <w:rsid w:val="6BA37134"/>
    <w:rsid w:val="6BE0898B"/>
    <w:rsid w:val="6C608860"/>
    <w:rsid w:val="6C872D8E"/>
    <w:rsid w:val="6CC55BAE"/>
    <w:rsid w:val="6D519F2B"/>
    <w:rsid w:val="6DD7116C"/>
    <w:rsid w:val="6DEE1981"/>
    <w:rsid w:val="6DF63F53"/>
    <w:rsid w:val="6E4E0AAD"/>
    <w:rsid w:val="6E53161C"/>
    <w:rsid w:val="6ECF9FD9"/>
    <w:rsid w:val="6F0AFD9B"/>
    <w:rsid w:val="6F411F21"/>
    <w:rsid w:val="6FFBBAA7"/>
    <w:rsid w:val="709A7AC4"/>
    <w:rsid w:val="70BBFEEB"/>
    <w:rsid w:val="7133C9B2"/>
    <w:rsid w:val="713511EA"/>
    <w:rsid w:val="71DC9520"/>
    <w:rsid w:val="7262DB6B"/>
    <w:rsid w:val="727532C6"/>
    <w:rsid w:val="72EDC3F2"/>
    <w:rsid w:val="72F5F9A8"/>
    <w:rsid w:val="730FC221"/>
    <w:rsid w:val="73AD522C"/>
    <w:rsid w:val="73C0E0AF"/>
    <w:rsid w:val="7409ED4B"/>
    <w:rsid w:val="74754FDA"/>
    <w:rsid w:val="74BBFD32"/>
    <w:rsid w:val="74BFF5A2"/>
    <w:rsid w:val="74C790A3"/>
    <w:rsid w:val="7554807A"/>
    <w:rsid w:val="759BE36D"/>
    <w:rsid w:val="763A67FB"/>
    <w:rsid w:val="76F88171"/>
    <w:rsid w:val="7709BC48"/>
    <w:rsid w:val="7727E974"/>
    <w:rsid w:val="7746D2B7"/>
    <w:rsid w:val="77762528"/>
    <w:rsid w:val="77924C7F"/>
    <w:rsid w:val="7801E5E8"/>
    <w:rsid w:val="780BB478"/>
    <w:rsid w:val="7850613A"/>
    <w:rsid w:val="786264E2"/>
    <w:rsid w:val="789136D6"/>
    <w:rsid w:val="7891892E"/>
    <w:rsid w:val="791BC368"/>
    <w:rsid w:val="79765885"/>
    <w:rsid w:val="79A24C74"/>
    <w:rsid w:val="79AFA6AB"/>
    <w:rsid w:val="79F47421"/>
    <w:rsid w:val="7A0FA9BD"/>
    <w:rsid w:val="7A445DB1"/>
    <w:rsid w:val="7A5AB0D0"/>
    <w:rsid w:val="7A6517A2"/>
    <w:rsid w:val="7A8AB059"/>
    <w:rsid w:val="7B3986AA"/>
    <w:rsid w:val="7B685570"/>
    <w:rsid w:val="7BC86BBB"/>
    <w:rsid w:val="7BEB6FDF"/>
    <w:rsid w:val="7CD5570B"/>
    <w:rsid w:val="7CDBD550"/>
    <w:rsid w:val="7CDE2F26"/>
    <w:rsid w:val="7D623134"/>
    <w:rsid w:val="7D67C2F5"/>
    <w:rsid w:val="7D78FDCC"/>
    <w:rsid w:val="7DA45607"/>
    <w:rsid w:val="7DC65B09"/>
    <w:rsid w:val="7E79FF87"/>
    <w:rsid w:val="7F8A1AAD"/>
    <w:rsid w:val="7FE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lime,#9f6"/>
    </o:shapedefaults>
    <o:shapelayout v:ext="edit">
      <o:idmap v:ext="edit" data="1"/>
    </o:shapelayout>
  </w:shapeDefaults>
  <w:decimalSymbol w:val="."/>
  <w:listSeparator w:val=","/>
  <w14:docId w14:val="7B8B23C4"/>
  <w15:chartTrackingRefBased/>
  <w15:docId w15:val="{CBF1E71E-8B74-42E7-AA01-A9C2442B88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gl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036AA"/>
    <w:rPr>
      <w:rFonts w:ascii="Times New Roman" w:hAnsi="Times New Roman"/>
      <w:sz w:val="24"/>
      <w:szCs w:val="24"/>
      <w:lang w:val="en-US" w:eastAsia="en-US" w:bidi="en-US"/>
    </w:rPr>
  </w:style>
  <w:style w:type="paragraph" w:styleId="Ttulo1">
    <w:name w:val="heading 1"/>
    <w:basedOn w:val="Normal"/>
    <w:next w:val="Normal"/>
    <w:link w:val="Ttulo1Carc"/>
    <w:uiPriority w:val="9"/>
    <w:qFormat/>
    <w:rsid w:val="003036AA"/>
    <w:pPr>
      <w:keepNext/>
      <w:numPr>
        <w:numId w:val="17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3036AA"/>
    <w:pPr>
      <w:keepNext/>
      <w:numPr>
        <w:ilvl w:val="1"/>
        <w:numId w:val="17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c"/>
    <w:uiPriority w:val="9"/>
    <w:unhideWhenUsed/>
    <w:qFormat/>
    <w:rsid w:val="003036AA"/>
    <w:pPr>
      <w:keepNext/>
      <w:numPr>
        <w:ilvl w:val="2"/>
        <w:numId w:val="17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c"/>
    <w:uiPriority w:val="9"/>
    <w:unhideWhenUsed/>
    <w:qFormat/>
    <w:rsid w:val="003036AA"/>
    <w:pPr>
      <w:keepNext/>
      <w:numPr>
        <w:ilvl w:val="3"/>
        <w:numId w:val="1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c"/>
    <w:uiPriority w:val="9"/>
    <w:unhideWhenUsed/>
    <w:qFormat/>
    <w:rsid w:val="003036AA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c"/>
    <w:uiPriority w:val="9"/>
    <w:unhideWhenUsed/>
    <w:qFormat/>
    <w:rsid w:val="003036AA"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c"/>
    <w:uiPriority w:val="9"/>
    <w:unhideWhenUsed/>
    <w:qFormat/>
    <w:rsid w:val="003036AA"/>
    <w:pPr>
      <w:numPr>
        <w:ilvl w:val="6"/>
        <w:numId w:val="17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c"/>
    <w:uiPriority w:val="9"/>
    <w:unhideWhenUsed/>
    <w:qFormat/>
    <w:rsid w:val="003036AA"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c"/>
    <w:uiPriority w:val="9"/>
    <w:unhideWhenUsed/>
    <w:qFormat/>
    <w:rsid w:val="003036AA"/>
    <w:pPr>
      <w:numPr>
        <w:ilvl w:val="8"/>
        <w:numId w:val="17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styleId="Tipodeletrapredefinidodopargrafo" w:default="1">
    <w:name w:val="Default Paragraph Font"/>
    <w:semiHidden/>
  </w:style>
  <w:style w:type="table" w:styleId="Tbo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nlista" w:default="1">
    <w:name w:val="No List"/>
    <w:semiHidden/>
  </w:style>
  <w:style w:type="table" w:styleId="Tboacongrade">
    <w:name w:val="Table Grid"/>
    <w:basedOn w:val="Tboanormal"/>
    <w:rsid w:val="00D648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ceira">
    <w:name w:val="header"/>
    <w:basedOn w:val="Normal"/>
    <w:rsid w:val="00C026AA"/>
    <w:pPr>
      <w:tabs>
        <w:tab w:val="center" w:pos="4252"/>
        <w:tab w:val="right" w:pos="8504"/>
      </w:tabs>
    </w:pPr>
  </w:style>
  <w:style w:type="paragraph" w:styleId="Pdepxina">
    <w:name w:val="footer"/>
    <w:basedOn w:val="Normal"/>
    <w:rsid w:val="00AB302A"/>
    <w:pPr>
      <w:tabs>
        <w:tab w:val="center" w:pos="4252"/>
        <w:tab w:val="right" w:pos="8504"/>
      </w:tabs>
    </w:pPr>
  </w:style>
  <w:style w:type="character" w:styleId="Nmerodepxina">
    <w:name w:val="page number"/>
    <w:basedOn w:val="Tipodeletrapredefinidodopargrafo"/>
    <w:rsid w:val="000C4199"/>
  </w:style>
  <w:style w:type="character" w:styleId="Hiperligazn">
    <w:name w:val="Hyperlink"/>
    <w:uiPriority w:val="99"/>
    <w:rsid w:val="003E3C81"/>
    <w:rPr>
      <w:b/>
      <w:sz w:val="24"/>
    </w:rPr>
  </w:style>
  <w:style w:type="paragraph" w:styleId="Tboadecontidos1">
    <w:name w:val="toc 1"/>
    <w:basedOn w:val="Normal"/>
    <w:next w:val="Normal"/>
    <w:autoRedefine/>
    <w:uiPriority w:val="39"/>
    <w:rsid w:val="00FB5C23"/>
    <w:pPr>
      <w:tabs>
        <w:tab w:val="left" w:pos="284"/>
        <w:tab w:val="right" w:leader="dot" w:pos="8494"/>
      </w:tabs>
      <w:spacing w:before="120" w:after="120"/>
    </w:pPr>
    <w:rPr>
      <w:b/>
      <w:bCs/>
      <w:iCs/>
      <w:smallCaps/>
    </w:rPr>
  </w:style>
  <w:style w:type="paragraph" w:styleId="Tboadecontidos2">
    <w:name w:val="toc 2"/>
    <w:basedOn w:val="Normal"/>
    <w:next w:val="Normal"/>
    <w:autoRedefine/>
    <w:uiPriority w:val="39"/>
    <w:rsid w:val="00FB5C23"/>
    <w:pPr>
      <w:tabs>
        <w:tab w:val="left" w:pos="709"/>
        <w:tab w:val="right" w:leader="dot" w:pos="8494"/>
      </w:tabs>
      <w:ind w:left="284"/>
    </w:pPr>
    <w:rPr>
      <w:b/>
      <w:bCs/>
      <w:smallCaps/>
    </w:rPr>
  </w:style>
  <w:style w:type="paragraph" w:styleId="Tboadecontidos3">
    <w:name w:val="toc 3"/>
    <w:basedOn w:val="Normal"/>
    <w:next w:val="Normal"/>
    <w:autoRedefine/>
    <w:uiPriority w:val="39"/>
    <w:rsid w:val="00FB5C23"/>
    <w:pPr>
      <w:ind w:left="709"/>
    </w:pPr>
    <w:rPr>
      <w:b/>
      <w:smallCaps/>
    </w:rPr>
  </w:style>
  <w:style w:type="paragraph" w:styleId="Textodenotaaopdepxina">
    <w:name w:val="footnote text"/>
    <w:basedOn w:val="Normal"/>
    <w:semiHidden/>
    <w:rsid w:val="00071938"/>
    <w:rPr>
      <w:sz w:val="20"/>
      <w:szCs w:val="20"/>
    </w:rPr>
  </w:style>
  <w:style w:type="paragraph" w:styleId="Tboadecontidos4">
    <w:name w:val="toc 4"/>
    <w:basedOn w:val="Normal"/>
    <w:next w:val="Normal"/>
    <w:autoRedefine/>
    <w:semiHidden/>
    <w:rsid w:val="00FB5C23"/>
    <w:pPr>
      <w:ind w:left="709"/>
    </w:pPr>
    <w:rPr>
      <w:b/>
      <w:smallCaps/>
    </w:rPr>
  </w:style>
  <w:style w:type="paragraph" w:styleId="Tboadecontidos5">
    <w:name w:val="toc 5"/>
    <w:basedOn w:val="Normal"/>
    <w:next w:val="Normal"/>
    <w:autoRedefine/>
    <w:semiHidden/>
    <w:rsid w:val="006E55A9"/>
    <w:pPr>
      <w:ind w:left="960"/>
    </w:pPr>
    <w:rPr>
      <w:sz w:val="20"/>
      <w:szCs w:val="20"/>
    </w:rPr>
  </w:style>
  <w:style w:type="paragraph" w:styleId="Tboadecontidos6">
    <w:name w:val="toc 6"/>
    <w:basedOn w:val="Normal"/>
    <w:next w:val="Normal"/>
    <w:autoRedefine/>
    <w:semiHidden/>
    <w:rsid w:val="006E55A9"/>
    <w:pPr>
      <w:ind w:left="1200"/>
    </w:pPr>
    <w:rPr>
      <w:sz w:val="20"/>
      <w:szCs w:val="20"/>
    </w:rPr>
  </w:style>
  <w:style w:type="paragraph" w:styleId="Tboadecontidos7">
    <w:name w:val="toc 7"/>
    <w:basedOn w:val="Normal"/>
    <w:next w:val="Normal"/>
    <w:autoRedefine/>
    <w:semiHidden/>
    <w:rsid w:val="006E55A9"/>
    <w:pPr>
      <w:ind w:left="1440"/>
    </w:pPr>
    <w:rPr>
      <w:sz w:val="20"/>
      <w:szCs w:val="20"/>
    </w:rPr>
  </w:style>
  <w:style w:type="paragraph" w:styleId="Tboadecontidos8">
    <w:name w:val="toc 8"/>
    <w:basedOn w:val="Normal"/>
    <w:next w:val="Normal"/>
    <w:autoRedefine/>
    <w:semiHidden/>
    <w:rsid w:val="006E55A9"/>
    <w:pPr>
      <w:ind w:left="1680"/>
    </w:pPr>
    <w:rPr>
      <w:sz w:val="20"/>
      <w:szCs w:val="20"/>
    </w:rPr>
  </w:style>
  <w:style w:type="paragraph" w:styleId="Tboadecontidos9">
    <w:name w:val="toc 9"/>
    <w:basedOn w:val="Normal"/>
    <w:next w:val="Normal"/>
    <w:autoRedefine/>
    <w:semiHidden/>
    <w:rsid w:val="006E55A9"/>
    <w:pPr>
      <w:ind w:left="1920"/>
    </w:pPr>
    <w:rPr>
      <w:sz w:val="20"/>
      <w:szCs w:val="20"/>
    </w:rPr>
  </w:style>
  <w:style w:type="paragraph" w:styleId="Mapadodocumento">
    <w:name w:val="Document Map"/>
    <w:basedOn w:val="Normal"/>
    <w:semiHidden/>
    <w:rsid w:val="005B5AD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tulodeDocumento" w:customStyle="1">
    <w:name w:val="Título de Documento"/>
    <w:basedOn w:val="Normal"/>
    <w:next w:val="Normal"/>
    <w:autoRedefine/>
    <w:rsid w:val="00F42A99"/>
    <w:pPr>
      <w:spacing w:before="480" w:after="480"/>
      <w:jc w:val="center"/>
    </w:pPr>
    <w:rPr>
      <w:b/>
      <w:i/>
      <w:caps/>
      <w:sz w:val="40"/>
      <w:szCs w:val="40"/>
    </w:rPr>
  </w:style>
  <w:style w:type="character" w:styleId="Referenciadenotaaopdepxina">
    <w:name w:val="footnote reference"/>
    <w:semiHidden/>
    <w:rsid w:val="00071938"/>
    <w:rPr>
      <w:vertAlign w:val="superscript"/>
    </w:rPr>
  </w:style>
  <w:style w:type="paragraph" w:styleId="Textoprincipal2">
    <w:name w:val="Body Text 2"/>
    <w:basedOn w:val="Normal"/>
    <w:rsid w:val="00E36259"/>
    <w:pPr>
      <w:spacing w:before="120" w:after="120" w:line="480" w:lineRule="auto"/>
    </w:pPr>
    <w:rPr>
      <w:rFonts w:ascii="Verdana" w:hAnsi="Verdana"/>
      <w:sz w:val="20"/>
      <w:szCs w:val="20"/>
      <w:lang w:val="es-ES_tradnl"/>
    </w:rPr>
  </w:style>
  <w:style w:type="paragraph" w:styleId="Pargrafodelista">
    <w:name w:val="List Paragraph"/>
    <w:basedOn w:val="Normal"/>
    <w:uiPriority w:val="34"/>
    <w:qFormat/>
    <w:rsid w:val="003036AA"/>
    <w:pPr>
      <w:ind w:left="720"/>
      <w:contextualSpacing/>
    </w:pPr>
  </w:style>
  <w:style w:type="paragraph" w:styleId="Lenda">
    <w:name w:val="caption"/>
    <w:basedOn w:val="Normal"/>
    <w:next w:val="Normal"/>
    <w:unhideWhenUsed/>
    <w:rsid w:val="001D7957"/>
    <w:rPr>
      <w:b/>
      <w:bCs/>
      <w:sz w:val="20"/>
      <w:szCs w:val="2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3036AA"/>
    <w:pPr>
      <w:outlineLvl w:val="9"/>
    </w:pPr>
    <w:rPr>
      <w:rFonts w:cs="Times New Roman"/>
    </w:rPr>
  </w:style>
  <w:style w:type="character" w:styleId="Ttulo1Carc" w:customStyle="1">
    <w:name w:val="Título 1 Carác."/>
    <w:link w:val="Ttulo1"/>
    <w:uiPriority w:val="9"/>
    <w:rsid w:val="003036AA"/>
    <w:rPr>
      <w:rFonts w:ascii="Times New Roman" w:hAnsi="Times New Roman" w:cs="Arial"/>
      <w:b/>
      <w:bCs/>
      <w:kern w:val="32"/>
      <w:sz w:val="32"/>
      <w:szCs w:val="32"/>
      <w:lang w:val="en-US" w:eastAsia="en-US" w:bidi="en-US"/>
    </w:rPr>
  </w:style>
  <w:style w:type="character" w:styleId="Ttulo2Carc" w:customStyle="1">
    <w:name w:val="Título 2 Carác."/>
    <w:link w:val="Ttulo2"/>
    <w:uiPriority w:val="9"/>
    <w:rsid w:val="003036AA"/>
    <w:rPr>
      <w:rFonts w:ascii="Cambria" w:hAnsi="Cambria" w:cs="Arial"/>
      <w:b/>
      <w:bCs/>
      <w:i/>
      <w:iCs/>
      <w:sz w:val="28"/>
      <w:szCs w:val="28"/>
      <w:lang w:val="en-US" w:eastAsia="en-US" w:bidi="en-US"/>
    </w:rPr>
  </w:style>
  <w:style w:type="character" w:styleId="Ttulo3Carc" w:customStyle="1">
    <w:name w:val="Título 3 Carác."/>
    <w:link w:val="Ttulo3"/>
    <w:uiPriority w:val="9"/>
    <w:rsid w:val="003036AA"/>
    <w:rPr>
      <w:rFonts w:ascii="Cambria" w:hAnsi="Cambria" w:cs="Arial"/>
      <w:b/>
      <w:bCs/>
      <w:sz w:val="26"/>
      <w:szCs w:val="26"/>
      <w:lang w:val="en-US" w:eastAsia="en-US" w:bidi="en-US"/>
    </w:rPr>
  </w:style>
  <w:style w:type="character" w:styleId="Ttulo4Carc" w:customStyle="1">
    <w:name w:val="Título 4 Carác."/>
    <w:link w:val="Ttulo4"/>
    <w:uiPriority w:val="9"/>
    <w:rsid w:val="003036AA"/>
    <w:rPr>
      <w:rFonts w:ascii="Times New Roman" w:hAnsi="Times New Roman"/>
      <w:b/>
      <w:bCs/>
      <w:sz w:val="28"/>
      <w:szCs w:val="28"/>
      <w:lang w:val="en-US" w:eastAsia="en-US" w:bidi="en-US"/>
    </w:rPr>
  </w:style>
  <w:style w:type="character" w:styleId="Ttulo5Carc" w:customStyle="1">
    <w:name w:val="Título 5 Carác."/>
    <w:link w:val="Ttulo5"/>
    <w:uiPriority w:val="9"/>
    <w:rsid w:val="003036AA"/>
    <w:rPr>
      <w:rFonts w:ascii="Times New Roman" w:hAnsi="Times New Roman"/>
      <w:b/>
      <w:bCs/>
      <w:i/>
      <w:iCs/>
      <w:sz w:val="26"/>
      <w:szCs w:val="26"/>
      <w:lang w:val="en-US" w:eastAsia="en-US" w:bidi="en-US"/>
    </w:rPr>
  </w:style>
  <w:style w:type="character" w:styleId="Ttulo6Carc" w:customStyle="1">
    <w:name w:val="Título 6 Carác."/>
    <w:link w:val="Ttulo6"/>
    <w:uiPriority w:val="9"/>
    <w:rsid w:val="003036AA"/>
    <w:rPr>
      <w:rFonts w:ascii="Times New Roman" w:hAnsi="Times New Roman"/>
      <w:b/>
      <w:bCs/>
      <w:sz w:val="22"/>
      <w:szCs w:val="22"/>
      <w:lang w:val="en-US" w:eastAsia="en-US" w:bidi="en-US"/>
    </w:rPr>
  </w:style>
  <w:style w:type="character" w:styleId="Ttulo7Carc" w:customStyle="1">
    <w:name w:val="Título 7 Carác."/>
    <w:link w:val="Ttulo7"/>
    <w:uiPriority w:val="9"/>
    <w:rsid w:val="003036AA"/>
    <w:rPr>
      <w:rFonts w:ascii="Times New Roman" w:hAnsi="Times New Roman"/>
      <w:sz w:val="24"/>
      <w:szCs w:val="24"/>
      <w:lang w:val="en-US" w:eastAsia="en-US" w:bidi="en-US"/>
    </w:rPr>
  </w:style>
  <w:style w:type="character" w:styleId="Ttulo8Carc" w:customStyle="1">
    <w:name w:val="Título 8 Carác."/>
    <w:link w:val="Ttulo8"/>
    <w:uiPriority w:val="9"/>
    <w:rsid w:val="003036AA"/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styleId="Ttulo9Carc" w:customStyle="1">
    <w:name w:val="Título 9 Carác."/>
    <w:link w:val="Ttulo9"/>
    <w:uiPriority w:val="9"/>
    <w:rsid w:val="003036AA"/>
    <w:rPr>
      <w:rFonts w:ascii="Cambria" w:hAnsi="Cambria" w:cs="Arial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c"/>
    <w:uiPriority w:val="10"/>
    <w:qFormat/>
    <w:rsid w:val="003036A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TtuloCarc" w:customStyle="1">
    <w:name w:val="Título Carác."/>
    <w:link w:val="Ttulo"/>
    <w:uiPriority w:val="10"/>
    <w:rsid w:val="003036AA"/>
    <w:rPr>
      <w:rFonts w:ascii="Cambria" w:hAnsi="Cambria" w:eastAsia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c"/>
    <w:uiPriority w:val="11"/>
    <w:qFormat/>
    <w:rsid w:val="003036AA"/>
    <w:pPr>
      <w:spacing w:after="60"/>
      <w:jc w:val="center"/>
      <w:outlineLvl w:val="1"/>
    </w:pPr>
    <w:rPr>
      <w:rFonts w:ascii="Cambria" w:hAnsi="Cambria"/>
    </w:rPr>
  </w:style>
  <w:style w:type="character" w:styleId="SubttuloCarc" w:customStyle="1">
    <w:name w:val="Subtítulo Carác."/>
    <w:link w:val="Subttulo"/>
    <w:uiPriority w:val="11"/>
    <w:rsid w:val="003036AA"/>
    <w:rPr>
      <w:rFonts w:ascii="Cambria" w:hAnsi="Cambria" w:eastAsia="Times New Roman"/>
      <w:sz w:val="24"/>
      <w:szCs w:val="24"/>
    </w:rPr>
  </w:style>
  <w:style w:type="character" w:styleId="Forte">
    <w:name w:val="Strong"/>
    <w:uiPriority w:val="22"/>
    <w:qFormat/>
    <w:rsid w:val="003036AA"/>
    <w:rPr>
      <w:b/>
      <w:bCs/>
    </w:rPr>
  </w:style>
  <w:style w:type="character" w:styleId="nfase">
    <w:name w:val="Emphasis"/>
    <w:uiPriority w:val="20"/>
    <w:qFormat/>
    <w:rsid w:val="003036AA"/>
    <w:rPr>
      <w:rFonts w:ascii="Calibri" w:hAnsi="Calibri"/>
      <w:b/>
      <w:i/>
      <w:iCs/>
    </w:rPr>
  </w:style>
  <w:style w:type="paragraph" w:styleId="Senespazamento">
    <w:name w:val="No Spacing"/>
    <w:basedOn w:val="Normal"/>
    <w:uiPriority w:val="1"/>
    <w:qFormat/>
    <w:rsid w:val="003036AA"/>
    <w:rPr>
      <w:szCs w:val="32"/>
    </w:rPr>
  </w:style>
  <w:style w:type="paragraph" w:styleId="Cita">
    <w:name w:val="Quote"/>
    <w:basedOn w:val="Normal"/>
    <w:next w:val="Normal"/>
    <w:link w:val="CitaCarc"/>
    <w:uiPriority w:val="29"/>
    <w:qFormat/>
    <w:rsid w:val="003036AA"/>
    <w:rPr>
      <w:i/>
    </w:rPr>
  </w:style>
  <w:style w:type="character" w:styleId="CitaCarc" w:customStyle="1">
    <w:name w:val="Cita Carác."/>
    <w:link w:val="Cita"/>
    <w:uiPriority w:val="29"/>
    <w:rsid w:val="003036AA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c"/>
    <w:uiPriority w:val="30"/>
    <w:qFormat/>
    <w:rsid w:val="003036AA"/>
    <w:pPr>
      <w:ind w:left="720" w:right="720"/>
    </w:pPr>
    <w:rPr>
      <w:b/>
      <w:i/>
      <w:szCs w:val="22"/>
    </w:rPr>
  </w:style>
  <w:style w:type="character" w:styleId="CitadestacadaCarc" w:customStyle="1">
    <w:name w:val="Cita destacada Carác."/>
    <w:link w:val="Citadestacada"/>
    <w:uiPriority w:val="30"/>
    <w:rsid w:val="003036AA"/>
    <w:rPr>
      <w:b/>
      <w:i/>
      <w:sz w:val="24"/>
    </w:rPr>
  </w:style>
  <w:style w:type="character" w:styleId="nfasetenue">
    <w:name w:val="Subtle Emphasis"/>
    <w:uiPriority w:val="19"/>
    <w:qFormat/>
    <w:rsid w:val="003036AA"/>
    <w:rPr>
      <w:i/>
      <w:color w:val="5A5A5A"/>
    </w:rPr>
  </w:style>
  <w:style w:type="character" w:styleId="nfaseintensa">
    <w:name w:val="Intense Emphasis"/>
    <w:uiPriority w:val="21"/>
    <w:qFormat/>
    <w:rsid w:val="003036AA"/>
    <w:rPr>
      <w:b/>
      <w:i/>
      <w:sz w:val="24"/>
      <w:szCs w:val="24"/>
      <w:u w:val="single"/>
    </w:rPr>
  </w:style>
  <w:style w:type="character" w:styleId="Referenciatenue">
    <w:name w:val="Subtle Reference"/>
    <w:uiPriority w:val="31"/>
    <w:qFormat/>
    <w:rsid w:val="003036AA"/>
    <w:rPr>
      <w:sz w:val="24"/>
      <w:szCs w:val="24"/>
      <w:u w:val="single"/>
    </w:rPr>
  </w:style>
  <w:style w:type="character" w:styleId="Referenciadestacada">
    <w:name w:val="Intense Reference"/>
    <w:uiPriority w:val="32"/>
    <w:qFormat/>
    <w:rsid w:val="003036AA"/>
    <w:rPr>
      <w:b/>
      <w:sz w:val="24"/>
      <w:u w:val="single"/>
    </w:rPr>
  </w:style>
  <w:style w:type="character" w:styleId="Ttulodolibro">
    <w:name w:val="Book Title"/>
    <w:uiPriority w:val="33"/>
    <w:qFormat/>
    <w:rsid w:val="003036AA"/>
    <w:rPr>
      <w:rFonts w:ascii="Cambria" w:hAnsi="Cambria" w:eastAsia="Times New Roman"/>
      <w:b/>
      <w:i/>
      <w:sz w:val="24"/>
      <w:szCs w:val="24"/>
    </w:rPr>
  </w:style>
  <w:style w:type="paragraph" w:styleId="Textodeglobo">
    <w:name w:val="Balloon Text"/>
    <w:basedOn w:val="Normal"/>
    <w:link w:val="TextodegloboCarc"/>
    <w:rsid w:val="00F63D22"/>
    <w:rPr>
      <w:rFonts w:ascii="Tahoma" w:hAnsi="Tahoma" w:cs="Tahoma"/>
      <w:sz w:val="16"/>
      <w:szCs w:val="16"/>
    </w:rPr>
  </w:style>
  <w:style w:type="character" w:styleId="TextodegloboCarc" w:customStyle="1">
    <w:name w:val="Texto de globo Carác."/>
    <w:link w:val="Textodeglobo"/>
    <w:rsid w:val="00F63D22"/>
    <w:rPr>
      <w:rFonts w:ascii="Tahoma" w:hAnsi="Tahoma" w:cs="Tahoma"/>
      <w:sz w:val="16"/>
      <w:szCs w:val="16"/>
      <w:lang w:val="en-US" w:eastAsia="en-US" w:bidi="en-US"/>
    </w:rPr>
  </w:style>
  <w:style w:type="character" w:styleId="Referenciadecomentario">
    <w:name w:val="annotation reference"/>
    <w:rsid w:val="00F70832"/>
    <w:rPr>
      <w:sz w:val="16"/>
      <w:szCs w:val="16"/>
    </w:rPr>
  </w:style>
  <w:style w:type="paragraph" w:styleId="Textodecomentario">
    <w:name w:val="annotation text"/>
    <w:basedOn w:val="Normal"/>
    <w:link w:val="TextodecomentarioCarc"/>
    <w:rsid w:val="00F70832"/>
    <w:rPr>
      <w:sz w:val="20"/>
      <w:szCs w:val="20"/>
    </w:rPr>
  </w:style>
  <w:style w:type="character" w:styleId="TextodecomentarioCarc" w:customStyle="1">
    <w:name w:val="Texto de comentario Carác."/>
    <w:link w:val="Textodecomentario"/>
    <w:rsid w:val="00F70832"/>
    <w:rPr>
      <w:rFonts w:ascii="Times New Roman" w:hAnsi="Times New Roman"/>
      <w:lang w:val="en-US" w:eastAsia="en-US" w:bidi="en-US"/>
    </w:rPr>
  </w:style>
  <w:style w:type="paragraph" w:styleId="Asuntodocomentario">
    <w:name w:val="annotation subject"/>
    <w:basedOn w:val="Textodecomentario"/>
    <w:next w:val="Textodecomentario"/>
    <w:link w:val="AsuntodocomentarioCarc"/>
    <w:rsid w:val="00F70832"/>
    <w:rPr>
      <w:b/>
      <w:bCs/>
    </w:rPr>
  </w:style>
  <w:style w:type="character" w:styleId="AsuntodocomentarioCarc" w:customStyle="1">
    <w:name w:val="Asunto do comentario Carác."/>
    <w:link w:val="Asuntodocomentario"/>
    <w:rsid w:val="00F70832"/>
    <w:rPr>
      <w:rFonts w:ascii="Times New Roman" w:hAnsi="Times New Roman"/>
      <w:b/>
      <w:bCs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4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4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c82f6b4641604cc8" /><Relationship Type="http://schemas.microsoft.com/office/2020/10/relationships/intelligence" Target="intelligence2.xml" Id="Rbf1ab5034bdf4c67" /><Relationship Type="http://schemas.openxmlformats.org/officeDocument/2006/relationships/image" Target="/media/image6.png" Id="R380262bdd33d4b04" /><Relationship Type="http://schemas.openxmlformats.org/officeDocument/2006/relationships/image" Target="/media/image7.png" Id="Ra4431b3bb6354e72" /><Relationship Type="http://schemas.openxmlformats.org/officeDocument/2006/relationships/image" Target="/media/image8.png" Id="Rf0eaf48030704349" /><Relationship Type="http://schemas.openxmlformats.org/officeDocument/2006/relationships/header" Target="header3.xml" Id="R1b63a158e234469f" /><Relationship Type="http://schemas.openxmlformats.org/officeDocument/2006/relationships/footer" Target="footer4.xml" Id="Rd0c10ded55324502" /><Relationship Type="http://schemas.openxmlformats.org/officeDocument/2006/relationships/header" Target="header4.xml" Id="Rec39bb7a594a4047" /><Relationship Type="http://schemas.openxmlformats.org/officeDocument/2006/relationships/image" Target="/media/image9.png" Id="R89aba388e18d45d6" /><Relationship Type="http://schemas.openxmlformats.org/officeDocument/2006/relationships/header" Target="header5.xml" Id="Re15620cdb5a24c9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royectos\PEIXE%20VERDE\CALIDAD\NUEVO%20PLAN%20DE%20CALIDAD\CONTROL%20DOCUMENTACION\PV_PLT_09_014_07_PLANTILLA%20DE%20ACTA%20DE%20REUN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2447-E056-48CA-AE89-E5BC1B62D1D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PV_PLT_09_014_07_PLANTILLA DE ACTA DE REUNION.dot</ap:Template>
  <ap:Application>Microsoft Word for the web</ap:Application>
  <ap:DocSecurity>0</ap:DocSecurity>
  <ap:ScaleCrop>false</ap:ScaleCrop>
  <ap:Company>Dark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NOMBRE</dc:title>
  <dc:subject/>
  <dc:creator>jmdorado</dc:creator>
  <keywords/>
  <lastModifiedBy>corral pazos david</lastModifiedBy>
  <revision>20</revision>
  <lastPrinted>2010-11-25T00:59:00.0000000Z</lastPrinted>
  <dcterms:created xsi:type="dcterms:W3CDTF">2024-01-29T15:53:00.0000000Z</dcterms:created>
  <dcterms:modified xsi:type="dcterms:W3CDTF">2024-02-05T15:10:23.5683002Z</dcterms:modified>
</coreProperties>
</file>